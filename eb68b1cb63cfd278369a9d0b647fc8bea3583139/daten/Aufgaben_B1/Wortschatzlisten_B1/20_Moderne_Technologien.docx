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EF2" w:rsidRPr="001E50FA" w:rsidRDefault="00F76EF2" w:rsidP="00000D5D">
      <w:pPr>
        <w:pStyle w:val="KeinLeerraum1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A61AE0" w:rsidRPr="001E50FA" w:rsidTr="00A85423">
        <w:tc>
          <w:tcPr>
            <w:tcW w:w="4606" w:type="dxa"/>
          </w:tcPr>
          <w:p w:rsidR="00A61AE0" w:rsidRPr="001E50FA" w:rsidRDefault="00A61AE0" w:rsidP="00910900">
            <w:pPr>
              <w:pStyle w:val="KeinLeerraum1"/>
            </w:pPr>
            <w:r w:rsidRPr="001E50FA">
              <w:t xml:space="preserve">a </w:t>
            </w:r>
            <w:proofErr w:type="spellStart"/>
            <w:r w:rsidRPr="001E50FA">
              <w:t>bajo</w:t>
            </w:r>
            <w:proofErr w:type="spellEnd"/>
            <w:r w:rsidRPr="001E50FA">
              <w:t xml:space="preserve"> </w:t>
            </w:r>
            <w:proofErr w:type="spellStart"/>
            <w:r w:rsidRPr="001E50FA">
              <w:t>coste</w:t>
            </w:r>
            <w:proofErr w:type="spellEnd"/>
          </w:p>
        </w:tc>
        <w:tc>
          <w:tcPr>
            <w:tcW w:w="4606" w:type="dxa"/>
          </w:tcPr>
          <w:p w:rsidR="00A61AE0" w:rsidRPr="001E50FA" w:rsidRDefault="00A61AE0" w:rsidP="00910900">
            <w:pPr>
              <w:pStyle w:val="KeinLeerraum1"/>
            </w:pPr>
            <w:r w:rsidRPr="001E50FA">
              <w:t>kostensparend</w:t>
            </w:r>
          </w:p>
        </w:tc>
      </w:tr>
      <w:tr w:rsidR="00A61AE0" w:rsidRPr="001E50FA" w:rsidTr="00A85423"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abusar</w:t>
            </w:r>
            <w:proofErr w:type="spellEnd"/>
            <w:r w:rsidRPr="00910900">
              <w:t xml:space="preserve"> de </w:t>
            </w:r>
          </w:p>
        </w:tc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r w:rsidRPr="00910900">
              <w:t>missbrauchen</w:t>
            </w:r>
          </w:p>
        </w:tc>
      </w:tr>
      <w:tr w:rsidR="00A61AE0" w:rsidRPr="001E50FA" w:rsidTr="00A85423"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abuso</w:t>
            </w:r>
            <w:proofErr w:type="spellEnd"/>
            <w:r w:rsidRPr="00910900">
              <w:t xml:space="preserve"> </w:t>
            </w:r>
            <w:r w:rsidR="00910900" w:rsidRPr="00910900">
              <w:t>(</w:t>
            </w:r>
            <w:r w:rsidRPr="00910900">
              <w:t>m</w:t>
            </w:r>
            <w:r w:rsidR="00910900" w:rsidRPr="00910900">
              <w:t>)</w:t>
            </w:r>
            <w:r w:rsidRPr="00910900">
              <w:t xml:space="preserve"> </w:t>
            </w:r>
          </w:p>
        </w:tc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r w:rsidRPr="00910900">
              <w:t xml:space="preserve">Missbrauch </w:t>
            </w:r>
          </w:p>
        </w:tc>
      </w:tr>
      <w:tr w:rsidR="00A61AE0" w:rsidRPr="001E50FA" w:rsidTr="00A85423"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acceder</w:t>
            </w:r>
            <w:proofErr w:type="spellEnd"/>
          </w:p>
        </w:tc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r w:rsidRPr="00910900">
              <w:t>Zugang haben</w:t>
            </w:r>
            <w:r w:rsidR="00910900">
              <w:t xml:space="preserve"> </w:t>
            </w:r>
            <w:r w:rsidRPr="00910900">
              <w:t>/ einwilligen</w:t>
            </w:r>
          </w:p>
        </w:tc>
      </w:tr>
      <w:tr w:rsidR="00A61AE0" w:rsidRPr="001E50FA" w:rsidTr="00A85423">
        <w:tc>
          <w:tcPr>
            <w:tcW w:w="4606" w:type="dxa"/>
          </w:tcPr>
          <w:p w:rsidR="00A61AE0" w:rsidRPr="00910900" w:rsidRDefault="00910900" w:rsidP="00910900">
            <w:pPr>
              <w:pStyle w:val="KeinLeerraum1"/>
            </w:pPr>
            <w:proofErr w:type="spellStart"/>
            <w:r>
              <w:t>acceso</w:t>
            </w:r>
            <w:proofErr w:type="spellEnd"/>
            <w:r>
              <w:t xml:space="preserve"> (m) a I</w:t>
            </w:r>
            <w:r w:rsidR="00A61AE0" w:rsidRPr="00910900">
              <w:t>nternet</w:t>
            </w:r>
          </w:p>
        </w:tc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r w:rsidRPr="00910900">
              <w:t>Internetzugang</w:t>
            </w:r>
          </w:p>
        </w:tc>
      </w:tr>
      <w:tr w:rsidR="00A61AE0" w:rsidRPr="001E50FA" w:rsidTr="00A85423"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acoso</w:t>
            </w:r>
            <w:proofErr w:type="spellEnd"/>
            <w:r w:rsidRPr="00910900">
              <w:t xml:space="preserve"> </w:t>
            </w:r>
            <w:r w:rsidR="00910900">
              <w:t>(</w:t>
            </w:r>
            <w:r w:rsidRPr="00910900">
              <w:t>m</w:t>
            </w:r>
            <w:r w:rsidR="00910900">
              <w:t>)</w:t>
            </w:r>
            <w:r w:rsidRPr="00910900">
              <w:t xml:space="preserve"> </w:t>
            </w:r>
          </w:p>
        </w:tc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r w:rsidRPr="00910900">
              <w:t>Mobbing</w:t>
            </w:r>
          </w:p>
        </w:tc>
      </w:tr>
      <w:tr w:rsidR="00A61AE0" w:rsidRPr="001E50FA" w:rsidTr="00A85423"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ahorrar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espacio</w:t>
            </w:r>
            <w:proofErr w:type="spellEnd"/>
          </w:p>
        </w:tc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r w:rsidRPr="00910900">
              <w:t>Platz sparen</w:t>
            </w:r>
          </w:p>
        </w:tc>
      </w:tr>
      <w:tr w:rsidR="00A61AE0" w:rsidRPr="001E50FA" w:rsidTr="00A85423"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altavoz</w:t>
            </w:r>
            <w:proofErr w:type="spellEnd"/>
            <w:r w:rsidRPr="00910900">
              <w:t xml:space="preserve"> (m) / en </w:t>
            </w:r>
            <w:proofErr w:type="spellStart"/>
            <w:r w:rsidRPr="00910900">
              <w:t>voz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alta</w:t>
            </w:r>
            <w:proofErr w:type="spellEnd"/>
          </w:p>
        </w:tc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r w:rsidRPr="00910900">
              <w:t>Lautsprecher / mit lauter Stimme</w:t>
            </w:r>
          </w:p>
        </w:tc>
      </w:tr>
      <w:tr w:rsidR="00A61AE0" w:rsidRPr="001E50FA" w:rsidTr="00A85423">
        <w:tc>
          <w:tcPr>
            <w:tcW w:w="4606" w:type="dxa"/>
          </w:tcPr>
          <w:p w:rsidR="00A61AE0" w:rsidRPr="00910900" w:rsidRDefault="00910900" w:rsidP="00910900">
            <w:pPr>
              <w:pStyle w:val="KeinLeerraum1"/>
            </w:pPr>
            <w:proofErr w:type="spellStart"/>
            <w:r>
              <w:t>apagar</w:t>
            </w:r>
            <w:proofErr w:type="spellEnd"/>
            <w:r>
              <w:t xml:space="preserve"> /</w:t>
            </w:r>
            <w:r w:rsidR="00A61AE0" w:rsidRPr="00910900">
              <w:t xml:space="preserve"> </w:t>
            </w:r>
            <w:proofErr w:type="spellStart"/>
            <w:r w:rsidR="00A61AE0" w:rsidRPr="00910900">
              <w:t>encender</w:t>
            </w:r>
            <w:proofErr w:type="spellEnd"/>
          </w:p>
        </w:tc>
        <w:tc>
          <w:tcPr>
            <w:tcW w:w="4606" w:type="dxa"/>
          </w:tcPr>
          <w:p w:rsidR="00A61AE0" w:rsidRPr="00910900" w:rsidRDefault="00910900" w:rsidP="00910900">
            <w:pPr>
              <w:pStyle w:val="KeinLeerraum1"/>
            </w:pPr>
            <w:r>
              <w:t>ausschalten / einschalten</w:t>
            </w:r>
          </w:p>
        </w:tc>
      </w:tr>
      <w:tr w:rsidR="00A61AE0" w:rsidRPr="001E50FA" w:rsidTr="00A85423"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archivar</w:t>
            </w:r>
            <w:proofErr w:type="spellEnd"/>
            <w:r w:rsidRPr="00910900">
              <w:t xml:space="preserve"> / </w:t>
            </w:r>
            <w:proofErr w:type="spellStart"/>
            <w:r w:rsidRPr="00910900">
              <w:t>almacenar</w:t>
            </w:r>
            <w:proofErr w:type="spellEnd"/>
            <w:r w:rsidRPr="00910900">
              <w:t xml:space="preserve"> </w:t>
            </w:r>
          </w:p>
        </w:tc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r w:rsidRPr="00910900">
              <w:t xml:space="preserve">speichern </w:t>
            </w:r>
          </w:p>
        </w:tc>
      </w:tr>
      <w:tr w:rsidR="00A61AE0" w:rsidRPr="001E50FA" w:rsidTr="00A85423"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archivo</w:t>
            </w:r>
            <w:proofErr w:type="spellEnd"/>
            <w:r w:rsidRPr="00910900">
              <w:t xml:space="preserve"> (m) /</w:t>
            </w:r>
            <w:r w:rsidR="00910900">
              <w:t xml:space="preserve"> </w:t>
            </w:r>
            <w:proofErr w:type="spellStart"/>
            <w:r w:rsidR="00910900">
              <w:t>fichero</w:t>
            </w:r>
            <w:proofErr w:type="spellEnd"/>
            <w:r w:rsidRPr="00910900">
              <w:t xml:space="preserve"> </w:t>
            </w:r>
            <w:r w:rsidR="00910900">
              <w:t>(</w:t>
            </w:r>
            <w:r w:rsidRPr="00910900">
              <w:t>m</w:t>
            </w:r>
            <w:r w:rsidR="00910900">
              <w:t>)</w:t>
            </w:r>
          </w:p>
        </w:tc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r w:rsidRPr="00910900">
              <w:t>Datei</w:t>
            </w:r>
          </w:p>
        </w:tc>
      </w:tr>
      <w:tr w:rsidR="00A61AE0" w:rsidRPr="001E50FA" w:rsidTr="00A85423"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arroba</w:t>
            </w:r>
            <w:proofErr w:type="spellEnd"/>
            <w:r w:rsidRPr="00910900">
              <w:t xml:space="preserve"> (f)</w:t>
            </w:r>
          </w:p>
        </w:tc>
        <w:tc>
          <w:tcPr>
            <w:tcW w:w="4606" w:type="dxa"/>
          </w:tcPr>
          <w:p w:rsidR="00A61AE0" w:rsidRPr="00910900" w:rsidRDefault="00910900" w:rsidP="00910900">
            <w:pPr>
              <w:pStyle w:val="KeinLeerraum1"/>
            </w:pPr>
            <w:r>
              <w:t xml:space="preserve">Klammeraffe / @ / </w:t>
            </w:r>
            <w:proofErr w:type="spellStart"/>
            <w:r>
              <w:t>At</w:t>
            </w:r>
            <w:proofErr w:type="spellEnd"/>
            <w:r>
              <w:t>-Zeichen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asunto</w:t>
            </w:r>
            <w:proofErr w:type="spellEnd"/>
            <w:r w:rsidRPr="00910900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910900" w:rsidP="00910900">
            <w:pPr>
              <w:pStyle w:val="KeinLeerraum1"/>
            </w:pPr>
            <w:r>
              <w:t>Betreff /</w:t>
            </w:r>
            <w:r w:rsidR="00A61AE0" w:rsidRPr="00910900">
              <w:t xml:space="preserve"> Angelegenheit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atención</w:t>
            </w:r>
            <w:proofErr w:type="spellEnd"/>
            <w:r w:rsidRPr="00910900">
              <w:t xml:space="preserve"> (f) / </w:t>
            </w:r>
            <w:proofErr w:type="spellStart"/>
            <w:r w:rsidRPr="00910900">
              <w:t>prestar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atención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Aufmerksamkeit / aufpassen</w:t>
            </w:r>
          </w:p>
        </w:tc>
      </w:tr>
      <w:tr w:rsidR="00A61AE0" w:rsidRPr="001E50FA" w:rsidTr="00A85423"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auriculares</w:t>
            </w:r>
            <w:proofErr w:type="spellEnd"/>
            <w:r w:rsidRPr="00910900">
              <w:t xml:space="preserve"> (m)</w:t>
            </w:r>
            <w:r w:rsidR="00E76740" w:rsidRPr="00910900">
              <w:t xml:space="preserve"> </w:t>
            </w:r>
          </w:p>
        </w:tc>
        <w:tc>
          <w:tcPr>
            <w:tcW w:w="4606" w:type="dxa"/>
          </w:tcPr>
          <w:p w:rsidR="00A61AE0" w:rsidRPr="00910900" w:rsidRDefault="00A61AE0" w:rsidP="00910900">
            <w:pPr>
              <w:pStyle w:val="KeinLeerraum1"/>
            </w:pPr>
            <w:r w:rsidRPr="00910900">
              <w:t>Kopfhörer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910900" w:rsidP="00910900">
            <w:pPr>
              <w:pStyle w:val="KeinLeerraum1"/>
            </w:pPr>
            <w:proofErr w:type="spellStart"/>
            <w:r>
              <w:t>bandeja</w:t>
            </w:r>
            <w:proofErr w:type="spellEnd"/>
            <w:r>
              <w:t xml:space="preserve"> (f</w:t>
            </w:r>
            <w:r w:rsidR="00A61AE0" w:rsidRPr="00910900">
              <w:t>)</w:t>
            </w:r>
            <w:r>
              <w:t xml:space="preserve"> </w:t>
            </w:r>
            <w:r w:rsidR="00A61AE0" w:rsidRPr="00910900">
              <w:t xml:space="preserve">de </w:t>
            </w:r>
            <w:proofErr w:type="spellStart"/>
            <w:r w:rsidR="00A61AE0" w:rsidRPr="00910900">
              <w:t>entrada</w:t>
            </w:r>
            <w:proofErr w:type="spellEnd"/>
            <w:r w:rsidR="00A61AE0" w:rsidRPr="00910900">
              <w:t xml:space="preserve"> / de </w:t>
            </w:r>
            <w:proofErr w:type="spellStart"/>
            <w:r w:rsidR="00A61AE0" w:rsidRPr="00910900">
              <w:t>salida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910900" w:rsidP="00910900">
            <w:pPr>
              <w:pStyle w:val="KeinLeerraum1"/>
            </w:pPr>
            <w:r>
              <w:t>Posteingang / Post</w:t>
            </w:r>
            <w:r w:rsidR="00A61AE0" w:rsidRPr="00910900">
              <w:t>ausgang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borrador</w:t>
            </w:r>
            <w:proofErr w:type="spellEnd"/>
            <w:r w:rsidRPr="00910900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 xml:space="preserve">Entwurf 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borrar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löschen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buscador</w:t>
            </w:r>
            <w:proofErr w:type="spellEnd"/>
            <w:r w:rsidR="00F92B6B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Suchmaschine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buzón</w:t>
            </w:r>
            <w:proofErr w:type="spellEnd"/>
            <w:r w:rsidRPr="00910900">
              <w:t xml:space="preserve"> </w:t>
            </w:r>
            <w:r w:rsidR="00910900">
              <w:t>(</w:t>
            </w:r>
            <w:r w:rsidRPr="00910900">
              <w:t>m</w:t>
            </w:r>
            <w:r w:rsidR="00910900"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Mailbox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</w:pPr>
            <w:proofErr w:type="spellStart"/>
            <w:r>
              <w:t>cargar</w:t>
            </w:r>
            <w:proofErr w:type="spellEnd"/>
            <w:r w:rsidR="00F92B6B">
              <w:t xml:space="preserve"> / descargar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EA33C4" w:rsidRDefault="00A61AE0" w:rsidP="00910900">
            <w:pPr>
              <w:pStyle w:val="KeinLeerraum1"/>
            </w:pPr>
            <w:r>
              <w:t>laden</w:t>
            </w:r>
            <w:r w:rsidR="00F92B6B">
              <w:t xml:space="preserve"> / herunterladen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</w:pPr>
            <w:proofErr w:type="spellStart"/>
            <w:r>
              <w:t>carpeta</w:t>
            </w:r>
            <w:proofErr w:type="spellEnd"/>
            <w:r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F92B6B" w:rsidP="00910900">
            <w:pPr>
              <w:pStyle w:val="KeinLeerraum1"/>
            </w:pPr>
            <w:r>
              <w:t>Ordner / Mappe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910900" w:rsidP="00910900">
            <w:pPr>
              <w:pStyle w:val="KeinLeerraum1"/>
            </w:pPr>
            <w:r>
              <w:t>CD-ROM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EA33C4" w:rsidRDefault="00910900" w:rsidP="00910900">
            <w:pPr>
              <w:pStyle w:val="KeinLeerraum1"/>
            </w:pPr>
            <w:r>
              <w:t>CD-ROM</w:t>
            </w:r>
            <w:r w:rsidR="00A61AE0" w:rsidRPr="00EA33C4">
              <w:rPr>
                <w:lang w:val="es-ES"/>
              </w:rPr>
              <w:t xml:space="preserve"> 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</w:pP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archivo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EA33C4" w:rsidRDefault="00A61AE0" w:rsidP="00910900">
            <w:pPr>
              <w:pStyle w:val="KeinLeerraum1"/>
            </w:pPr>
            <w:r w:rsidRPr="00EA33C4">
              <w:t>die Datei schließen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proofErr w:type="spellStart"/>
            <w:r>
              <w:t>chat</w:t>
            </w:r>
            <w:proofErr w:type="spellEnd"/>
            <w:r>
              <w:t xml:space="preserve"> (m)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r>
              <w:t xml:space="preserve">Chat 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</w:pPr>
            <w:proofErr w:type="spellStart"/>
            <w:r>
              <w:t>chatear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</w:pPr>
            <w:r>
              <w:t>chatten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proofErr w:type="spellStart"/>
            <w:r>
              <w:t>cibercafé</w:t>
            </w:r>
            <w:proofErr w:type="spellEnd"/>
            <w:r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r>
              <w:t>Internetcafé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proofErr w:type="spellStart"/>
            <w:r>
              <w:t>conectar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r>
              <w:t>verbinden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297073" w:rsidRDefault="00A61AE0" w:rsidP="00910900">
            <w:pPr>
              <w:pStyle w:val="KeinLeerraum1"/>
            </w:pPr>
            <w:proofErr w:type="spellStart"/>
            <w:r w:rsidRPr="00297073">
              <w:t>contener</w:t>
            </w:r>
            <w:proofErr w:type="spellEnd"/>
            <w:r w:rsidRPr="00297073"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r>
              <w:t xml:space="preserve">beinhalten 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</w:pPr>
            <w:proofErr w:type="spellStart"/>
            <w:r>
              <w:t>contenido</w:t>
            </w:r>
            <w:proofErr w:type="spellEnd"/>
            <w:r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</w:pPr>
            <w:r>
              <w:t>Inhalt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297073" w:rsidRDefault="00A61AE0" w:rsidP="00910900">
            <w:pPr>
              <w:pStyle w:val="KeinLeerraum1"/>
            </w:pPr>
            <w:proofErr w:type="spellStart"/>
            <w:r>
              <w:t>c</w:t>
            </w:r>
            <w:r w:rsidRPr="00297073">
              <w:t>ontraseña</w:t>
            </w:r>
            <w:proofErr w:type="spellEnd"/>
            <w:r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r>
              <w:t>Passwort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proofErr w:type="spellStart"/>
            <w:r>
              <w:t>copiar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r>
              <w:t>kopieren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</w:pPr>
            <w:proofErr w:type="spellStart"/>
            <w:r>
              <w:t>correo</w:t>
            </w:r>
            <w:proofErr w:type="spellEnd"/>
            <w:r>
              <w:t xml:space="preserve"> (m) </w:t>
            </w:r>
            <w:proofErr w:type="spellStart"/>
            <w:r>
              <w:t>basura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</w:pPr>
            <w:r>
              <w:t>Spam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proofErr w:type="spellStart"/>
            <w:r>
              <w:t>cortar</w:t>
            </w:r>
            <w:proofErr w:type="spellEnd"/>
            <w:r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r>
              <w:t xml:space="preserve">ausschneiden 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C0495" w:rsidRDefault="00A61AE0" w:rsidP="00910900">
            <w:pPr>
              <w:pStyle w:val="KeinLeerraum1"/>
            </w:pPr>
            <w:proofErr w:type="spellStart"/>
            <w:r w:rsidRPr="001C0495">
              <w:t>dependencia</w:t>
            </w:r>
            <w:proofErr w:type="spellEnd"/>
            <w:r w:rsidRPr="001C0495">
              <w:t xml:space="preserve"> </w:t>
            </w:r>
            <w:r>
              <w:t>(</w:t>
            </w:r>
            <w:r w:rsidR="00910900">
              <w:t>f</w:t>
            </w:r>
            <w:r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r>
              <w:t xml:space="preserve">Abhängigkeit 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C0495" w:rsidRDefault="00A61AE0" w:rsidP="00910900">
            <w:pPr>
              <w:pStyle w:val="KeinLeerraum1"/>
            </w:pPr>
            <w:proofErr w:type="spellStart"/>
            <w:r w:rsidRPr="001C0495">
              <w:t>depender</w:t>
            </w:r>
            <w:proofErr w:type="spellEnd"/>
            <w:r w:rsidRPr="001C0495">
              <w:t xml:space="preserve"> de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</w:pPr>
            <w:r>
              <w:t>abhängen von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910900" w:rsidP="00910900">
            <w:pPr>
              <w:pStyle w:val="KeinLeerraum1"/>
            </w:pPr>
            <w:proofErr w:type="spellStart"/>
            <w:r>
              <w:t>disco</w:t>
            </w:r>
            <w:proofErr w:type="spellEnd"/>
            <w:r>
              <w:t xml:space="preserve"> (m) </w:t>
            </w:r>
            <w:proofErr w:type="spellStart"/>
            <w:r w:rsidR="00A61AE0">
              <w:t>duro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r>
              <w:t>Festplatte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r>
              <w:t>DVD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r>
              <w:t>DVD</w:t>
            </w:r>
          </w:p>
        </w:tc>
      </w:tr>
      <w:tr w:rsidR="00A61AE0" w:rsidRPr="001E50FA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  <w:rPr>
                <w:lang w:val="en-US"/>
              </w:rPr>
            </w:pPr>
            <w:r w:rsidRPr="00910900">
              <w:rPr>
                <w:lang w:val="en-US"/>
              </w:rPr>
              <w:t xml:space="preserve">e-mail (m) / </w:t>
            </w:r>
            <w:proofErr w:type="spellStart"/>
            <w:r w:rsidRPr="00910900">
              <w:rPr>
                <w:lang w:val="en-US"/>
              </w:rPr>
              <w:t>correo</w:t>
            </w:r>
            <w:proofErr w:type="spellEnd"/>
            <w:r w:rsidRPr="00910900">
              <w:rPr>
                <w:lang w:val="en-US"/>
              </w:rPr>
              <w:t xml:space="preserve"> </w:t>
            </w:r>
            <w:proofErr w:type="spellStart"/>
            <w:r w:rsidRPr="00910900">
              <w:rPr>
                <w:lang w:val="en-US"/>
              </w:rPr>
              <w:t>electrónico</w:t>
            </w:r>
            <w:proofErr w:type="spellEnd"/>
            <w:r w:rsidRPr="00910900">
              <w:rPr>
                <w:lang w:val="en-US"/>
              </w:rPr>
              <w:t xml:space="preserve"> </w:t>
            </w:r>
            <w:r w:rsidR="00811ECE">
              <w:rPr>
                <w:lang w:val="en-US"/>
              </w:rPr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1E50FA" w:rsidRDefault="00A61AE0" w:rsidP="00910900">
            <w:pPr>
              <w:pStyle w:val="KeinLeerraum1"/>
            </w:pPr>
            <w:r>
              <w:t>E</w:t>
            </w:r>
            <w:r w:rsidR="00910900">
              <w:t>-M</w:t>
            </w:r>
            <w:r>
              <w:t>ail</w:t>
            </w:r>
          </w:p>
        </w:tc>
      </w:tr>
      <w:tr w:rsidR="00A61AE0" w:rsidRPr="005A2513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5A2513" w:rsidRDefault="00A61AE0" w:rsidP="00910900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enlace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5A2513" w:rsidRDefault="00A61AE0" w:rsidP="00910900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Link</w:t>
            </w:r>
          </w:p>
        </w:tc>
      </w:tr>
      <w:tr w:rsidR="00A61AE0" w:rsidRPr="005A2513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EA33C4" w:rsidRDefault="00910900" w:rsidP="00910900">
            <w:pPr>
              <w:pStyle w:val="KeinLeerraum1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entrar /</w:t>
            </w:r>
            <w:r w:rsidR="00A61AE0" w:rsidRPr="00EA33C4">
              <w:rPr>
                <w:color w:val="000000"/>
                <w:lang w:val="es-ES"/>
              </w:rPr>
              <w:t xml:space="preserve"> salir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EA33C4" w:rsidRDefault="00910900" w:rsidP="00910900">
            <w:pPr>
              <w:pStyle w:val="KeinLeerraum1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einloggen /</w:t>
            </w:r>
            <w:r w:rsidR="00A61AE0" w:rsidRPr="00EA33C4">
              <w:rPr>
                <w:color w:val="000000"/>
                <w:lang w:val="es-ES"/>
              </w:rPr>
              <w:t xml:space="preserve"> ausloggen</w:t>
            </w:r>
          </w:p>
        </w:tc>
      </w:tr>
      <w:tr w:rsidR="00A61AE0" w:rsidRPr="004A4695" w:rsidTr="001E50F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5A2513" w:rsidRDefault="00A61AE0" w:rsidP="00910900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espacio (m) disponible / ocupado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EA33C4" w:rsidRDefault="00A61AE0" w:rsidP="00910900">
            <w:pPr>
              <w:pStyle w:val="KeinLeerraum1"/>
            </w:pPr>
            <w:r>
              <w:t>freier</w:t>
            </w:r>
            <w:r w:rsidRPr="00EA33C4">
              <w:t xml:space="preserve"> / belegter Speicherplatz 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evitar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4A4695" w:rsidRDefault="00A61AE0" w:rsidP="00910900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vermeiden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formato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4A4695" w:rsidRDefault="00A61AE0" w:rsidP="00910900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Format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4A4695" w:rsidRDefault="00A61AE0" w:rsidP="00910900">
            <w:pPr>
              <w:pStyle w:val="KeinLeerraum1"/>
            </w:pPr>
            <w:proofErr w:type="spellStart"/>
            <w:r>
              <w:t>guardar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4A4695" w:rsidRDefault="00A61AE0" w:rsidP="00910900">
            <w:pPr>
              <w:pStyle w:val="KeinLeerraum1"/>
            </w:pPr>
            <w:r>
              <w:t>speichern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4A4695" w:rsidRDefault="00A61AE0" w:rsidP="00910900">
            <w:pPr>
              <w:pStyle w:val="KeinLeerraum1"/>
            </w:pPr>
            <w:proofErr w:type="spellStart"/>
            <w:r>
              <w:t>impresora</w:t>
            </w:r>
            <w:proofErr w:type="spellEnd"/>
            <w:r>
              <w:t xml:space="preserve"> (f 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4A4695" w:rsidRDefault="00A61AE0" w:rsidP="00910900">
            <w:pPr>
              <w:pStyle w:val="KeinLeerraum1"/>
            </w:pPr>
            <w:r>
              <w:t xml:space="preserve">Drucker 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</w:pPr>
            <w:proofErr w:type="spellStart"/>
            <w:r>
              <w:t>imprimir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Default="00A61AE0" w:rsidP="00910900">
            <w:pPr>
              <w:pStyle w:val="KeinLeerraum1"/>
            </w:pPr>
            <w:r>
              <w:t>drucken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4A4695" w:rsidRDefault="00A61AE0" w:rsidP="00910900">
            <w:pPr>
              <w:pStyle w:val="KeinLeerraum1"/>
            </w:pPr>
            <w:proofErr w:type="spellStart"/>
            <w:r>
              <w:t>internauta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4A4695" w:rsidRDefault="00A61AE0" w:rsidP="00910900">
            <w:pPr>
              <w:pStyle w:val="KeinLeerraum1"/>
            </w:pPr>
            <w:r>
              <w:t>Internetsurfer</w:t>
            </w:r>
          </w:p>
        </w:tc>
      </w:tr>
      <w:tr w:rsidR="00A61AE0" w:rsidRPr="00A862EA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 xml:space="preserve">Internet (sin </w:t>
            </w:r>
            <w:proofErr w:type="spellStart"/>
            <w:r w:rsidRPr="00910900">
              <w:t>artículo</w:t>
            </w:r>
            <w:proofErr w:type="spellEnd"/>
            <w:r w:rsidRPr="00910900">
              <w:t xml:space="preserve">) / </w:t>
            </w:r>
            <w:proofErr w:type="spellStart"/>
            <w:r w:rsidRPr="00910900">
              <w:t>red</w:t>
            </w:r>
            <w:proofErr w:type="spellEnd"/>
            <w:r w:rsidRPr="00910900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Internet</w:t>
            </w:r>
            <w:r w:rsidR="00910900">
              <w:t xml:space="preserve"> </w:t>
            </w:r>
            <w:r w:rsidRPr="00910900">
              <w:t>/ Netz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lector</w:t>
            </w:r>
            <w:proofErr w:type="spellEnd"/>
            <w:r w:rsidRPr="00910900">
              <w:t xml:space="preserve"> de CD / de DVD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910900" w:rsidP="00910900">
            <w:pPr>
              <w:pStyle w:val="KeinLeerraum1"/>
            </w:pPr>
            <w:r>
              <w:t>CD-Platte /CD-Laufwerk / DVD-</w:t>
            </w:r>
            <w:r w:rsidR="00A61AE0" w:rsidRPr="00910900">
              <w:t>Laufwerk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mandar</w:t>
            </w:r>
            <w:proofErr w:type="spellEnd"/>
            <w:r w:rsidRPr="00910900">
              <w:t xml:space="preserve"> / </w:t>
            </w:r>
            <w:proofErr w:type="spellStart"/>
            <w:r w:rsidRPr="00910900">
              <w:t>enviar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 xml:space="preserve">schicken 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marcar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markieren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910900" w:rsidP="00910900">
            <w:pPr>
              <w:pStyle w:val="KeinLeerraum1"/>
            </w:pPr>
            <w:proofErr w:type="spellStart"/>
            <w:r>
              <w:t>memoria</w:t>
            </w:r>
            <w:proofErr w:type="spellEnd"/>
            <w:r>
              <w:t xml:space="preserve"> (f) USB</w:t>
            </w:r>
            <w:r w:rsidR="005F0633">
              <w:t xml:space="preserve"> / </w:t>
            </w:r>
            <w:proofErr w:type="spellStart"/>
            <w:r w:rsidR="005F0633">
              <w:t>pendrive</w:t>
            </w:r>
            <w:proofErr w:type="spellEnd"/>
            <w:r w:rsidR="005F0633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910900" w:rsidP="00910900">
            <w:pPr>
              <w:pStyle w:val="KeinLeerraum1"/>
            </w:pPr>
            <w:r>
              <w:t>USB-Stick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mensaje</w:t>
            </w:r>
            <w:proofErr w:type="spellEnd"/>
            <w:r w:rsidRPr="00910900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910900" w:rsidP="00910900">
            <w:pPr>
              <w:pStyle w:val="KeinLeerraum1"/>
            </w:pPr>
            <w:r>
              <w:t>E-Mailnachricht /</w:t>
            </w:r>
            <w:r w:rsidR="00A61AE0" w:rsidRPr="00910900">
              <w:t xml:space="preserve"> Botschaft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lastRenderedPageBreak/>
              <w:t>monitor</w:t>
            </w:r>
            <w:proofErr w:type="spellEnd"/>
            <w:r w:rsidRPr="00910900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Bildschirm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navegar</w:t>
            </w:r>
            <w:proofErr w:type="spellEnd"/>
            <w:r w:rsidRPr="00910900">
              <w:t xml:space="preserve"> en</w:t>
            </w:r>
            <w:r w:rsidR="00910900">
              <w:t xml:space="preserve"> / </w:t>
            </w:r>
            <w:proofErr w:type="spellStart"/>
            <w:r w:rsidR="00910900">
              <w:t>por</w:t>
            </w:r>
            <w:proofErr w:type="spellEnd"/>
            <w:r w:rsidR="00910900">
              <w:t xml:space="preserve"> I</w:t>
            </w:r>
            <w:r w:rsidRPr="00910900">
              <w:t>nternet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im Internet surfen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ordenador</w:t>
            </w:r>
            <w:proofErr w:type="spellEnd"/>
            <w:r w:rsidRPr="00910900">
              <w:t xml:space="preserve"> </w:t>
            </w:r>
            <w:r w:rsidR="00910900">
              <w:t>(</w:t>
            </w:r>
            <w:r w:rsidRPr="00910900">
              <w:t>m</w:t>
            </w:r>
            <w:r w:rsidR="00910900">
              <w:t xml:space="preserve">) </w:t>
            </w:r>
            <w:r w:rsidRPr="00910900">
              <w:t xml:space="preserve">/ </w:t>
            </w:r>
            <w:proofErr w:type="spellStart"/>
            <w:r w:rsidRPr="00910900">
              <w:rPr>
                <w:i/>
              </w:rPr>
              <w:t>compu</w:t>
            </w:r>
            <w:proofErr w:type="spellEnd"/>
            <w:r w:rsidRPr="00910900">
              <w:rPr>
                <w:i/>
              </w:rPr>
              <w:t>(</w:t>
            </w:r>
            <w:proofErr w:type="spellStart"/>
            <w:r w:rsidRPr="00910900">
              <w:rPr>
                <w:i/>
              </w:rPr>
              <w:t>tadora</w:t>
            </w:r>
            <w:proofErr w:type="spellEnd"/>
            <w:r w:rsidRPr="00910900">
              <w:rPr>
                <w:i/>
              </w:rPr>
              <w:t>) (f) LA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Computer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página</w:t>
            </w:r>
            <w:proofErr w:type="spellEnd"/>
            <w:r w:rsidRPr="00910900">
              <w:t xml:space="preserve"> web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Webseite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pan</w:t>
            </w:r>
            <w:r w:rsidR="00910900">
              <w:t>talla</w:t>
            </w:r>
            <w:proofErr w:type="spellEnd"/>
            <w:r w:rsidR="00910900">
              <w:t xml:space="preserve"> (f</w:t>
            </w:r>
            <w:r w:rsidRPr="00910900">
              <w:t>)</w:t>
            </w:r>
            <w:r w:rsidR="00910900">
              <w:t xml:space="preserve"> (</w:t>
            </w:r>
            <w:proofErr w:type="spellStart"/>
            <w:r w:rsidR="00910900">
              <w:t>plana</w:t>
            </w:r>
            <w:proofErr w:type="spellEnd"/>
            <w:r w:rsidRPr="00910900"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910900" w:rsidP="00910900">
            <w:pPr>
              <w:pStyle w:val="KeinLeerraum1"/>
            </w:pPr>
            <w:r>
              <w:t>(Flach-) Bildschirm /</w:t>
            </w:r>
            <w:r w:rsidR="00A61AE0" w:rsidRPr="00910900">
              <w:t xml:space="preserve"> Leinwand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pegar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einfügen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portal</w:t>
            </w:r>
            <w:proofErr w:type="spellEnd"/>
            <w:r w:rsidRPr="00910900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Portal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portátil</w:t>
            </w:r>
            <w:proofErr w:type="spellEnd"/>
            <w:r w:rsidRPr="00910900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Notebook</w:t>
            </w:r>
            <w:r w:rsidR="00F92B6B">
              <w:t xml:space="preserve"> / Laptop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programa</w:t>
            </w:r>
            <w:proofErr w:type="spellEnd"/>
            <w:r w:rsidRPr="00910900">
              <w:t xml:space="preserve"> (m) </w:t>
            </w:r>
            <w:proofErr w:type="spellStart"/>
            <w:r w:rsidRPr="00910900">
              <w:t>antivirus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Anti-Virus-Programm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pulsar</w:t>
            </w:r>
            <w:proofErr w:type="spellEnd"/>
            <w:r w:rsidR="00915F86">
              <w:t xml:space="preserve"> </w:t>
            </w:r>
            <w:r w:rsidRPr="00910900">
              <w:t xml:space="preserve">/ </w:t>
            </w:r>
            <w:proofErr w:type="spellStart"/>
            <w:r w:rsidRPr="00910900">
              <w:t>apretar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drücken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ratón</w:t>
            </w:r>
            <w:proofErr w:type="spellEnd"/>
            <w:r w:rsidRPr="00910900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Maus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recibir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un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mensaje</w:t>
            </w:r>
            <w:proofErr w:type="spellEnd"/>
            <w:r w:rsidRPr="00910900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eine Nachricht erhalten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recuperar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915F86" w:rsidP="00910900">
            <w:pPr>
              <w:pStyle w:val="KeinLeerraum1"/>
            </w:pPr>
            <w:r>
              <w:t>wieder</w:t>
            </w:r>
            <w:r w:rsidR="00A61AE0" w:rsidRPr="00910900">
              <w:t>herstellen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redes</w:t>
            </w:r>
            <w:proofErr w:type="spellEnd"/>
            <w:r w:rsidRPr="00910900">
              <w:t xml:space="preserve"> (f) </w:t>
            </w:r>
            <w:proofErr w:type="spellStart"/>
            <w:r w:rsidRPr="00910900">
              <w:t>sociales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soziale Netzwerke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revisar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überprüfen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sistema</w:t>
            </w:r>
            <w:proofErr w:type="spellEnd"/>
            <w:r w:rsidRPr="00910900">
              <w:t xml:space="preserve"> (m) </w:t>
            </w:r>
            <w:proofErr w:type="spellStart"/>
            <w:r w:rsidRPr="00910900">
              <w:t>operativo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Betriebssystem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5F86" w:rsidRDefault="00A61AE0" w:rsidP="00910900">
            <w:pPr>
              <w:pStyle w:val="KeinLeerraum1"/>
              <w:rPr>
                <w:lang w:val="en-US"/>
              </w:rPr>
            </w:pPr>
            <w:proofErr w:type="spellStart"/>
            <w:r w:rsidRPr="00915F86">
              <w:rPr>
                <w:lang w:val="en-US"/>
              </w:rPr>
              <w:t>tarjeta</w:t>
            </w:r>
            <w:proofErr w:type="spellEnd"/>
            <w:r w:rsidRPr="00915F86">
              <w:rPr>
                <w:lang w:val="en-US"/>
              </w:rPr>
              <w:t xml:space="preserve"> (f) de </w:t>
            </w:r>
            <w:proofErr w:type="spellStart"/>
            <w:r w:rsidRPr="00915F86">
              <w:rPr>
                <w:lang w:val="en-US"/>
              </w:rPr>
              <w:t>sonido</w:t>
            </w:r>
            <w:proofErr w:type="spellEnd"/>
            <w:r w:rsidR="00915F86" w:rsidRPr="00915F86">
              <w:rPr>
                <w:lang w:val="en-US"/>
              </w:rPr>
              <w:t xml:space="preserve"> </w:t>
            </w:r>
            <w:r w:rsidRPr="00915F86">
              <w:rPr>
                <w:lang w:val="en-US"/>
              </w:rPr>
              <w:t xml:space="preserve">/ </w:t>
            </w:r>
            <w:proofErr w:type="spellStart"/>
            <w:r w:rsidRPr="00915F86">
              <w:rPr>
                <w:lang w:val="en-US"/>
              </w:rPr>
              <w:t>tarjeta</w:t>
            </w:r>
            <w:proofErr w:type="spellEnd"/>
            <w:r w:rsidRPr="00915F86">
              <w:rPr>
                <w:lang w:val="en-US"/>
              </w:rPr>
              <w:t xml:space="preserve"> </w:t>
            </w:r>
            <w:proofErr w:type="spellStart"/>
            <w:r w:rsidRPr="00915F86">
              <w:rPr>
                <w:lang w:val="en-US"/>
              </w:rPr>
              <w:t>gráfica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Soundkarte / Grafikkarte</w:t>
            </w:r>
          </w:p>
        </w:tc>
      </w:tr>
      <w:tr w:rsidR="00A61AE0" w:rsidRPr="004A4695" w:rsidTr="004A4695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teclado</w:t>
            </w:r>
            <w:proofErr w:type="spellEnd"/>
            <w:r w:rsidRPr="00910900">
              <w:t xml:space="preserve"> (m) / </w:t>
            </w:r>
            <w:proofErr w:type="spellStart"/>
            <w:r w:rsidRPr="00910900">
              <w:t>tecla</w:t>
            </w:r>
            <w:proofErr w:type="spellEnd"/>
            <w:r w:rsidRPr="00910900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Tastatur / Taste</w:t>
            </w:r>
          </w:p>
        </w:tc>
      </w:tr>
      <w:tr w:rsidR="00A61AE0" w:rsidRPr="004A4695" w:rsidTr="00A61AE0">
        <w:trPr>
          <w:trHeight w:val="5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usuario</w:t>
            </w:r>
            <w:proofErr w:type="spellEnd"/>
            <w:r w:rsidRPr="00910900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Benutzername</w:t>
            </w:r>
          </w:p>
        </w:tc>
      </w:tr>
      <w:tr w:rsidR="00A61AE0" w:rsidRPr="004A4695" w:rsidTr="00F2390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proofErr w:type="spellStart"/>
            <w:r w:rsidRPr="00910900">
              <w:t>virus</w:t>
            </w:r>
            <w:proofErr w:type="spellEnd"/>
            <w:r w:rsidRPr="00910900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AE0" w:rsidRPr="00910900" w:rsidRDefault="00A61AE0" w:rsidP="00910900">
            <w:pPr>
              <w:pStyle w:val="KeinLeerraum1"/>
            </w:pPr>
            <w:r w:rsidRPr="00910900">
              <w:t>Virus</w:t>
            </w:r>
          </w:p>
        </w:tc>
      </w:tr>
    </w:tbl>
    <w:p w:rsidR="00915F86" w:rsidRDefault="00915F86" w:rsidP="00910900">
      <w:pPr>
        <w:pStyle w:val="vUeberschriftKompetenz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5F86" w:rsidRDefault="00915F86" w:rsidP="008704BF">
            <w:pPr>
              <w:pStyle w:val="KeinLeerraum1"/>
              <w:rPr>
                <w:b/>
              </w:rPr>
            </w:pPr>
            <w:proofErr w:type="spellStart"/>
            <w:r w:rsidRPr="00915F86">
              <w:rPr>
                <w:b/>
              </w:rPr>
              <w:t>Frases</w:t>
            </w:r>
            <w:proofErr w:type="spellEnd"/>
            <w:r w:rsidRPr="00915F86">
              <w:rPr>
                <w:b/>
              </w:rPr>
              <w:t xml:space="preserve"> </w:t>
            </w:r>
            <w:proofErr w:type="spellStart"/>
            <w:r w:rsidRPr="00915F86">
              <w:rPr>
                <w:b/>
              </w:rPr>
              <w:t>útiles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c</w:t>
            </w:r>
            <w:r w:rsidRPr="00910900">
              <w:t>olgarse</w:t>
            </w:r>
            <w:proofErr w:type="spellEnd"/>
            <w:r w:rsidRPr="00910900">
              <w:t xml:space="preserve"> / </w:t>
            </w:r>
            <w:proofErr w:type="spellStart"/>
            <w:r w:rsidRPr="00910900">
              <w:t>quedarse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colgado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>
              <w:t>sich „aufhängen</w:t>
            </w:r>
            <w:r w:rsidRPr="00910900">
              <w:t>”</w:t>
            </w:r>
            <w:r>
              <w:t xml:space="preserve"> /</w:t>
            </w:r>
            <w:r w:rsidRPr="00910900">
              <w:t xml:space="preserve"> abstürzen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915F86">
            <w:pPr>
              <w:pStyle w:val="KeinLeerraum1"/>
            </w:pPr>
            <w:r>
              <w:t>d</w:t>
            </w:r>
            <w:r w:rsidRPr="00910900">
              <w:t>escargar</w:t>
            </w:r>
            <w:r>
              <w:t xml:space="preserve"> / </w:t>
            </w:r>
            <w:proofErr w:type="spellStart"/>
            <w:r>
              <w:t>bajar</w:t>
            </w:r>
            <w:proofErr w:type="spellEnd"/>
            <w:r>
              <w:t xml:space="preserve"> </w:t>
            </w:r>
            <w:r w:rsidRPr="00910900">
              <w:t xml:space="preserve"> </w:t>
            </w:r>
            <w:proofErr w:type="spellStart"/>
            <w:r w:rsidRPr="00910900">
              <w:t>datos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915F86">
            <w:pPr>
              <w:pStyle w:val="KeinLeerraum1"/>
            </w:pPr>
            <w:r>
              <w:t>Daten</w:t>
            </w:r>
            <w:r w:rsidRPr="00910900">
              <w:t xml:space="preserve"> herunterladen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Default="00915F86" w:rsidP="008704BF">
            <w:pPr>
              <w:pStyle w:val="KeinLeerraum1"/>
            </w:pPr>
            <w:proofErr w:type="spellStart"/>
            <w:r w:rsidRPr="00910900">
              <w:t>subir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datos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>
              <w:t>Daten hochladen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e</w:t>
            </w:r>
            <w:r w:rsidRPr="00910900">
              <w:t>ncargar</w:t>
            </w:r>
            <w:proofErr w:type="spellEnd"/>
            <w:r>
              <w:t xml:space="preserve"> / </w:t>
            </w:r>
            <w:proofErr w:type="spellStart"/>
            <w:r>
              <w:t>pedir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I</w:t>
            </w:r>
            <w:r w:rsidRPr="00910900">
              <w:t>nternet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 w:rsidRPr="00910900">
              <w:t>etwas per Internet bestellen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e</w:t>
            </w:r>
            <w:r w:rsidRPr="00910900">
              <w:t>scanear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fotos</w:t>
            </w:r>
            <w:proofErr w:type="spellEnd"/>
            <w:r w:rsidRPr="00910900">
              <w:t xml:space="preserve"> / </w:t>
            </w:r>
            <w:proofErr w:type="spellStart"/>
            <w:r w:rsidRPr="00910900">
              <w:t>imágenes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 w:rsidRPr="00910900">
              <w:t>Fotos / Bilder einscannen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5F86" w:rsidRDefault="00915F86" w:rsidP="008704BF">
            <w:pPr>
              <w:pStyle w:val="KeinLeerraum1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atrapado</w:t>
            </w:r>
            <w:proofErr w:type="spellEnd"/>
            <w:r>
              <w:rPr>
                <w:lang w:val="en-US"/>
              </w:rPr>
              <w:t>/-a</w:t>
            </w:r>
            <w:r w:rsidRPr="00915F86">
              <w:rPr>
                <w:lang w:val="en-US"/>
              </w:rPr>
              <w:t xml:space="preserve"> en la red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>
              <w:t>i</w:t>
            </w:r>
            <w:r w:rsidRPr="00910900">
              <w:t>m Netz gefangen sein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estar</w:t>
            </w:r>
            <w:proofErr w:type="spellEnd"/>
            <w:r>
              <w:t xml:space="preserve"> en I</w:t>
            </w:r>
            <w:r w:rsidRPr="00910900">
              <w:t>nternet</w:t>
            </w:r>
            <w:r>
              <w:t xml:space="preserve"> </w:t>
            </w:r>
            <w:r w:rsidRPr="00910900">
              <w:t xml:space="preserve">/ en la </w:t>
            </w:r>
            <w:proofErr w:type="spellStart"/>
            <w:r w:rsidRPr="00910900">
              <w:t>red</w:t>
            </w:r>
            <w:proofErr w:type="spellEnd"/>
            <w:r w:rsidRPr="00910900">
              <w:t xml:space="preserve"> / online</w:t>
            </w:r>
            <w:r>
              <w:t xml:space="preserve"> </w:t>
            </w:r>
            <w:r w:rsidRPr="00910900">
              <w:t xml:space="preserve">/ en </w:t>
            </w:r>
            <w:proofErr w:type="spellStart"/>
            <w:r w:rsidRPr="00910900">
              <w:t>línea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>
              <w:t>Online</w:t>
            </w:r>
            <w:r w:rsidRPr="00910900">
              <w:t xml:space="preserve"> sein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enganchado</w:t>
            </w:r>
            <w:proofErr w:type="spellEnd"/>
            <w:r>
              <w:t>/-a</w:t>
            </w:r>
            <w:r w:rsidRPr="00910900">
              <w:t xml:space="preserve"> en la </w:t>
            </w:r>
            <w:proofErr w:type="spellStart"/>
            <w:r w:rsidRPr="00910900">
              <w:t>red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>
              <w:t>im Netz „</w:t>
            </w:r>
            <w:r w:rsidRPr="00910900">
              <w:t>hängen”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g</w:t>
            </w:r>
            <w:r w:rsidRPr="00910900">
              <w:t>rabar</w:t>
            </w:r>
            <w:proofErr w:type="spellEnd"/>
            <w:r w:rsidRPr="00910900">
              <w:t xml:space="preserve"> / </w:t>
            </w:r>
            <w:proofErr w:type="spellStart"/>
            <w:r w:rsidRPr="00910900">
              <w:t>quemar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un</w:t>
            </w:r>
            <w:proofErr w:type="spellEnd"/>
            <w:r w:rsidRPr="00910900">
              <w:t xml:space="preserve"> CD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>
              <w:t>e</w:t>
            </w:r>
            <w:r w:rsidRPr="00910900">
              <w:t>ine CD aufnehmen / brennen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g</w:t>
            </w:r>
            <w:r w:rsidRPr="00910900">
              <w:t>rabar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un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programa</w:t>
            </w:r>
            <w:proofErr w:type="spellEnd"/>
            <w:r w:rsidRPr="00910900">
              <w:t xml:space="preserve"> / </w:t>
            </w:r>
            <w:proofErr w:type="spellStart"/>
            <w:r w:rsidRPr="00910900">
              <w:t>un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archivo</w:t>
            </w:r>
            <w:proofErr w:type="spellEnd"/>
            <w:r w:rsidRPr="00910900">
              <w:t xml:space="preserve"> / </w:t>
            </w:r>
            <w:proofErr w:type="spellStart"/>
            <w:r w:rsidRPr="00910900">
              <w:t>datos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 w:rsidRPr="00910900">
              <w:t>ein Programm</w:t>
            </w:r>
            <w:r>
              <w:t xml:space="preserve"> </w:t>
            </w:r>
            <w:r w:rsidRPr="00910900">
              <w:t>/</w:t>
            </w:r>
            <w:r>
              <w:t xml:space="preserve"> </w:t>
            </w:r>
            <w:r w:rsidRPr="00910900">
              <w:t>eine Datei /</w:t>
            </w:r>
            <w:r>
              <w:t xml:space="preserve"> </w:t>
            </w:r>
            <w:r w:rsidRPr="00910900">
              <w:t>Daten speichern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hacer</w:t>
            </w:r>
            <w:proofErr w:type="spellEnd"/>
            <w:r>
              <w:t xml:space="preserve"> (</w:t>
            </w:r>
            <w:proofErr w:type="spellStart"/>
            <w:r>
              <w:t>doble</w:t>
            </w:r>
            <w:proofErr w:type="spellEnd"/>
            <w:r w:rsidRPr="00910900">
              <w:t xml:space="preserve">) </w:t>
            </w:r>
            <w:proofErr w:type="spellStart"/>
            <w:r w:rsidRPr="00910900">
              <w:t>clic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>
              <w:t>(</w:t>
            </w:r>
            <w:r w:rsidRPr="00910900">
              <w:t>doppel</w:t>
            </w:r>
            <w:r>
              <w:t>-)</w:t>
            </w:r>
            <w:r w:rsidRPr="00910900">
              <w:t xml:space="preserve">klicken 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i</w:t>
            </w:r>
            <w:r w:rsidRPr="00910900">
              <w:t>niciar</w:t>
            </w:r>
            <w:proofErr w:type="spellEnd"/>
            <w:r w:rsidRPr="00910900">
              <w:t xml:space="preserve"> / </w:t>
            </w:r>
            <w:proofErr w:type="spellStart"/>
            <w:r w:rsidRPr="00910900">
              <w:t>reiniciar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un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programa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 w:rsidRPr="00910900">
              <w:t>ein Programm starten / neu starten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i</w:t>
            </w:r>
            <w:r w:rsidRPr="00910900">
              <w:t>nstalar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un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programa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>
              <w:t>ein</w:t>
            </w:r>
            <w:r w:rsidRPr="00910900">
              <w:t xml:space="preserve"> Programm instal</w:t>
            </w:r>
            <w:r>
              <w:t>l</w:t>
            </w:r>
            <w:r w:rsidRPr="00910900">
              <w:t>ieren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i</w:t>
            </w:r>
            <w:r w:rsidRPr="00910900">
              <w:t>nterrumpir</w:t>
            </w:r>
            <w:proofErr w:type="spellEnd"/>
            <w:r w:rsidRPr="00910900">
              <w:t xml:space="preserve"> la </w:t>
            </w:r>
            <w:proofErr w:type="spellStart"/>
            <w:r w:rsidRPr="00910900">
              <w:t>operación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>
              <w:t>d</w:t>
            </w:r>
            <w:r w:rsidRPr="00910900">
              <w:t>en Vorgang abbrechen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i</w:t>
            </w:r>
            <w:r w:rsidRPr="00910900">
              <w:t>ntroduc</w:t>
            </w:r>
            <w:r>
              <w:t>ir</w:t>
            </w:r>
            <w:proofErr w:type="spellEnd"/>
            <w:r>
              <w:t xml:space="preserve"> /</w:t>
            </w:r>
            <w:r w:rsidRPr="00910900">
              <w:t xml:space="preserve"> </w:t>
            </w:r>
            <w:proofErr w:type="spellStart"/>
            <w:r w:rsidRPr="00910900">
              <w:t>sacar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el</w:t>
            </w:r>
            <w:proofErr w:type="spellEnd"/>
            <w:r w:rsidRPr="00910900">
              <w:t xml:space="preserve"> CD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>
              <w:t>CD einlegen /</w:t>
            </w:r>
            <w:r w:rsidRPr="00910900">
              <w:t xml:space="preserve"> herausnehmen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j</w:t>
            </w:r>
            <w:r w:rsidRPr="00910900">
              <w:t>ugar</w:t>
            </w:r>
            <w:proofErr w:type="spellEnd"/>
            <w:r w:rsidRPr="00910900">
              <w:t xml:space="preserve"> a </w:t>
            </w:r>
            <w:proofErr w:type="spellStart"/>
            <w:r w:rsidRPr="00910900">
              <w:t>videojuegos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 w:rsidRPr="00910900">
              <w:t>Videospiele spielen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5F86" w:rsidRDefault="00915F86" w:rsidP="008704BF">
            <w:pPr>
              <w:pStyle w:val="KeinLeerraum1"/>
              <w:rPr>
                <w:lang w:val="en-US"/>
              </w:rPr>
            </w:pPr>
            <w:r>
              <w:rPr>
                <w:lang w:val="en-US"/>
              </w:rPr>
              <w:t xml:space="preserve">ser </w:t>
            </w:r>
            <w:proofErr w:type="spellStart"/>
            <w:r>
              <w:rPr>
                <w:lang w:val="en-US"/>
              </w:rPr>
              <w:t>adicto</w:t>
            </w:r>
            <w:proofErr w:type="spellEnd"/>
            <w:r>
              <w:rPr>
                <w:lang w:val="en-US"/>
              </w:rPr>
              <w:t>/-a a Internet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>
              <w:t>Internetsüchtig sein</w:t>
            </w:r>
          </w:p>
        </w:tc>
      </w:tr>
      <w:tr w:rsidR="00915F86" w:rsidRPr="00910900" w:rsidTr="008704B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proofErr w:type="spellStart"/>
            <w:r>
              <w:t>t</w:t>
            </w:r>
            <w:r w:rsidRPr="00910900">
              <w:t>ransferir</w:t>
            </w:r>
            <w:proofErr w:type="spellEnd"/>
            <w:r w:rsidRPr="00910900">
              <w:t xml:space="preserve"> </w:t>
            </w:r>
            <w:proofErr w:type="spellStart"/>
            <w:r w:rsidRPr="00910900">
              <w:t>datos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F86" w:rsidRPr="00910900" w:rsidRDefault="00915F86" w:rsidP="008704BF">
            <w:pPr>
              <w:pStyle w:val="KeinLeerraum1"/>
            </w:pPr>
            <w:r w:rsidRPr="00910900">
              <w:t>Daten übertragen</w:t>
            </w:r>
          </w:p>
        </w:tc>
      </w:tr>
    </w:tbl>
    <w:p w:rsidR="00814428" w:rsidRPr="00910900" w:rsidRDefault="00312F6D" w:rsidP="00910900">
      <w:pPr>
        <w:pStyle w:val="vUeberschriftKompetenz"/>
        <w:rPr>
          <w:lang w:val="de-AT"/>
        </w:rPr>
      </w:pPr>
      <w:r w:rsidRPr="00312F6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517.65pt;margin-top:29.75pt;width:39.3pt;height:30pt;z-index:251658240;mso-position-horizontal-relative:page;mso-position-vertical-relative:page;mso-width-relative:margin;mso-height-relative:margin" filled="f" stroked="f">
            <o:lock v:ext="edit" aspectratio="t"/>
            <v:textbox style="mso-next-textbox:#_x0000_s1030" inset="0,0,0,0">
              <w:txbxContent>
                <w:p w:rsidR="00910900" w:rsidRDefault="00910900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margin" anchory="margin"/>
            <w10:anchorlock/>
          </v:shape>
        </w:pict>
      </w:r>
      <w:r w:rsidRPr="00312F6D">
        <w:rPr>
          <w:noProof/>
        </w:rPr>
        <w:pict>
          <v:shape id="_x0000_s1029" type="#_x0000_t202" style="position:absolute;margin-left:74.9pt;margin-top:29.75pt;width:442.75pt;height:30.2pt;z-index:251657216;mso-position-horizontal-relative:page;mso-position-vertical-relative:page;mso-width-relative:margin;mso-height-relative:margin" filled="f" stroked="f">
            <o:lock v:ext="edit" aspectratio="t"/>
            <v:textbox style="mso-next-textbox:#_x0000_s1029" inset="0,0,0,0">
              <w:txbxContent>
                <w:p w:rsidR="00910900" w:rsidRPr="002F4E77" w:rsidRDefault="00910900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910900" w:rsidRPr="00D4652B" w:rsidRDefault="00910900" w:rsidP="000B3CED"/>
              </w:txbxContent>
            </v:textbox>
            <w10:wrap anchorx="margin" anchory="margin"/>
            <w10:anchorlock/>
          </v:shape>
        </w:pict>
      </w:r>
    </w:p>
    <w:sectPr w:rsidR="00814428" w:rsidRPr="00910900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36B" w:rsidRDefault="001D436B">
      <w:r>
        <w:separator/>
      </w:r>
    </w:p>
  </w:endnote>
  <w:endnote w:type="continuationSeparator" w:id="0">
    <w:p w:rsidR="001D436B" w:rsidRDefault="001D4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900" w:rsidRPr="000F5E56" w:rsidRDefault="00C85717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910900" w:rsidRPr="000F5E56">
      <w:tab/>
    </w:r>
    <w:r w:rsidR="00910900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36B" w:rsidRDefault="001D436B">
      <w:r>
        <w:separator/>
      </w:r>
    </w:p>
  </w:footnote>
  <w:footnote w:type="continuationSeparator" w:id="0">
    <w:p w:rsidR="001D436B" w:rsidRDefault="001D43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900" w:rsidRDefault="00910900" w:rsidP="000B3CED">
    <w:pPr>
      <w:pStyle w:val="vKapitel"/>
      <w:tabs>
        <w:tab w:val="right" w:pos="9072"/>
      </w:tabs>
    </w:pPr>
    <w:r>
      <w:t>Themenbereich 20: Moderne Technologien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388B7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C6B1EA2"/>
    <w:multiLevelType w:val="hybridMultilevel"/>
    <w:tmpl w:val="7C22818C"/>
    <w:lvl w:ilvl="0" w:tplc="03F885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9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95A13F8"/>
    <w:multiLevelType w:val="hybridMultilevel"/>
    <w:tmpl w:val="8CC24FBA"/>
    <w:lvl w:ilvl="0" w:tplc="3C563B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3"/>
  </w:num>
  <w:num w:numId="3">
    <w:abstractNumId w:val="27"/>
  </w:num>
  <w:num w:numId="4">
    <w:abstractNumId w:val="39"/>
  </w:num>
  <w:num w:numId="5">
    <w:abstractNumId w:val="21"/>
  </w:num>
  <w:num w:numId="6">
    <w:abstractNumId w:val="26"/>
  </w:num>
  <w:num w:numId="7">
    <w:abstractNumId w:val="28"/>
  </w:num>
  <w:num w:numId="8">
    <w:abstractNumId w:val="12"/>
  </w:num>
  <w:num w:numId="9">
    <w:abstractNumId w:val="36"/>
  </w:num>
  <w:num w:numId="10">
    <w:abstractNumId w:val="24"/>
  </w:num>
  <w:num w:numId="11">
    <w:abstractNumId w:val="11"/>
  </w:num>
  <w:num w:numId="12">
    <w:abstractNumId w:val="23"/>
  </w:num>
  <w:num w:numId="13">
    <w:abstractNumId w:val="16"/>
  </w:num>
  <w:num w:numId="14">
    <w:abstractNumId w:val="38"/>
  </w:num>
  <w:num w:numId="15">
    <w:abstractNumId w:val="19"/>
  </w:num>
  <w:num w:numId="16">
    <w:abstractNumId w:val="40"/>
  </w:num>
  <w:num w:numId="17">
    <w:abstractNumId w:val="37"/>
  </w:num>
  <w:num w:numId="18">
    <w:abstractNumId w:val="30"/>
  </w:num>
  <w:num w:numId="19">
    <w:abstractNumId w:val="46"/>
  </w:num>
  <w:num w:numId="20">
    <w:abstractNumId w:val="25"/>
  </w:num>
  <w:num w:numId="21">
    <w:abstractNumId w:val="18"/>
  </w:num>
  <w:num w:numId="22">
    <w:abstractNumId w:val="47"/>
  </w:num>
  <w:num w:numId="23">
    <w:abstractNumId w:val="45"/>
  </w:num>
  <w:num w:numId="24">
    <w:abstractNumId w:val="15"/>
  </w:num>
  <w:num w:numId="25">
    <w:abstractNumId w:val="17"/>
  </w:num>
  <w:num w:numId="26">
    <w:abstractNumId w:val="41"/>
  </w:num>
  <w:num w:numId="27">
    <w:abstractNumId w:val="35"/>
  </w:num>
  <w:num w:numId="28">
    <w:abstractNumId w:val="33"/>
  </w:num>
  <w:num w:numId="29">
    <w:abstractNumId w:val="44"/>
  </w:num>
  <w:num w:numId="30">
    <w:abstractNumId w:val="29"/>
  </w:num>
  <w:num w:numId="31">
    <w:abstractNumId w:val="43"/>
  </w:num>
  <w:num w:numId="32">
    <w:abstractNumId w:val="42"/>
  </w:num>
  <w:num w:numId="33">
    <w:abstractNumId w:val="31"/>
  </w:num>
  <w:num w:numId="34">
    <w:abstractNumId w:val="32"/>
  </w:num>
  <w:num w:numId="35">
    <w:abstractNumId w:val="34"/>
  </w:num>
  <w:num w:numId="36">
    <w:abstractNumId w:val="10"/>
  </w:num>
  <w:num w:numId="37">
    <w:abstractNumId w:val="8"/>
  </w:num>
  <w:num w:numId="38">
    <w:abstractNumId w:val="7"/>
  </w:num>
  <w:num w:numId="39">
    <w:abstractNumId w:val="6"/>
  </w:num>
  <w:num w:numId="40">
    <w:abstractNumId w:val="5"/>
  </w:num>
  <w:num w:numId="41">
    <w:abstractNumId w:val="9"/>
  </w:num>
  <w:num w:numId="42">
    <w:abstractNumId w:val="4"/>
  </w:num>
  <w:num w:numId="43">
    <w:abstractNumId w:val="3"/>
  </w:num>
  <w:num w:numId="44">
    <w:abstractNumId w:val="2"/>
  </w:num>
  <w:num w:numId="45">
    <w:abstractNumId w:val="1"/>
  </w:num>
  <w:num w:numId="46">
    <w:abstractNumId w:val="14"/>
  </w:num>
  <w:num w:numId="47">
    <w:abstractNumId w:val="20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57872"/>
    <w:rsid w:val="00080849"/>
    <w:rsid w:val="00080A28"/>
    <w:rsid w:val="000B3CED"/>
    <w:rsid w:val="000B5668"/>
    <w:rsid w:val="000D4C62"/>
    <w:rsid w:val="000F5E56"/>
    <w:rsid w:val="0010620F"/>
    <w:rsid w:val="00126853"/>
    <w:rsid w:val="00151404"/>
    <w:rsid w:val="00176D7D"/>
    <w:rsid w:val="00193F3A"/>
    <w:rsid w:val="001B2EFC"/>
    <w:rsid w:val="001C0495"/>
    <w:rsid w:val="001D436B"/>
    <w:rsid w:val="001E50FA"/>
    <w:rsid w:val="002108BC"/>
    <w:rsid w:val="0023441E"/>
    <w:rsid w:val="00236E15"/>
    <w:rsid w:val="002417E1"/>
    <w:rsid w:val="0026060A"/>
    <w:rsid w:val="00260B20"/>
    <w:rsid w:val="00266677"/>
    <w:rsid w:val="00297073"/>
    <w:rsid w:val="002978CC"/>
    <w:rsid w:val="00312F6D"/>
    <w:rsid w:val="00317A95"/>
    <w:rsid w:val="00331E06"/>
    <w:rsid w:val="003333E5"/>
    <w:rsid w:val="00387B6A"/>
    <w:rsid w:val="00394669"/>
    <w:rsid w:val="00396F38"/>
    <w:rsid w:val="004065AC"/>
    <w:rsid w:val="004279D1"/>
    <w:rsid w:val="004316F8"/>
    <w:rsid w:val="00477596"/>
    <w:rsid w:val="004913BC"/>
    <w:rsid w:val="00492A7F"/>
    <w:rsid w:val="00495530"/>
    <w:rsid w:val="00496B80"/>
    <w:rsid w:val="004A4695"/>
    <w:rsid w:val="004E6328"/>
    <w:rsid w:val="004F006C"/>
    <w:rsid w:val="005377D3"/>
    <w:rsid w:val="005570B7"/>
    <w:rsid w:val="005A2513"/>
    <w:rsid w:val="005B02CD"/>
    <w:rsid w:val="005E75B4"/>
    <w:rsid w:val="005F0633"/>
    <w:rsid w:val="006114E6"/>
    <w:rsid w:val="00620913"/>
    <w:rsid w:val="00651428"/>
    <w:rsid w:val="0068525B"/>
    <w:rsid w:val="006A3607"/>
    <w:rsid w:val="006A6393"/>
    <w:rsid w:val="006A7F5A"/>
    <w:rsid w:val="006B389F"/>
    <w:rsid w:val="006D30D8"/>
    <w:rsid w:val="006E0481"/>
    <w:rsid w:val="0071778D"/>
    <w:rsid w:val="007200BE"/>
    <w:rsid w:val="00724E33"/>
    <w:rsid w:val="00727C4F"/>
    <w:rsid w:val="007424A0"/>
    <w:rsid w:val="00752278"/>
    <w:rsid w:val="007900EA"/>
    <w:rsid w:val="007B0904"/>
    <w:rsid w:val="007B6E61"/>
    <w:rsid w:val="007D3707"/>
    <w:rsid w:val="007E3630"/>
    <w:rsid w:val="00804483"/>
    <w:rsid w:val="00811ECE"/>
    <w:rsid w:val="00814428"/>
    <w:rsid w:val="0081636F"/>
    <w:rsid w:val="008704BF"/>
    <w:rsid w:val="008A74CE"/>
    <w:rsid w:val="008D0AE3"/>
    <w:rsid w:val="008D7B19"/>
    <w:rsid w:val="008E2D1E"/>
    <w:rsid w:val="008F27A6"/>
    <w:rsid w:val="00910900"/>
    <w:rsid w:val="00915F86"/>
    <w:rsid w:val="00937ADD"/>
    <w:rsid w:val="00937C7C"/>
    <w:rsid w:val="0094484F"/>
    <w:rsid w:val="00957119"/>
    <w:rsid w:val="009839E6"/>
    <w:rsid w:val="009910F8"/>
    <w:rsid w:val="009B1459"/>
    <w:rsid w:val="009B6D61"/>
    <w:rsid w:val="009C1E68"/>
    <w:rsid w:val="009F4BC5"/>
    <w:rsid w:val="00A00173"/>
    <w:rsid w:val="00A03C99"/>
    <w:rsid w:val="00A218EB"/>
    <w:rsid w:val="00A46E9E"/>
    <w:rsid w:val="00A61089"/>
    <w:rsid w:val="00A61AE0"/>
    <w:rsid w:val="00A64E88"/>
    <w:rsid w:val="00A8252B"/>
    <w:rsid w:val="00A85423"/>
    <w:rsid w:val="00A862EA"/>
    <w:rsid w:val="00AD19D5"/>
    <w:rsid w:val="00AE380F"/>
    <w:rsid w:val="00B31121"/>
    <w:rsid w:val="00B44C1F"/>
    <w:rsid w:val="00B87AE3"/>
    <w:rsid w:val="00BB21D4"/>
    <w:rsid w:val="00BE0D66"/>
    <w:rsid w:val="00BE411B"/>
    <w:rsid w:val="00BF4702"/>
    <w:rsid w:val="00BF75EB"/>
    <w:rsid w:val="00C01BBC"/>
    <w:rsid w:val="00C26839"/>
    <w:rsid w:val="00C33575"/>
    <w:rsid w:val="00C35D86"/>
    <w:rsid w:val="00C40CDB"/>
    <w:rsid w:val="00C63346"/>
    <w:rsid w:val="00C70B77"/>
    <w:rsid w:val="00C85717"/>
    <w:rsid w:val="00CC0E89"/>
    <w:rsid w:val="00CC723C"/>
    <w:rsid w:val="00CD286D"/>
    <w:rsid w:val="00CF70A1"/>
    <w:rsid w:val="00D020E4"/>
    <w:rsid w:val="00D3199D"/>
    <w:rsid w:val="00D32284"/>
    <w:rsid w:val="00D821C2"/>
    <w:rsid w:val="00D87546"/>
    <w:rsid w:val="00DA74DF"/>
    <w:rsid w:val="00DD15F3"/>
    <w:rsid w:val="00DE77AB"/>
    <w:rsid w:val="00DF125D"/>
    <w:rsid w:val="00E54477"/>
    <w:rsid w:val="00E66209"/>
    <w:rsid w:val="00E76740"/>
    <w:rsid w:val="00E81B1B"/>
    <w:rsid w:val="00E8358F"/>
    <w:rsid w:val="00EA33C4"/>
    <w:rsid w:val="00EB4290"/>
    <w:rsid w:val="00ED1AD8"/>
    <w:rsid w:val="00ED3BC9"/>
    <w:rsid w:val="00F0014C"/>
    <w:rsid w:val="00F06607"/>
    <w:rsid w:val="00F23903"/>
    <w:rsid w:val="00F67286"/>
    <w:rsid w:val="00F72C29"/>
    <w:rsid w:val="00F76EF2"/>
    <w:rsid w:val="00F91E3D"/>
    <w:rsid w:val="00F92B6B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qFormat/>
    <w:rsid w:val="000B3CED"/>
    <w:pPr>
      <w:spacing w:after="60"/>
    </w:pPr>
    <w:rPr>
      <w:rFonts w:ascii="Arial" w:eastAsia="Times New Roman" w:hAnsi="Arial"/>
      <w:sz w:val="22"/>
      <w:szCs w:val="22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A6393"/>
    <w:pPr>
      <w:keepNext/>
      <w:keepLines/>
      <w:spacing w:before="480" w:after="0"/>
      <w:outlineLvl w:val="0"/>
    </w:pPr>
    <w:rPr>
      <w:rFonts w:ascii="Myriad Pro" w:hAnsi="Myriad Pro"/>
      <w:b/>
      <w:bCs/>
      <w:color w:val="CD9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A6393"/>
    <w:pPr>
      <w:keepNext/>
      <w:keepLines/>
      <w:spacing w:before="200" w:after="0"/>
      <w:outlineLvl w:val="1"/>
    </w:pPr>
    <w:rPr>
      <w:rFonts w:ascii="Myriad Pro" w:hAnsi="Myriad Pro"/>
      <w:b/>
      <w:bCs/>
      <w:color w:val="FFB91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A6393"/>
    <w:pPr>
      <w:keepNext/>
      <w:keepLines/>
      <w:spacing w:before="200" w:after="0"/>
      <w:outlineLvl w:val="2"/>
    </w:pPr>
    <w:rPr>
      <w:rFonts w:ascii="Myriad Pro" w:hAnsi="Myriad Pro"/>
      <w:b/>
      <w:bCs/>
      <w:color w:val="FFB914"/>
      <w:sz w:val="24"/>
      <w:szCs w:val="20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A6393"/>
    <w:pPr>
      <w:keepNext/>
      <w:keepLines/>
      <w:spacing w:before="200" w:after="0"/>
      <w:outlineLvl w:val="3"/>
    </w:pPr>
    <w:rPr>
      <w:rFonts w:ascii="Myriad Pro" w:hAnsi="Myriad Pro"/>
      <w:b/>
      <w:bCs/>
      <w:i/>
      <w:iCs/>
      <w:color w:val="FFB914"/>
      <w:sz w:val="24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6A6393"/>
    <w:pPr>
      <w:keepNext/>
      <w:keepLines/>
      <w:spacing w:before="200" w:after="0"/>
      <w:outlineLvl w:val="4"/>
    </w:pPr>
    <w:rPr>
      <w:rFonts w:ascii="Verdana" w:hAnsi="Verdana"/>
      <w:color w:val="885F00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6A6393"/>
    <w:pPr>
      <w:keepNext/>
      <w:keepLines/>
      <w:spacing w:before="200" w:after="0"/>
      <w:outlineLvl w:val="5"/>
    </w:pPr>
    <w:rPr>
      <w:rFonts w:ascii="Verdana" w:hAnsi="Verdana"/>
      <w:i/>
      <w:iCs/>
      <w:color w:val="885F00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6A6393"/>
    <w:pPr>
      <w:keepNext/>
      <w:keepLines/>
      <w:spacing w:before="200" w:after="0"/>
      <w:outlineLvl w:val="6"/>
    </w:pPr>
    <w:rPr>
      <w:rFonts w:ascii="Verdana" w:hAnsi="Verdana"/>
      <w:i/>
      <w:iCs/>
      <w:color w:val="404040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6A6393"/>
    <w:pPr>
      <w:keepNext/>
      <w:keepLines/>
      <w:spacing w:before="200" w:after="0"/>
      <w:outlineLvl w:val="7"/>
    </w:pPr>
    <w:rPr>
      <w:rFonts w:ascii="Verdana" w:hAnsi="Verdan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6A6393"/>
    <w:pPr>
      <w:keepNext/>
      <w:keepLines/>
      <w:spacing w:before="200" w:after="0"/>
      <w:outlineLvl w:val="8"/>
    </w:pPr>
    <w:rPr>
      <w:rFonts w:ascii="Verdana" w:hAnsi="Verdan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  <w:rPr>
      <w:sz w:val="20"/>
      <w:szCs w:val="20"/>
    </w:rPr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qFormat/>
    <w:rsid w:val="006A6393"/>
    <w:pPr>
      <w:pBdr>
        <w:bottom w:val="single" w:sz="8" w:space="4" w:color="FFB914"/>
      </w:pBdr>
      <w:spacing w:after="300"/>
      <w:contextualSpacing/>
    </w:pPr>
    <w:rPr>
      <w:color w:val="17365D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link w:val="berschrift1"/>
    <w:uiPriority w:val="99"/>
    <w:semiHidden/>
    <w:rsid w:val="000B3CED"/>
    <w:rPr>
      <w:rFonts w:ascii="Myriad Pro" w:eastAsia="Times New Roman" w:hAnsi="Myriad Pro" w:cs="Times New Roman"/>
      <w:b/>
      <w:bCs/>
      <w:color w:val="CD9000"/>
      <w:sz w:val="28"/>
      <w:szCs w:val="28"/>
      <w:lang w:eastAsia="de-AT"/>
    </w:rPr>
  </w:style>
  <w:style w:type="character" w:customStyle="1" w:styleId="berschrift2Zchn">
    <w:name w:val="Überschrift 2 Zchn"/>
    <w:link w:val="berschrift2"/>
    <w:uiPriority w:val="9"/>
    <w:rsid w:val="006A6393"/>
    <w:rPr>
      <w:rFonts w:ascii="Myriad Pro" w:eastAsia="Times New Roman" w:hAnsi="Myriad Pro" w:cs="Times New Roman"/>
      <w:b/>
      <w:bCs/>
      <w:color w:val="FFB914"/>
      <w:sz w:val="26"/>
      <w:szCs w:val="26"/>
    </w:rPr>
  </w:style>
  <w:style w:type="character" w:customStyle="1" w:styleId="berschrift3Zchn">
    <w:name w:val="Überschrift 3 Zchn"/>
    <w:link w:val="berschrift3"/>
    <w:uiPriority w:val="9"/>
    <w:rsid w:val="006A6393"/>
    <w:rPr>
      <w:rFonts w:ascii="Myriad Pro" w:eastAsia="Times New Roman" w:hAnsi="Myriad Pro" w:cs="Times New Roman"/>
      <w:b/>
      <w:bCs/>
      <w:color w:val="FFB914"/>
      <w:sz w:val="24"/>
    </w:rPr>
  </w:style>
  <w:style w:type="character" w:customStyle="1" w:styleId="berschrift4Zchn">
    <w:name w:val="Überschrift 4 Zchn"/>
    <w:link w:val="berschrift4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/>
      <w:sz w:val="24"/>
      <w:lang w:eastAsia="de-AT"/>
    </w:rPr>
  </w:style>
  <w:style w:type="character" w:customStyle="1" w:styleId="berschrift5Zchn">
    <w:name w:val="Überschrift 5 Zchn"/>
    <w:link w:val="berschrift5"/>
    <w:uiPriority w:val="9"/>
    <w:rsid w:val="006A6393"/>
    <w:rPr>
      <w:rFonts w:ascii="Verdana" w:eastAsia="Times New Roman" w:hAnsi="Verdana" w:cs="Times New Roman"/>
      <w:color w:val="885F00"/>
      <w:sz w:val="20"/>
    </w:rPr>
  </w:style>
  <w:style w:type="character" w:customStyle="1" w:styleId="berschrift6Zchn">
    <w:name w:val="Überschrift 6 Zchn"/>
    <w:link w:val="berschrift6"/>
    <w:uiPriority w:val="9"/>
    <w:rsid w:val="006A6393"/>
    <w:rPr>
      <w:rFonts w:ascii="Verdana" w:eastAsia="Times New Roman" w:hAnsi="Verdana" w:cs="Times New Roman"/>
      <w:i/>
      <w:iCs/>
      <w:color w:val="885F00"/>
      <w:sz w:val="20"/>
    </w:rPr>
  </w:style>
  <w:style w:type="character" w:customStyle="1" w:styleId="berschrift7Zchn">
    <w:name w:val="Überschrift 7 Zchn"/>
    <w:link w:val="berschrift7"/>
    <w:uiPriority w:val="9"/>
    <w:rsid w:val="006A6393"/>
    <w:rPr>
      <w:rFonts w:ascii="Verdana" w:eastAsia="Times New Roman" w:hAnsi="Verdana" w:cs="Times New Roman"/>
      <w:i/>
      <w:iCs/>
      <w:color w:val="404040"/>
      <w:sz w:val="20"/>
    </w:rPr>
  </w:style>
  <w:style w:type="character" w:customStyle="1" w:styleId="berschrift8Zchn">
    <w:name w:val="Überschrift 8 Zchn"/>
    <w:link w:val="berschrift8"/>
    <w:uiPriority w:val="9"/>
    <w:rsid w:val="006A6393"/>
    <w:rPr>
      <w:rFonts w:ascii="Verdana" w:eastAsia="Times New Roman" w:hAnsi="Verdana" w:cs="Times New Roman"/>
      <w:color w:val="404040"/>
      <w:sz w:val="20"/>
      <w:szCs w:val="20"/>
    </w:rPr>
  </w:style>
  <w:style w:type="character" w:customStyle="1" w:styleId="berschrift9Zchn">
    <w:name w:val="Überschrift 9 Zchn"/>
    <w:link w:val="berschrift9"/>
    <w:uiPriority w:val="9"/>
    <w:rsid w:val="006A6393"/>
    <w:rPr>
      <w:rFonts w:ascii="Verdana" w:eastAsia="Times New Roman" w:hAnsi="Verdana" w:cs="Times New Roman"/>
      <w:i/>
      <w:iCs/>
      <w:color w:val="404040"/>
      <w:sz w:val="20"/>
      <w:szCs w:val="20"/>
    </w:rPr>
  </w:style>
  <w:style w:type="character" w:customStyle="1" w:styleId="TitelZchn">
    <w:name w:val="Titel Zchn"/>
    <w:link w:val="Titel"/>
    <w:uiPriority w:val="99"/>
    <w:semiHidden/>
    <w:rsid w:val="000B3CED"/>
    <w:rPr>
      <w:rFonts w:ascii="Arial" w:eastAsia="Times New Roman" w:hAnsi="Arial" w:cs="Times New Roman"/>
      <w:color w:val="17365D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A6393"/>
    <w:pPr>
      <w:numPr>
        <w:ilvl w:val="1"/>
      </w:numPr>
    </w:pPr>
    <w:rPr>
      <w:rFonts w:ascii="Myriad Pro" w:hAnsi="Myriad Pro"/>
      <w:i/>
      <w:iCs/>
      <w:color w:val="FFB914"/>
      <w:spacing w:val="15"/>
      <w:sz w:val="24"/>
      <w:szCs w:val="24"/>
    </w:rPr>
  </w:style>
  <w:style w:type="character" w:customStyle="1" w:styleId="UntertitelZchn">
    <w:name w:val="Untertitel Zchn"/>
    <w:link w:val="Untertitel"/>
    <w:uiPriority w:val="99"/>
    <w:semiHidden/>
    <w:rsid w:val="000B3CED"/>
    <w:rPr>
      <w:rFonts w:ascii="Myriad Pro" w:eastAsia="Times New Roman" w:hAnsi="Myriad Pro" w:cs="Times New Roman"/>
      <w:i/>
      <w:iCs/>
      <w:color w:val="FFB914"/>
      <w:spacing w:val="15"/>
      <w:sz w:val="24"/>
      <w:szCs w:val="24"/>
      <w:lang w:eastAsia="de-AT"/>
    </w:rPr>
  </w:style>
  <w:style w:type="character" w:styleId="Fett">
    <w:name w:val="Strong"/>
    <w:uiPriority w:val="99"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qFormat/>
    <w:rsid w:val="006A6393"/>
    <w:rPr>
      <w:rFonts w:ascii="Verdana" w:hAnsi="Verdana"/>
      <w:i/>
      <w:iCs/>
      <w:sz w:val="20"/>
    </w:rPr>
  </w:style>
  <w:style w:type="paragraph" w:customStyle="1" w:styleId="KeinLeerraum1">
    <w:name w:val="Kein Leerraum1"/>
    <w:link w:val="KeinLeerraumZeichen"/>
    <w:uiPriority w:val="1"/>
    <w:qFormat/>
    <w:rsid w:val="006A6393"/>
    <w:rPr>
      <w:rFonts w:ascii="Verdana" w:hAnsi="Verdana"/>
      <w:szCs w:val="22"/>
      <w:lang w:val="de-AT" w:eastAsia="en-US"/>
    </w:rPr>
  </w:style>
  <w:style w:type="paragraph" w:customStyle="1" w:styleId="FarbigeListe-Akzent11">
    <w:name w:val="Farbige Liste - Akzent 11"/>
    <w:basedOn w:val="Standard"/>
    <w:uiPriority w:val="34"/>
    <w:qFormat/>
    <w:rsid w:val="006A6393"/>
    <w:pPr>
      <w:ind w:left="720"/>
      <w:contextualSpacing/>
    </w:pPr>
  </w:style>
  <w:style w:type="paragraph" w:customStyle="1" w:styleId="FarbigesRaster-Akzent11">
    <w:name w:val="Farbiges Raster - Akzent 11"/>
    <w:basedOn w:val="Standard"/>
    <w:next w:val="Standard"/>
    <w:link w:val="FarbigesRaster-Akzent1Zchn"/>
    <w:uiPriority w:val="99"/>
    <w:semiHidden/>
    <w:qFormat/>
    <w:rsid w:val="006A6393"/>
    <w:rPr>
      <w:rFonts w:ascii="Myriad Pro" w:hAnsi="Myriad Pro"/>
      <w:i/>
      <w:iCs/>
      <w:color w:val="000000"/>
      <w:sz w:val="24"/>
      <w:szCs w:val="20"/>
    </w:rPr>
  </w:style>
  <w:style w:type="character" w:customStyle="1" w:styleId="FarbigesRaster-Akzent1Zchn">
    <w:name w:val="Farbiges Raster - Akzent 1 Zchn"/>
    <w:link w:val="FarbigesRaster-Akzent11"/>
    <w:uiPriority w:val="99"/>
    <w:semiHidden/>
    <w:rsid w:val="000B3CED"/>
    <w:rPr>
      <w:rFonts w:ascii="Myriad Pro" w:eastAsia="Times New Roman" w:hAnsi="Myriad Pro" w:cs="Times New Roman"/>
      <w:i/>
      <w:iCs/>
      <w:color w:val="000000"/>
      <w:sz w:val="24"/>
      <w:lang w:eastAsia="de-AT"/>
    </w:rPr>
  </w:style>
  <w:style w:type="paragraph" w:customStyle="1" w:styleId="HelleSchattierung-Akzent21">
    <w:name w:val="Helle Schattierung - Akzent 21"/>
    <w:basedOn w:val="Standard"/>
    <w:next w:val="Standard"/>
    <w:link w:val="HelleSchattierung-Akzent2Zchn"/>
    <w:uiPriority w:val="99"/>
    <w:semiHidden/>
    <w:qFormat/>
    <w:rsid w:val="006A6393"/>
    <w:pPr>
      <w:pBdr>
        <w:bottom w:val="single" w:sz="4" w:space="4" w:color="FFB914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/>
      <w:sz w:val="24"/>
      <w:szCs w:val="20"/>
    </w:rPr>
  </w:style>
  <w:style w:type="character" w:customStyle="1" w:styleId="HelleSchattierung-Akzent2Zchn">
    <w:name w:val="Helle Schattierung - Akzent 2 Zchn"/>
    <w:link w:val="HelleSchattierung-Akzent21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/>
      <w:sz w:val="24"/>
      <w:lang w:eastAsia="de-AT"/>
    </w:rPr>
  </w:style>
  <w:style w:type="character" w:customStyle="1" w:styleId="SchwacheHervorhebung1">
    <w:name w:val="Schwache Hervorhebung1"/>
    <w:uiPriority w:val="99"/>
    <w:semiHidden/>
    <w:qFormat/>
    <w:rsid w:val="006A6393"/>
    <w:rPr>
      <w:rFonts w:ascii="Verdana" w:hAnsi="Verdana"/>
      <w:i/>
      <w:iCs/>
      <w:color w:val="808080"/>
      <w:sz w:val="20"/>
    </w:rPr>
  </w:style>
  <w:style w:type="character" w:customStyle="1" w:styleId="IntensiveHervorhebung1">
    <w:name w:val="Intensive Hervorhebung1"/>
    <w:uiPriority w:val="99"/>
    <w:semiHidden/>
    <w:qFormat/>
    <w:rsid w:val="006A6393"/>
    <w:rPr>
      <w:rFonts w:ascii="Verdana" w:hAnsi="Verdana"/>
      <w:b/>
      <w:bCs/>
      <w:i/>
      <w:iCs/>
      <w:color w:val="FFB914"/>
      <w:sz w:val="20"/>
    </w:rPr>
  </w:style>
  <w:style w:type="character" w:customStyle="1" w:styleId="SchwacherVerweis1">
    <w:name w:val="Schwacher Verweis1"/>
    <w:uiPriority w:val="99"/>
    <w:semiHidden/>
    <w:qFormat/>
    <w:rsid w:val="006A6393"/>
    <w:rPr>
      <w:rFonts w:ascii="Verdana" w:hAnsi="Verdana"/>
      <w:smallCaps/>
      <w:color w:val="FFDC8C"/>
      <w:sz w:val="20"/>
      <w:u w:val="single"/>
    </w:rPr>
  </w:style>
  <w:style w:type="character" w:customStyle="1" w:styleId="IntensiverVerweis1">
    <w:name w:val="Intensiver Verweis1"/>
    <w:uiPriority w:val="99"/>
    <w:semiHidden/>
    <w:qFormat/>
    <w:rsid w:val="006A6393"/>
    <w:rPr>
      <w:rFonts w:ascii="Verdana" w:hAnsi="Verdana"/>
      <w:b/>
      <w:bCs/>
      <w:smallCaps/>
      <w:color w:val="FFDC8C"/>
      <w:spacing w:val="5"/>
      <w:sz w:val="20"/>
      <w:u w:val="single"/>
    </w:rPr>
  </w:style>
  <w:style w:type="character" w:customStyle="1" w:styleId="Buchtitel1">
    <w:name w:val="Buchtitel1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eastAsia="de-AT"/>
    </w:rPr>
  </w:style>
  <w:style w:type="character" w:customStyle="1" w:styleId="KeinLeerraumZeichen">
    <w:name w:val="Kein Leerraum Zeichen"/>
    <w:link w:val="KeinLeerraum1"/>
    <w:uiPriority w:val="1"/>
    <w:rsid w:val="000B3CED"/>
    <w:rPr>
      <w:rFonts w:ascii="Verdana" w:hAnsi="Verdana"/>
      <w:szCs w:val="22"/>
      <w:lang w:val="de-AT" w:eastAsia="en-US" w:bidi="ar-SA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eastAsia="de-AT"/>
    </w:rPr>
  </w:style>
  <w:style w:type="paragraph" w:customStyle="1" w:styleId="vPrimrtext">
    <w:name w:val="v_Primärtext"/>
    <w:next w:val="KeinAbsatzformat"/>
    <w:qFormat/>
    <w:rsid w:val="000B3CED"/>
    <w:pPr>
      <w:spacing w:line="280" w:lineRule="exact"/>
    </w:pPr>
    <w:rPr>
      <w:rFonts w:ascii="Arial" w:eastAsia="Times New Roman" w:hAnsi="Arial" w:cs="CronosPro-Lt"/>
      <w:iCs/>
      <w:color w:val="000000"/>
      <w:szCs w:val="24"/>
      <w:lang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jc w:val="center"/>
    </w:pPr>
    <w:rPr>
      <w:rFonts w:ascii="Arial" w:eastAsia="Times New Roman" w:hAnsi="Arial"/>
      <w:color w:val="FFFFFF"/>
      <w:sz w:val="44"/>
      <w:szCs w:val="22"/>
      <w:lang w:eastAsia="de-AT"/>
    </w:rPr>
  </w:style>
  <w:style w:type="character" w:customStyle="1" w:styleId="KapitelnummerZchn">
    <w:name w:val="Kapitelnummer Zchn"/>
    <w:link w:val="Kapitelnummer"/>
    <w:rsid w:val="000B3CED"/>
    <w:rPr>
      <w:rFonts w:ascii="Arial" w:eastAsia="Times New Roman" w:hAnsi="Arial"/>
      <w:color w:val="FFFFFF"/>
      <w:sz w:val="44"/>
      <w:szCs w:val="22"/>
      <w:lang w:val="de-DE" w:eastAsia="de-AT" w:bidi="ar-SA"/>
    </w:rPr>
  </w:style>
  <w:style w:type="paragraph" w:customStyle="1" w:styleId="halberLeerraum">
    <w:name w:val="halber Leerraum"/>
    <w:basedOn w:val="KeinLeerraum1"/>
    <w:qFormat/>
    <w:rsid w:val="000B3CED"/>
    <w:rPr>
      <w:rFonts w:ascii="Arial" w:hAnsi="Arial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  <w:spacing w:after="200" w:line="276" w:lineRule="auto"/>
    </w:pPr>
    <w:rPr>
      <w:rFonts w:ascii="Arial" w:eastAsia="Times New Roman" w:hAnsi="Arial"/>
      <w:b/>
      <w:sz w:val="24"/>
      <w:szCs w:val="22"/>
    </w:rPr>
  </w:style>
  <w:style w:type="character" w:customStyle="1" w:styleId="KommentartextZchn">
    <w:name w:val="Kommentartext Zchn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eastAsia="de-AT"/>
    </w:rPr>
  </w:style>
  <w:style w:type="table" w:styleId="Tabellengitternetz">
    <w:name w:val="Table Grid"/>
    <w:basedOn w:val="NormaleTabelle"/>
    <w:locked/>
    <w:rsid w:val="00CC72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475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2015-09-14T13:34:00Z</dcterms:created>
  <dcterms:modified xsi:type="dcterms:W3CDTF">2015-10-06T19:32:00Z</dcterms:modified>
</cp:coreProperties>
</file>