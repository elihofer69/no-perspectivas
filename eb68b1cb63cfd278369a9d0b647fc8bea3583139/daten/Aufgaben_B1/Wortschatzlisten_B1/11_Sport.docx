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CE" w:rsidRPr="00BB4A07" w:rsidRDefault="008A74CE" w:rsidP="008A74CE">
      <w:pPr>
        <w:pStyle w:val="halberLeerraum"/>
        <w:rPr>
          <w:strike/>
          <w:lang w:val="es-ES"/>
        </w:rPr>
      </w:pPr>
    </w:p>
    <w:p w:rsidR="008A74CE" w:rsidRPr="005A2513" w:rsidRDefault="008A74CE" w:rsidP="008A74CE">
      <w:pPr>
        <w:pStyle w:val="halberLeerraum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6"/>
        <w:gridCol w:w="4606"/>
      </w:tblGrid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ala (f) delta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Pr="00F470C9">
              <w:rPr>
                <w:b/>
                <w:lang w:val="es-ES"/>
              </w:rPr>
              <w:t xml:space="preserve">el </w:t>
            </w:r>
            <w:r>
              <w:rPr>
                <w:lang w:val="es-ES"/>
              </w:rPr>
              <w:t>ala (f)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Drachenfliegen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Flügel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apostar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apuesta (f)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wetten/ Wette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602A5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á</w:t>
            </w:r>
            <w:r w:rsidR="00F470C9">
              <w:rPr>
                <w:lang w:val="es-ES"/>
              </w:rPr>
              <w:t>rbitro</w:t>
            </w:r>
            <w:r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(m)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Schiedsrichter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artes (f) marciales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Kampfsportarten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atleta</w:t>
            </w:r>
          </w:p>
        </w:tc>
        <w:tc>
          <w:tcPr>
            <w:tcW w:w="4606" w:type="dxa"/>
          </w:tcPr>
          <w:p w:rsidR="00F470C9" w:rsidRPr="00F27A52" w:rsidRDefault="00F647A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(Leicht</w:t>
            </w:r>
            <w:r w:rsidR="00602A59">
              <w:rPr>
                <w:lang w:val="es-ES"/>
              </w:rPr>
              <w:t>-</w:t>
            </w:r>
            <w:r>
              <w:rPr>
                <w:lang w:val="es-ES"/>
              </w:rPr>
              <w:t>)athlet</w:t>
            </w:r>
            <w:r w:rsidR="00602A59">
              <w:rPr>
                <w:lang w:val="es-ES"/>
              </w:rPr>
              <w:t xml:space="preserve"> / (Leicht-)athletin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647A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F470C9">
              <w:rPr>
                <w:lang w:val="es-ES"/>
              </w:rPr>
              <w:t>alonmano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F647A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Handball</w:t>
            </w:r>
          </w:p>
        </w:tc>
      </w:tr>
      <w:tr w:rsidR="00F21346" w:rsidRPr="00F27A52" w:rsidTr="00602A59">
        <w:tc>
          <w:tcPr>
            <w:tcW w:w="4666" w:type="dxa"/>
          </w:tcPr>
          <w:p w:rsidR="00F21346" w:rsidRPr="00602A59" w:rsidRDefault="002B3A13" w:rsidP="00602A59">
            <w:pPr>
              <w:pStyle w:val="KeinLeerraum1"/>
            </w:pPr>
            <w:hyperlink r:id="rId7" w:history="1">
              <w:r w:rsidR="00F21346" w:rsidRPr="00602A59">
                <w:rPr>
                  <w:rStyle w:val="Hyperlink"/>
                  <w:color w:val="auto"/>
                  <w:u w:val="none"/>
                  <w:shd w:val="clear" w:color="auto" w:fill="FFFFFF"/>
                </w:rPr>
                <w:t>barranquismo</w:t>
              </w:r>
            </w:hyperlink>
            <w:r w:rsidR="00F21346" w:rsidRPr="00602A59">
              <w:rPr>
                <w:rStyle w:val="Fett"/>
                <w:b w:val="0"/>
                <w:bCs w:val="0"/>
                <w:shd w:val="clear" w:color="auto" w:fill="FFFFFF"/>
              </w:rPr>
              <w:t xml:space="preserve"> (m)</w:t>
            </w:r>
            <w:r w:rsidR="00602A59">
              <w:rPr>
                <w:rStyle w:val="Fett"/>
                <w:b w:val="0"/>
                <w:bCs w:val="0"/>
                <w:shd w:val="clear" w:color="auto" w:fill="FFFFFF"/>
              </w:rPr>
              <w:t xml:space="preserve"> </w:t>
            </w:r>
            <w:r w:rsidR="00F21346" w:rsidRPr="00602A59">
              <w:rPr>
                <w:rStyle w:val="Fett"/>
                <w:b w:val="0"/>
                <w:bCs w:val="0"/>
                <w:shd w:val="clear" w:color="auto" w:fill="FFFFFF"/>
              </w:rPr>
              <w:t>/ puenting (m)</w:t>
            </w:r>
          </w:p>
        </w:tc>
        <w:tc>
          <w:tcPr>
            <w:tcW w:w="4606" w:type="dxa"/>
          </w:tcPr>
          <w:p w:rsidR="00F21346" w:rsidRDefault="00602A5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Canyoning / Bungee-S</w:t>
            </w:r>
            <w:r w:rsidR="00F21346">
              <w:rPr>
                <w:lang w:val="es-ES"/>
              </w:rPr>
              <w:t>pringen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2B3A13" w:rsidP="00602A59">
            <w:pPr>
              <w:pStyle w:val="KeinLeerraum1"/>
              <w:rPr>
                <w:color w:val="000000"/>
              </w:rPr>
            </w:pPr>
            <w:hyperlink r:id="rId8" w:history="1">
              <w:r w:rsidR="00F470C9" w:rsidRPr="00EB44B4">
                <w:rPr>
                  <w:color w:val="000000"/>
                </w:rPr>
                <w:t>básquetbol</w:t>
              </w:r>
            </w:hyperlink>
            <w:r w:rsidR="00F470C9" w:rsidRPr="00EB44B4">
              <w:rPr>
                <w:color w:val="000000"/>
              </w:rPr>
              <w:t xml:space="preserve"> (m)</w:t>
            </w:r>
            <w:r w:rsidR="00F470C9">
              <w:rPr>
                <w:color w:val="000000"/>
              </w:rPr>
              <w:t>, baloncesto (m)</w:t>
            </w:r>
          </w:p>
        </w:tc>
        <w:tc>
          <w:tcPr>
            <w:tcW w:w="4606" w:type="dxa"/>
          </w:tcPr>
          <w:p w:rsidR="00F470C9" w:rsidRPr="00EB44B4" w:rsidRDefault="002B3A13" w:rsidP="00602A59">
            <w:pPr>
              <w:pStyle w:val="KeinLeerraum1"/>
              <w:rPr>
                <w:color w:val="000000"/>
              </w:rPr>
            </w:pPr>
            <w:hyperlink r:id="rId9" w:history="1">
              <w:r w:rsidR="00F470C9" w:rsidRPr="00EB44B4">
                <w:rPr>
                  <w:color w:val="000000"/>
                </w:rPr>
                <w:t>Basketball</w:t>
              </w:r>
            </w:hyperlink>
          </w:p>
        </w:tc>
      </w:tr>
      <w:tr w:rsidR="00F21346" w:rsidRPr="00F27A52" w:rsidTr="00602A59">
        <w:tc>
          <w:tcPr>
            <w:tcW w:w="4666" w:type="dxa"/>
          </w:tcPr>
          <w:p w:rsidR="00F21346" w:rsidRDefault="00F21346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boxeo (m)</w:t>
            </w:r>
          </w:p>
        </w:tc>
        <w:tc>
          <w:tcPr>
            <w:tcW w:w="4606" w:type="dxa"/>
          </w:tcPr>
          <w:p w:rsidR="00F21346" w:rsidRDefault="00F21346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Boxsport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bucear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buceo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gafas de bucear</w:t>
            </w:r>
          </w:p>
        </w:tc>
        <w:tc>
          <w:tcPr>
            <w:tcW w:w="4606" w:type="dxa"/>
          </w:tcPr>
          <w:p w:rsidR="00F470C9" w:rsidRPr="00F27A52" w:rsidRDefault="00F21346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tauchen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Tauchsport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Taucherbrille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602A59" w:rsidP="00602A59">
            <w:pPr>
              <w:pStyle w:val="KeinLeerraum1"/>
            </w:pPr>
            <w:r>
              <w:t>campeón /</w:t>
            </w:r>
            <w:r w:rsidR="00F470C9">
              <w:t xml:space="preserve"> campeona</w:t>
            </w:r>
            <w:r>
              <w:t xml:space="preserve"> </w:t>
            </w:r>
            <w:r w:rsidR="00F470C9">
              <w:t>/ campeonato</w:t>
            </w:r>
            <w:r>
              <w:t xml:space="preserve"> (m)</w:t>
            </w:r>
            <w:r w:rsidR="00D92A3D">
              <w:t xml:space="preserve"> mundial</w:t>
            </w:r>
          </w:p>
        </w:tc>
        <w:tc>
          <w:tcPr>
            <w:tcW w:w="4606" w:type="dxa"/>
          </w:tcPr>
          <w:p w:rsidR="00F470C9" w:rsidRPr="001E50FA" w:rsidRDefault="00F470C9" w:rsidP="00602A59">
            <w:pPr>
              <w:pStyle w:val="KeinLeerraum1"/>
            </w:pPr>
            <w:r>
              <w:t>Weltmeister</w:t>
            </w:r>
            <w:r w:rsidR="00602A59">
              <w:t xml:space="preserve"> / Weltmeisterin </w:t>
            </w:r>
            <w:r>
              <w:t>/ Weltmeisterschaft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21346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anasta</w:t>
            </w:r>
            <w:r>
              <w:rPr>
                <w:lang w:val="es-ES"/>
              </w:rPr>
              <w:t xml:space="preserve"> (f), cesta (f)</w:t>
            </w:r>
          </w:p>
        </w:tc>
        <w:tc>
          <w:tcPr>
            <w:tcW w:w="4606" w:type="dxa"/>
          </w:tcPr>
          <w:p w:rsidR="00F470C9" w:rsidRPr="00F27A52" w:rsidRDefault="00F21346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Korb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602A59" w:rsidRDefault="00F21346" w:rsidP="00602A59">
            <w:pPr>
              <w:pStyle w:val="KeinLeerraum1"/>
              <w:rPr>
                <w:lang w:val="en-US"/>
              </w:rPr>
            </w:pPr>
            <w:r w:rsidRPr="00602A59">
              <w:rPr>
                <w:color w:val="000000"/>
                <w:lang w:val="en-US"/>
              </w:rPr>
              <w:t>cancha (f)</w:t>
            </w:r>
            <w:r w:rsidR="00642731">
              <w:rPr>
                <w:color w:val="000000"/>
                <w:lang w:val="en-US"/>
              </w:rPr>
              <w:t xml:space="preserve"> </w:t>
            </w:r>
            <w:r w:rsidR="00602A59">
              <w:rPr>
                <w:color w:val="000000"/>
                <w:lang w:val="en-US"/>
              </w:rPr>
              <w:t>/</w:t>
            </w:r>
            <w:r w:rsidRPr="00602A59">
              <w:rPr>
                <w:color w:val="C0504D"/>
                <w:lang w:val="en-US"/>
              </w:rPr>
              <w:t xml:space="preserve"> </w:t>
            </w:r>
            <w:r w:rsidRPr="00602A59">
              <w:rPr>
                <w:color w:val="000000"/>
                <w:lang w:val="en-US"/>
              </w:rPr>
              <w:t>campo (m) de deporte</w:t>
            </w:r>
          </w:p>
        </w:tc>
        <w:tc>
          <w:tcPr>
            <w:tcW w:w="4606" w:type="dxa"/>
          </w:tcPr>
          <w:p w:rsidR="00F470C9" w:rsidRPr="001E50FA" w:rsidRDefault="00F21346" w:rsidP="00602A59">
            <w:pPr>
              <w:pStyle w:val="KeinLeerraum1"/>
            </w:pPr>
            <w:r w:rsidRPr="00BC2CC5">
              <w:t>Sportplatz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 xml:space="preserve">arril </w:t>
            </w:r>
            <w:r>
              <w:rPr>
                <w:lang w:val="es-ES"/>
              </w:rPr>
              <w:t xml:space="preserve">(m) </w:t>
            </w:r>
            <w:r w:rsidR="00F470C9">
              <w:rPr>
                <w:lang w:val="es-ES"/>
              </w:rPr>
              <w:t>de bicicleta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Fahrradweg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asco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Helm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aza</w:t>
            </w:r>
            <w:r>
              <w:rPr>
                <w:lang w:val="es-ES"/>
              </w:rPr>
              <w:t xml:space="preserve"> (f)</w:t>
            </w:r>
            <w:r w:rsidR="00602A59"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/ cazar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Jagd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jagen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entrocampista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Mittelfeldspieler</w:t>
            </w:r>
            <w:r w:rsidR="00602A59">
              <w:rPr>
                <w:lang w:val="es-ES"/>
              </w:rPr>
              <w:t xml:space="preserve"> / Mittelfeldspielerin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hándal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Trainingsanzug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(chaleco)</w:t>
            </w:r>
            <w:r w:rsidR="009F09CE">
              <w:rPr>
                <w:lang w:val="es-ES"/>
              </w:rPr>
              <w:t>(m)</w:t>
            </w:r>
            <w:r>
              <w:rPr>
                <w:lang w:val="es-ES"/>
              </w:rPr>
              <w:t xml:space="preserve"> salvavidas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Schwimmweste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2B3A13" w:rsidP="00602A59">
            <w:pPr>
              <w:pStyle w:val="KeinLeerraum1"/>
              <w:rPr>
                <w:color w:val="000000"/>
              </w:rPr>
            </w:pPr>
            <w:hyperlink r:id="rId10" w:history="1">
              <w:r w:rsidR="00F470C9" w:rsidRPr="00EB44B4">
                <w:rPr>
                  <w:color w:val="000000"/>
                  <w:lang w:val="es-ES"/>
                </w:rPr>
                <w:t>ciclismo</w:t>
              </w:r>
            </w:hyperlink>
            <w:r w:rsidR="00F470C9" w:rsidRPr="00EB44B4">
              <w:rPr>
                <w:color w:val="000000"/>
              </w:rPr>
              <w:t xml:space="preserve"> (m)</w:t>
            </w:r>
            <w:r w:rsidR="00602A59">
              <w:rPr>
                <w:color w:val="000000"/>
              </w:rPr>
              <w:t xml:space="preserve"> </w:t>
            </w:r>
            <w:r w:rsidR="00F470C9">
              <w:rPr>
                <w:color w:val="000000"/>
              </w:rPr>
              <w:t>/ ciclista</w:t>
            </w:r>
          </w:p>
        </w:tc>
        <w:tc>
          <w:tcPr>
            <w:tcW w:w="4606" w:type="dxa"/>
          </w:tcPr>
          <w:p w:rsidR="00F470C9" w:rsidRPr="00EB44B4" w:rsidRDefault="00F470C9" w:rsidP="00602A59">
            <w:pPr>
              <w:pStyle w:val="KeinLeerraum1"/>
            </w:pPr>
            <w:r w:rsidRPr="00EB44B4">
              <w:t>Radsp</w:t>
            </w:r>
            <w:r w:rsidRPr="00EB44B4">
              <w:rPr>
                <w:color w:val="000000"/>
                <w:lang w:val="es-ES"/>
              </w:rPr>
              <w:t>ort</w:t>
            </w:r>
            <w:r w:rsidR="00602A59">
              <w:rPr>
                <w:color w:val="000000"/>
                <w:lang w:val="es-ES"/>
              </w:rPr>
              <w:t xml:space="preserve"> / Radfahrer / Radfahrerin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470C9">
              <w:rPr>
                <w:lang w:val="es-ES"/>
              </w:rPr>
              <w:t>olchoneta</w:t>
            </w:r>
            <w:r>
              <w:rPr>
                <w:lang w:val="es-ES"/>
              </w:rPr>
              <w:t xml:space="preserve"> (f)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Luftmatratze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9F09CE" w:rsidP="00602A59">
            <w:pPr>
              <w:pStyle w:val="KeinLeerraum1"/>
            </w:pPr>
            <w:r>
              <w:rPr>
                <w:color w:val="000000"/>
                <w:lang w:val="es-ES"/>
              </w:rPr>
              <w:t>c</w:t>
            </w:r>
            <w:r w:rsidRPr="00EB44B4">
              <w:rPr>
                <w:color w:val="000000"/>
                <w:lang w:val="es-ES"/>
              </w:rPr>
              <w:t>ompetencia</w:t>
            </w:r>
            <w:r>
              <w:rPr>
                <w:color w:val="000000"/>
                <w:lang w:val="es-ES"/>
              </w:rPr>
              <w:t xml:space="preserve"> </w:t>
            </w:r>
            <w:r w:rsidRPr="00EB44B4">
              <w:rPr>
                <w:color w:val="000000"/>
                <w:lang w:val="es-ES"/>
              </w:rPr>
              <w:t xml:space="preserve">(f) </w:t>
            </w:r>
            <w:r w:rsidR="00602A59">
              <w:rPr>
                <w:color w:val="000000"/>
                <w:lang w:val="es-ES"/>
              </w:rPr>
              <w:t xml:space="preserve">/ </w:t>
            </w:r>
            <w:r w:rsidRPr="00EB44B4">
              <w:rPr>
                <w:color w:val="000000"/>
                <w:lang w:val="es-ES"/>
              </w:rPr>
              <w:t>competitividad (f)</w:t>
            </w:r>
          </w:p>
        </w:tc>
        <w:tc>
          <w:tcPr>
            <w:tcW w:w="4606" w:type="dxa"/>
          </w:tcPr>
          <w:p w:rsidR="00F470C9" w:rsidRPr="001E50FA" w:rsidRDefault="00602A59" w:rsidP="00602A59">
            <w:pPr>
              <w:pStyle w:val="KeinLeerraum1"/>
            </w:pPr>
            <w:r>
              <w:t>Wettbewerb / Wettbewe</w:t>
            </w:r>
            <w:r w:rsidR="009F09CE">
              <w:t>rbsfähigkeit</w:t>
            </w:r>
          </w:p>
        </w:tc>
      </w:tr>
      <w:tr w:rsidR="009F09CE" w:rsidRPr="001E50FA" w:rsidTr="00602A59">
        <w:tc>
          <w:tcPr>
            <w:tcW w:w="4666" w:type="dxa"/>
          </w:tcPr>
          <w:p w:rsidR="009F09CE" w:rsidRPr="001E50FA" w:rsidRDefault="009F09CE" w:rsidP="00602A59">
            <w:pPr>
              <w:pStyle w:val="KeinLeerraum1"/>
            </w:pPr>
            <w:r>
              <w:t>competición (m)</w:t>
            </w:r>
            <w:r w:rsidR="00602A59">
              <w:t xml:space="preserve"> </w:t>
            </w:r>
            <w:r>
              <w:t>/ certamen (m)</w:t>
            </w:r>
          </w:p>
        </w:tc>
        <w:tc>
          <w:tcPr>
            <w:tcW w:w="4606" w:type="dxa"/>
          </w:tcPr>
          <w:p w:rsidR="009F09CE" w:rsidRPr="001E50FA" w:rsidRDefault="009F09CE" w:rsidP="00602A59">
            <w:pPr>
              <w:pStyle w:val="KeinLeerraum1"/>
            </w:pPr>
            <w:r>
              <w:t>Wettbewerb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602A59" w:rsidRDefault="00602A59" w:rsidP="00602A59">
            <w:pPr>
              <w:pStyle w:val="KeinLeerraum1"/>
              <w:rPr>
                <w:lang w:val="en-US"/>
              </w:rPr>
            </w:pPr>
            <w:r>
              <w:rPr>
                <w:lang w:val="en-US"/>
              </w:rPr>
              <w:t>correr /</w:t>
            </w:r>
            <w:r w:rsidR="00F21346" w:rsidRPr="00602A59">
              <w:rPr>
                <w:lang w:val="en-US"/>
              </w:rPr>
              <w:t xml:space="preserve"> hacer foo</w:t>
            </w:r>
            <w:r w:rsidR="00F470C9" w:rsidRPr="00602A59">
              <w:rPr>
                <w:lang w:val="en-US"/>
              </w:rPr>
              <w:t>ting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:rsidR="00F470C9" w:rsidRPr="001E50FA" w:rsidRDefault="00602A59" w:rsidP="00602A59">
            <w:pPr>
              <w:pStyle w:val="KeinLeerraum1"/>
            </w:pPr>
            <w:r>
              <w:t>laufen /</w:t>
            </w:r>
            <w:r w:rsidR="00F21346">
              <w:t xml:space="preserve"> jogge</w:t>
            </w:r>
            <w:r>
              <w:t>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3D0374" w:rsidRDefault="009F09CE" w:rsidP="00602A59">
            <w:pPr>
              <w:pStyle w:val="KeinLeerraum1"/>
            </w:pPr>
            <w:r w:rsidRPr="003D0374">
              <w:t>c</w:t>
            </w:r>
            <w:r w:rsidR="00F470C9" w:rsidRPr="003D0374">
              <w:t>ulturismo</w:t>
            </w:r>
            <w:r w:rsidRPr="003D0374">
              <w:t xml:space="preserve"> (m)</w:t>
            </w:r>
          </w:p>
        </w:tc>
        <w:tc>
          <w:tcPr>
            <w:tcW w:w="4606" w:type="dxa"/>
          </w:tcPr>
          <w:p w:rsidR="00F470C9" w:rsidRPr="003D0374" w:rsidRDefault="009F09CE" w:rsidP="00602A59">
            <w:pPr>
              <w:pStyle w:val="KeinLeerraum1"/>
            </w:pPr>
            <w:r w:rsidRPr="003D0374">
              <w:t>Bodybuilding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602A59">
              <w:rPr>
                <w:lang w:val="es-ES"/>
              </w:rPr>
              <w:t>elantero/-</w:t>
            </w:r>
            <w:r w:rsidR="00F470C9">
              <w:rPr>
                <w:lang w:val="es-ES"/>
              </w:rPr>
              <w:t>a</w:t>
            </w:r>
            <w:r w:rsidR="00602A59">
              <w:rPr>
                <w:lang w:val="es-ES"/>
              </w:rPr>
              <w:t xml:space="preserve">  / </w:t>
            </w:r>
            <w:r>
              <w:rPr>
                <w:lang w:val="es-ES"/>
              </w:rPr>
              <w:t>defensa</w:t>
            </w:r>
          </w:p>
        </w:tc>
        <w:tc>
          <w:tcPr>
            <w:tcW w:w="4606" w:type="dxa"/>
          </w:tcPr>
          <w:p w:rsidR="00F470C9" w:rsidRPr="00F27A52" w:rsidRDefault="009F09CE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Stürmer</w:t>
            </w:r>
            <w:r w:rsidR="00602A59">
              <w:rPr>
                <w:lang w:val="es-ES"/>
              </w:rPr>
              <w:t xml:space="preserve"> / Stürmerin</w:t>
            </w:r>
            <w:r>
              <w:rPr>
                <w:lang w:val="es-ES"/>
              </w:rPr>
              <w:t xml:space="preserve"> </w:t>
            </w:r>
            <w:r w:rsidR="00602A59">
              <w:rPr>
                <w:lang w:val="es-ES"/>
              </w:rPr>
              <w:t>/</w:t>
            </w:r>
            <w:r>
              <w:rPr>
                <w:lang w:val="es-ES"/>
              </w:rPr>
              <w:t xml:space="preserve"> Verteidiger</w:t>
            </w:r>
            <w:r w:rsidR="00602A59">
              <w:rPr>
                <w:lang w:val="es-ES"/>
              </w:rPr>
              <w:t xml:space="preserve"> / Verteidigerin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F470C9" w:rsidP="00602A59">
            <w:pPr>
              <w:pStyle w:val="KeinLeerraum1"/>
              <w:rPr>
                <w:color w:val="000000"/>
              </w:rPr>
            </w:pPr>
            <w:r>
              <w:rPr>
                <w:color w:val="000000"/>
              </w:rPr>
              <w:t xml:space="preserve">deportista </w:t>
            </w:r>
          </w:p>
        </w:tc>
        <w:tc>
          <w:tcPr>
            <w:tcW w:w="4606" w:type="dxa"/>
          </w:tcPr>
          <w:p w:rsidR="00F470C9" w:rsidRPr="00EB44B4" w:rsidRDefault="00602A59" w:rsidP="00602A59">
            <w:pPr>
              <w:pStyle w:val="KeinLeerraum1"/>
            </w:pPr>
            <w:r>
              <w:t>Sportler / Sportler</w:t>
            </w:r>
            <w:r w:rsidR="00F470C9">
              <w:t>in</w:t>
            </w:r>
            <w:r>
              <w:t xml:space="preserve"> /</w:t>
            </w:r>
            <w:r w:rsidR="00F470C9">
              <w:t xml:space="preserve"> sportlich </w:t>
            </w:r>
            <w:r w:rsidR="00642731">
              <w:t>(Person)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rPr>
                <w:color w:val="000000"/>
              </w:rPr>
              <w:t>deportivo</w:t>
            </w:r>
            <w:r w:rsidR="00602A59">
              <w:rPr>
                <w:color w:val="000000"/>
              </w:rPr>
              <w:t>/-a</w:t>
            </w:r>
          </w:p>
        </w:tc>
        <w:tc>
          <w:tcPr>
            <w:tcW w:w="4606" w:type="dxa"/>
          </w:tcPr>
          <w:p w:rsidR="00F470C9" w:rsidRPr="001E50FA" w:rsidRDefault="00F470C9" w:rsidP="00602A59">
            <w:pPr>
              <w:pStyle w:val="KeinLeerraum1"/>
            </w:pPr>
            <w:r>
              <w:t>sportlich ( Mode )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derrotar</w:t>
            </w:r>
            <w:r w:rsidR="00602A59">
              <w:rPr>
                <w:lang w:val="es-ES"/>
              </w:rPr>
              <w:t xml:space="preserve"> </w:t>
            </w:r>
            <w:r>
              <w:rPr>
                <w:lang w:val="es-ES"/>
              </w:rPr>
              <w:t>/ derrota</w:t>
            </w:r>
            <w:r w:rsidR="009F09CE">
              <w:rPr>
                <w:lang w:val="es-ES"/>
              </w:rPr>
              <w:t xml:space="preserve"> (f)</w:t>
            </w:r>
          </w:p>
        </w:tc>
        <w:tc>
          <w:tcPr>
            <w:tcW w:w="460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9F09CE">
              <w:rPr>
                <w:lang w:val="es-ES"/>
              </w:rPr>
              <w:t>esiegen</w:t>
            </w:r>
            <w:r w:rsidR="00602A59">
              <w:rPr>
                <w:lang w:val="es-ES"/>
              </w:rPr>
              <w:t xml:space="preserve"> /</w:t>
            </w:r>
            <w:r w:rsidR="009F09CE">
              <w:rPr>
                <w:lang w:val="es-ES"/>
              </w:rPr>
              <w:t xml:space="preserve"> zugrunde richten</w:t>
            </w:r>
            <w:r w:rsidR="00602A59">
              <w:rPr>
                <w:lang w:val="es-ES"/>
              </w:rPr>
              <w:t xml:space="preserve"> </w:t>
            </w:r>
            <w:r w:rsidR="009F09CE">
              <w:rPr>
                <w:lang w:val="es-ES"/>
              </w:rPr>
              <w:t>/ Niederlage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F470C9" w:rsidP="00602A59">
            <w:pPr>
              <w:pStyle w:val="KeinLeerraum1"/>
              <w:rPr>
                <w:color w:val="000000"/>
              </w:rPr>
            </w:pPr>
            <w:r w:rsidRPr="00EB44B4">
              <w:rPr>
                <w:color w:val="000000"/>
                <w:lang w:val="es-ES" w:eastAsia="de-AT"/>
              </w:rPr>
              <w:t>élite (f)</w:t>
            </w:r>
          </w:p>
        </w:tc>
        <w:tc>
          <w:tcPr>
            <w:tcW w:w="4606" w:type="dxa"/>
          </w:tcPr>
          <w:p w:rsidR="00F470C9" w:rsidRPr="00EB44B4" w:rsidRDefault="00F470C9" w:rsidP="00602A59">
            <w:pPr>
              <w:pStyle w:val="KeinLeerraum1"/>
            </w:pPr>
            <w:r w:rsidRPr="00EB44B4">
              <w:t>Elite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0C52D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F470C9">
              <w:rPr>
                <w:lang w:val="es-ES"/>
              </w:rPr>
              <w:t>mpate</w:t>
            </w:r>
            <w:r>
              <w:rPr>
                <w:lang w:val="es-ES"/>
              </w:rPr>
              <w:t xml:space="preserve"> (m)</w:t>
            </w:r>
            <w:r w:rsidR="00602A59"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/ empatar</w:t>
            </w:r>
          </w:p>
        </w:tc>
        <w:tc>
          <w:tcPr>
            <w:tcW w:w="4606" w:type="dxa"/>
          </w:tcPr>
          <w:p w:rsidR="00F470C9" w:rsidRPr="00F27A52" w:rsidRDefault="00602A5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9F09CE">
              <w:rPr>
                <w:lang w:val="es-ES"/>
              </w:rPr>
              <w:t>nentschied</w:t>
            </w:r>
            <w:r w:rsidR="000C52D5">
              <w:rPr>
                <w:lang w:val="es-ES"/>
              </w:rPr>
              <w:t>e</w:t>
            </w:r>
            <w:r w:rsidR="009F09CE">
              <w:rPr>
                <w:lang w:val="es-ES"/>
              </w:rPr>
              <w:t>n</w:t>
            </w:r>
            <w:r>
              <w:rPr>
                <w:lang w:val="es-ES"/>
              </w:rPr>
              <w:t xml:space="preserve"> </w:t>
            </w:r>
            <w:r w:rsidR="009F09CE">
              <w:rPr>
                <w:lang w:val="es-ES"/>
              </w:rPr>
              <w:t>/ unentschieden spielen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t>entrenamiento (m)</w:t>
            </w:r>
            <w:r w:rsidR="00602A59">
              <w:t xml:space="preserve"> </w:t>
            </w:r>
            <w:r>
              <w:t>/ entrenador</w:t>
            </w:r>
            <w:r w:rsidR="00602A59">
              <w:t xml:space="preserve">/-a  </w:t>
            </w:r>
            <w:r w:rsidR="000C52D5">
              <w:t>/</w:t>
            </w:r>
            <w:r w:rsidR="00602A59">
              <w:t xml:space="preserve"> </w:t>
            </w:r>
            <w:r w:rsidR="000C52D5">
              <w:t>entrenar</w:t>
            </w:r>
          </w:p>
        </w:tc>
        <w:tc>
          <w:tcPr>
            <w:tcW w:w="4606" w:type="dxa"/>
          </w:tcPr>
          <w:p w:rsidR="00F470C9" w:rsidRPr="001E50FA" w:rsidRDefault="00602A59" w:rsidP="00602A59">
            <w:pPr>
              <w:pStyle w:val="KeinLeerraum1"/>
            </w:pPr>
            <w:r>
              <w:t xml:space="preserve">Training / Trainer / Trainerin </w:t>
            </w:r>
            <w:r w:rsidR="004854C8">
              <w:t>/ trainieren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F470C9" w:rsidP="00602A59">
            <w:pPr>
              <w:pStyle w:val="KeinLeerraum1"/>
              <w:rPr>
                <w:color w:val="000000"/>
                <w:lang w:val="es-ES"/>
              </w:rPr>
            </w:pPr>
            <w:r>
              <w:rPr>
                <w:color w:val="000000"/>
                <w:lang w:val="es-ES" w:eastAsia="de-AT"/>
              </w:rPr>
              <w:t>e</w:t>
            </w:r>
            <w:r w:rsidRPr="00EB44B4">
              <w:rPr>
                <w:color w:val="000000"/>
                <w:lang w:val="es-ES" w:eastAsia="de-AT"/>
              </w:rPr>
              <w:t>quipo</w:t>
            </w:r>
            <w:r>
              <w:rPr>
                <w:color w:val="000000"/>
                <w:lang w:val="es-ES" w:eastAsia="de-AT"/>
              </w:rPr>
              <w:t xml:space="preserve"> (m) (</w:t>
            </w:r>
            <w:r w:rsidRPr="00EB44B4">
              <w:rPr>
                <w:color w:val="000000"/>
                <w:lang w:val="es-ES" w:eastAsia="de-AT"/>
              </w:rPr>
              <w:t>de fútbol</w:t>
            </w:r>
            <w:r>
              <w:rPr>
                <w:color w:val="000000"/>
                <w:lang w:val="es-ES" w:eastAsia="de-AT"/>
              </w:rPr>
              <w:t>)</w:t>
            </w:r>
            <w:r w:rsidRPr="00EB44B4">
              <w:rPr>
                <w:color w:val="000000"/>
                <w:lang w:val="es-ES" w:eastAsia="de-AT"/>
              </w:rPr>
              <w:t xml:space="preserve"> (m</w:t>
            </w:r>
            <w:r w:rsidR="004854C8">
              <w:rPr>
                <w:color w:val="000000"/>
                <w:lang w:val="es-ES" w:eastAsia="de-AT"/>
              </w:rPr>
              <w:t>)</w:t>
            </w:r>
          </w:p>
        </w:tc>
        <w:tc>
          <w:tcPr>
            <w:tcW w:w="4606" w:type="dxa"/>
          </w:tcPr>
          <w:p w:rsidR="00F470C9" w:rsidRPr="00EB44B4" w:rsidRDefault="00F470C9" w:rsidP="00602A59">
            <w:pPr>
              <w:pStyle w:val="KeinLeerraum1"/>
            </w:pPr>
            <w:r>
              <w:rPr>
                <w:lang w:val="es-ES"/>
              </w:rPr>
              <w:t>(</w:t>
            </w:r>
            <w:hyperlink r:id="rId11" w:anchor="/search=Fu%C3%9Fballmannschaft&amp;searchLoc=0&amp;resultOrder=basic&amp;multiwordShowSingle=on" w:history="1">
              <w:r w:rsidRPr="00EB44B4">
                <w:t>Fußball</w:t>
              </w:r>
              <w:r w:rsidR="00602A59">
                <w:t>-</w:t>
              </w:r>
              <w:r>
                <w:t>)</w:t>
              </w:r>
              <w:r w:rsidRPr="00EB44B4">
                <w:t>mannschaft</w:t>
              </w:r>
            </w:hyperlink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esquiar</w:t>
            </w:r>
            <w:r w:rsidR="00596F48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hacer esquí</w:t>
            </w:r>
            <w:r w:rsidR="004854C8">
              <w:rPr>
                <w:lang w:val="es-ES"/>
              </w:rPr>
              <w:t xml:space="preserve"> (m)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esquí de fondo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Schifahren, Schisport betreiben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Langlaufen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F470C9">
              <w:rPr>
                <w:lang w:val="es-ES"/>
              </w:rPr>
              <w:t>stadio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Stadion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fr</w:t>
            </w:r>
            <w:r w:rsidR="00F470C9">
              <w:rPr>
                <w:lang w:val="es-ES"/>
              </w:rPr>
              <w:t>enar</w:t>
            </w:r>
            <w:r w:rsidR="00596F48"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freno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Bremsen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Bremse</w:t>
            </w:r>
          </w:p>
        </w:tc>
      </w:tr>
      <w:tr w:rsidR="00F470C9" w:rsidRPr="004854C8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F470C9">
              <w:rPr>
                <w:lang w:val="es-ES"/>
              </w:rPr>
              <w:t>lotador</w:t>
            </w:r>
            <w:r>
              <w:rPr>
                <w:lang w:val="es-ES"/>
              </w:rPr>
              <w:t xml:space="preserve"> (m)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flotar</w:t>
            </w:r>
          </w:p>
        </w:tc>
        <w:tc>
          <w:tcPr>
            <w:tcW w:w="4606" w:type="dxa"/>
          </w:tcPr>
          <w:p w:rsidR="00F470C9" w:rsidRPr="004854C8" w:rsidRDefault="004854C8" w:rsidP="00596F48">
            <w:pPr>
              <w:pStyle w:val="KeinLeerraum1"/>
            </w:pPr>
            <w:r w:rsidRPr="004854C8">
              <w:t>Schwimmreifen</w:t>
            </w:r>
            <w:r w:rsidR="00596F48">
              <w:t xml:space="preserve"> / </w:t>
            </w:r>
            <w:r w:rsidRPr="004854C8">
              <w:t>(auf dem Wasser) treiben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fuera de juego</w:t>
            </w:r>
          </w:p>
        </w:tc>
        <w:tc>
          <w:tcPr>
            <w:tcW w:w="4606" w:type="dxa"/>
          </w:tcPr>
          <w:p w:rsidR="00F470C9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4854C8">
              <w:rPr>
                <w:lang w:val="es-ES"/>
              </w:rPr>
              <w:t>bseit</w:t>
            </w:r>
            <w:r>
              <w:rPr>
                <w:lang w:val="es-ES"/>
              </w:rPr>
              <w:t>s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2771C5" w:rsidRDefault="002771C5" w:rsidP="00602A59">
            <w:pPr>
              <w:pStyle w:val="KeinLeerraum1"/>
              <w:rPr>
                <w:color w:val="C0504D"/>
                <w:lang w:val="es-ES"/>
              </w:rPr>
            </w:pPr>
            <w:r w:rsidRPr="003D0374">
              <w:rPr>
                <w:color w:val="000000"/>
              </w:rPr>
              <w:t>h</w:t>
            </w:r>
            <w:r w:rsidR="00F470C9" w:rsidRPr="003D0374">
              <w:rPr>
                <w:color w:val="000000"/>
              </w:rPr>
              <w:t>acer esgrima</w:t>
            </w:r>
          </w:p>
        </w:tc>
        <w:tc>
          <w:tcPr>
            <w:tcW w:w="4606" w:type="dxa"/>
          </w:tcPr>
          <w:p w:rsidR="00F470C9" w:rsidRPr="002771C5" w:rsidRDefault="002771C5" w:rsidP="00602A59">
            <w:pPr>
              <w:pStyle w:val="KeinLeerraum1"/>
              <w:rPr>
                <w:color w:val="C0504D"/>
                <w:lang w:val="es-ES"/>
              </w:rPr>
            </w:pPr>
            <w:r w:rsidRPr="003D0374">
              <w:rPr>
                <w:color w:val="000000"/>
              </w:rPr>
              <w:t>fechten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t>hac</w:t>
            </w:r>
            <w:r w:rsidR="002771C5">
              <w:t>er senderismo</w:t>
            </w:r>
            <w:r w:rsidR="00596F48">
              <w:t xml:space="preserve"> </w:t>
            </w:r>
            <w:r w:rsidR="002771C5">
              <w:t>/ alpinismo</w:t>
            </w:r>
            <w:r w:rsidR="00596F48">
              <w:t xml:space="preserve"> </w:t>
            </w:r>
            <w:r w:rsidR="002771C5">
              <w:t>/ monta</w:t>
            </w:r>
            <w:r w:rsidR="002771C5" w:rsidRPr="002771C5">
              <w:t>ñ</w:t>
            </w:r>
            <w:r>
              <w:t>ismo</w:t>
            </w:r>
          </w:p>
        </w:tc>
        <w:tc>
          <w:tcPr>
            <w:tcW w:w="4606" w:type="dxa"/>
          </w:tcPr>
          <w:p w:rsidR="00F470C9" w:rsidRPr="001E50FA" w:rsidRDefault="002771C5" w:rsidP="00602A59">
            <w:pPr>
              <w:pStyle w:val="KeinLeerraum1"/>
            </w:pPr>
            <w:r>
              <w:t>wandern</w:t>
            </w:r>
            <w:r w:rsidR="00596F48">
              <w:t xml:space="preserve"> </w:t>
            </w:r>
            <w:r>
              <w:t>/ bergsteigen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2771C5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F470C9">
              <w:rPr>
                <w:lang w:val="es-ES"/>
              </w:rPr>
              <w:t>acer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practicar</w:t>
            </w:r>
            <w:r w:rsidR="00F470C9">
              <w:rPr>
                <w:lang w:val="es-ES"/>
              </w:rPr>
              <w:t xml:space="preserve"> surf</w:t>
            </w:r>
            <w:r w:rsidR="00596F48">
              <w:rPr>
                <w:lang w:val="es-ES"/>
              </w:rPr>
              <w:t xml:space="preserve"> / snowboard / </w:t>
            </w:r>
            <w:r>
              <w:rPr>
                <w:lang w:val="es-ES"/>
              </w:rPr>
              <w:t>yudo</w:t>
            </w:r>
          </w:p>
        </w:tc>
        <w:tc>
          <w:tcPr>
            <w:tcW w:w="4606" w:type="dxa"/>
          </w:tcPr>
          <w:p w:rsidR="00F470C9" w:rsidRPr="00F27A52" w:rsidRDefault="00596F48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2771C5">
              <w:rPr>
                <w:lang w:val="es-ES"/>
              </w:rPr>
              <w:t xml:space="preserve">urfen, </w:t>
            </w:r>
            <w:r>
              <w:rPr>
                <w:lang w:val="es-ES"/>
              </w:rPr>
              <w:t>s</w:t>
            </w:r>
            <w:r w:rsidR="002771C5">
              <w:rPr>
                <w:lang w:val="es-ES"/>
              </w:rPr>
              <w:t xml:space="preserve">nowboarden, </w:t>
            </w:r>
            <w:r>
              <w:rPr>
                <w:lang w:val="es-ES"/>
              </w:rPr>
              <w:t>J</w:t>
            </w:r>
            <w:r w:rsidR="002771C5">
              <w:rPr>
                <w:lang w:val="es-ES"/>
              </w:rPr>
              <w:t>udo betreiben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hincha</w:t>
            </w:r>
          </w:p>
        </w:tc>
        <w:tc>
          <w:tcPr>
            <w:tcW w:w="4606" w:type="dxa"/>
          </w:tcPr>
          <w:p w:rsidR="00F470C9" w:rsidRPr="00F27A52" w:rsidRDefault="002771C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radikaler Anhänger</w:t>
            </w:r>
            <w:r w:rsidR="00596F48">
              <w:rPr>
                <w:lang w:val="es-ES"/>
              </w:rPr>
              <w:t xml:space="preserve"> / Fan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3277F" w:rsidRDefault="002B3A13" w:rsidP="00602A59">
            <w:pPr>
              <w:pStyle w:val="KeinLeerraum1"/>
              <w:rPr>
                <w:rFonts w:eastAsia="Times New Roman"/>
                <w:color w:val="000000"/>
                <w:lang w:val="en-GB" w:eastAsia="de-AT"/>
              </w:rPr>
            </w:pPr>
            <w:hyperlink r:id="rId12" w:history="1">
              <w:r w:rsidR="00F470C9" w:rsidRPr="0013277F">
                <w:rPr>
                  <w:rFonts w:eastAsia="Times New Roman"/>
                  <w:color w:val="000000"/>
                  <w:lang w:val="en-GB" w:eastAsia="de-AT"/>
                </w:rPr>
                <w:t>hockey (m) sobre césped</w:t>
              </w:r>
            </w:hyperlink>
            <w:r w:rsidR="00F470C9" w:rsidRPr="0013277F">
              <w:rPr>
                <w:rFonts w:eastAsia="Times New Roman"/>
                <w:color w:val="000000"/>
                <w:lang w:val="en-GB" w:eastAsia="de-AT"/>
              </w:rPr>
              <w:t xml:space="preserve"> </w:t>
            </w:r>
          </w:p>
        </w:tc>
        <w:tc>
          <w:tcPr>
            <w:tcW w:w="4606" w:type="dxa"/>
          </w:tcPr>
          <w:p w:rsidR="00F470C9" w:rsidRPr="00EB44B4" w:rsidRDefault="00F470C9" w:rsidP="00602A59">
            <w:pPr>
              <w:pStyle w:val="KeinLeerraum1"/>
            </w:pPr>
            <w:r w:rsidRPr="00EB44B4">
              <w:t>Feldhockey</w:t>
            </w:r>
          </w:p>
        </w:tc>
      </w:tr>
      <w:tr w:rsidR="004854C8" w:rsidRPr="001E50FA" w:rsidTr="00602A59">
        <w:tc>
          <w:tcPr>
            <w:tcW w:w="4666" w:type="dxa"/>
          </w:tcPr>
          <w:p w:rsidR="004854C8" w:rsidRPr="00EB44B4" w:rsidRDefault="004854C8" w:rsidP="00602A59">
            <w:pPr>
              <w:pStyle w:val="KeinLeerraum1"/>
              <w:rPr>
                <w:rFonts w:eastAsia="Times New Roman"/>
                <w:color w:val="000000"/>
                <w:lang w:val="es-ES" w:eastAsia="de-AT"/>
              </w:rPr>
            </w:pPr>
            <w:r w:rsidRPr="00EB44B4">
              <w:rPr>
                <w:color w:val="000000"/>
                <w:lang w:val="es-ES"/>
              </w:rPr>
              <w:t xml:space="preserve">hockey </w:t>
            </w:r>
            <w:r>
              <w:rPr>
                <w:color w:val="000000"/>
                <w:lang w:val="es-ES"/>
              </w:rPr>
              <w:t xml:space="preserve">(m) </w:t>
            </w:r>
            <w:r w:rsidRPr="00EB44B4">
              <w:rPr>
                <w:color w:val="000000"/>
                <w:lang w:val="es-ES"/>
              </w:rPr>
              <w:t xml:space="preserve">sobre </w:t>
            </w:r>
            <w:r w:rsidRPr="003D0374">
              <w:rPr>
                <w:rFonts w:eastAsia="Times New Roman"/>
                <w:color w:val="000000"/>
                <w:lang w:val="en-GB" w:eastAsia="de-AT"/>
              </w:rPr>
              <w:t>hielo</w:t>
            </w:r>
          </w:p>
        </w:tc>
        <w:tc>
          <w:tcPr>
            <w:tcW w:w="4606" w:type="dxa"/>
          </w:tcPr>
          <w:p w:rsidR="004854C8" w:rsidRPr="00EB44B4" w:rsidRDefault="004854C8" w:rsidP="00602A59">
            <w:pPr>
              <w:pStyle w:val="KeinLeerraum1"/>
            </w:pPr>
            <w:r w:rsidRPr="00EB44B4">
              <w:t>Eishockey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2771C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F470C9">
              <w:rPr>
                <w:lang w:val="es-ES"/>
              </w:rPr>
              <w:t>oyo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Loch (</w:t>
            </w:r>
            <w:r w:rsidR="002771C5">
              <w:rPr>
                <w:lang w:val="es-ES"/>
              </w:rPr>
              <w:t>Golf)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F470C9">
              <w:rPr>
                <w:lang w:val="es-ES"/>
              </w:rPr>
              <w:t>r en trineo</w:t>
            </w:r>
          </w:p>
        </w:tc>
        <w:tc>
          <w:tcPr>
            <w:tcW w:w="4606" w:type="dxa"/>
          </w:tcPr>
          <w:p w:rsidR="00F470C9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4854C8">
              <w:rPr>
                <w:lang w:val="es-ES"/>
              </w:rPr>
              <w:t>odeln</w:t>
            </w:r>
          </w:p>
        </w:tc>
      </w:tr>
      <w:tr w:rsidR="004854C8" w:rsidRPr="00F27A52" w:rsidTr="00602A59">
        <w:tc>
          <w:tcPr>
            <w:tcW w:w="4666" w:type="dxa"/>
          </w:tcPr>
          <w:p w:rsidR="004854C8" w:rsidRDefault="004854C8" w:rsidP="00596F48">
            <w:pPr>
              <w:pStyle w:val="KeinLeerraum1"/>
              <w:rPr>
                <w:lang w:val="es-ES"/>
              </w:rPr>
            </w:pPr>
            <w:r w:rsidRPr="003D0374">
              <w:rPr>
                <w:lang w:val="es-ES"/>
              </w:rPr>
              <w:t>jinete (m)</w:t>
            </w:r>
            <w:r w:rsidR="00596F48">
              <w:rPr>
                <w:lang w:val="es-ES"/>
              </w:rPr>
              <w:t xml:space="preserve"> </w:t>
            </w:r>
            <w:r w:rsidRPr="003D0374">
              <w:rPr>
                <w:lang w:val="es-ES"/>
              </w:rPr>
              <w:t>/ equitación</w:t>
            </w:r>
            <w:r w:rsidR="00596F48">
              <w:rPr>
                <w:lang w:val="es-ES"/>
              </w:rPr>
              <w:t xml:space="preserve"> / </w:t>
            </w:r>
            <w:r w:rsidRPr="003D0374">
              <w:rPr>
                <w:lang w:val="es-ES"/>
              </w:rPr>
              <w:t>deporte ecuestre</w:t>
            </w:r>
          </w:p>
        </w:tc>
        <w:tc>
          <w:tcPr>
            <w:tcW w:w="4606" w:type="dxa"/>
          </w:tcPr>
          <w:p w:rsidR="004854C8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Reiter</w:t>
            </w:r>
            <w:r w:rsidR="00596F48">
              <w:rPr>
                <w:lang w:val="es-ES"/>
              </w:rPr>
              <w:t xml:space="preserve"> / Reiterin </w:t>
            </w:r>
            <w:r>
              <w:rPr>
                <w:lang w:val="es-ES"/>
              </w:rPr>
              <w:t>/ Reitsport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j</w:t>
            </w:r>
            <w:r w:rsidR="00F470C9">
              <w:rPr>
                <w:lang w:val="es-ES"/>
              </w:rPr>
              <w:t>uegos</w:t>
            </w:r>
            <w:r>
              <w:rPr>
                <w:lang w:val="es-ES"/>
              </w:rPr>
              <w:t xml:space="preserve"> (m)</w:t>
            </w:r>
            <w:r w:rsidR="00F470C9">
              <w:rPr>
                <w:lang w:val="es-ES"/>
              </w:rPr>
              <w:t xml:space="preserve"> olímpicos</w:t>
            </w:r>
          </w:p>
        </w:tc>
        <w:tc>
          <w:tcPr>
            <w:tcW w:w="460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Olympische Spiele</w:t>
            </w:r>
          </w:p>
        </w:tc>
      </w:tr>
      <w:tr w:rsidR="004854C8" w:rsidRPr="00F27A52" w:rsidTr="00602A59">
        <w:tc>
          <w:tcPr>
            <w:tcW w:w="4666" w:type="dxa"/>
          </w:tcPr>
          <w:p w:rsidR="004854C8" w:rsidRDefault="004854C8" w:rsidP="00602A59">
            <w:pPr>
              <w:pStyle w:val="KeinLeerraum1"/>
              <w:rPr>
                <w:lang w:val="es-ES"/>
              </w:rPr>
            </w:pPr>
            <w:r w:rsidRPr="00EB44B4">
              <w:rPr>
                <w:color w:val="000000"/>
                <w:lang w:val="es-ES"/>
              </w:rPr>
              <w:t xml:space="preserve">jugar </w:t>
            </w:r>
            <w:r w:rsidR="00596F48">
              <w:rPr>
                <w:color w:val="000000"/>
                <w:lang w:val="es-ES"/>
              </w:rPr>
              <w:t xml:space="preserve">al fútbol / </w:t>
            </w:r>
            <w:r w:rsidRPr="00596F48">
              <w:rPr>
                <w:i/>
                <w:color w:val="000000"/>
                <w:lang w:val="es-ES"/>
              </w:rPr>
              <w:t>a la pelota (LA)</w:t>
            </w:r>
          </w:p>
        </w:tc>
        <w:tc>
          <w:tcPr>
            <w:tcW w:w="4606" w:type="dxa"/>
          </w:tcPr>
          <w:p w:rsidR="004854C8" w:rsidRDefault="004854C8" w:rsidP="00602A59">
            <w:pPr>
              <w:pStyle w:val="KeinLeerraum1"/>
              <w:rPr>
                <w:lang w:val="es-ES"/>
              </w:rPr>
            </w:pPr>
            <w:r>
              <w:t>Fuß</w:t>
            </w:r>
            <w:r w:rsidRPr="00EB44B4">
              <w:t>ball spielen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F470C9" w:rsidP="00596F48">
            <w:pPr>
              <w:pStyle w:val="KeinLeerraum1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l</w:t>
            </w:r>
            <w:r w:rsidRPr="00EB44B4">
              <w:rPr>
                <w:color w:val="000000"/>
                <w:lang w:val="es-ES"/>
              </w:rPr>
              <w:t>anzamiento</w:t>
            </w:r>
            <w:r>
              <w:rPr>
                <w:color w:val="000000"/>
                <w:lang w:val="es-ES"/>
              </w:rPr>
              <w:t xml:space="preserve"> </w:t>
            </w:r>
            <w:r w:rsidRPr="00EB44B4">
              <w:rPr>
                <w:color w:val="000000"/>
                <w:lang w:val="es-ES"/>
              </w:rPr>
              <w:t>(m)</w:t>
            </w:r>
            <w:r>
              <w:rPr>
                <w:color w:val="000000"/>
                <w:lang w:val="es-ES"/>
              </w:rPr>
              <w:t>/ lanzar</w:t>
            </w:r>
            <w:r w:rsidR="00596F48">
              <w:rPr>
                <w:color w:val="000000"/>
                <w:lang w:val="es-ES"/>
              </w:rPr>
              <w:t xml:space="preserve"> / </w:t>
            </w:r>
            <w:r>
              <w:rPr>
                <w:color w:val="000000"/>
                <w:lang w:val="es-ES"/>
              </w:rPr>
              <w:t>tirar</w:t>
            </w:r>
          </w:p>
        </w:tc>
        <w:tc>
          <w:tcPr>
            <w:tcW w:w="4606" w:type="dxa"/>
          </w:tcPr>
          <w:p w:rsidR="00F470C9" w:rsidRPr="00EB44B4" w:rsidRDefault="00F470C9" w:rsidP="00596F48">
            <w:pPr>
              <w:pStyle w:val="KeinLeerraum1"/>
            </w:pPr>
            <w:r>
              <w:t>Wurf</w:t>
            </w:r>
            <w:r w:rsidR="00596F48">
              <w:t xml:space="preserve"> </w:t>
            </w:r>
            <w:r>
              <w:t>/ werfen</w:t>
            </w:r>
            <w:r w:rsidR="002771C5">
              <w:t xml:space="preserve"> </w:t>
            </w:r>
            <w:r w:rsidR="00596F48">
              <w:t xml:space="preserve">/ </w:t>
            </w:r>
            <w:r>
              <w:t>ziehen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2771C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lastRenderedPageBreak/>
              <w:t>l</w:t>
            </w:r>
            <w:r w:rsidR="00F470C9">
              <w:rPr>
                <w:lang w:val="es-ES"/>
              </w:rPr>
              <w:t>evantamiento</w:t>
            </w:r>
            <w:r>
              <w:rPr>
                <w:lang w:val="es-ES"/>
              </w:rPr>
              <w:t xml:space="preserve"> (m)</w:t>
            </w:r>
            <w:r w:rsidR="00F470C9">
              <w:rPr>
                <w:lang w:val="es-ES"/>
              </w:rPr>
              <w:t xml:space="preserve"> de peso</w:t>
            </w:r>
          </w:p>
        </w:tc>
        <w:tc>
          <w:tcPr>
            <w:tcW w:w="4606" w:type="dxa"/>
          </w:tcPr>
          <w:p w:rsidR="00F470C9" w:rsidRPr="00F27A52" w:rsidRDefault="002771C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Gewichtheben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meta (f)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Ziel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met</w:t>
            </w:r>
            <w:r w:rsidR="00596F48">
              <w:rPr>
                <w:lang w:val="es-ES"/>
              </w:rPr>
              <w:t xml:space="preserve">er / </w:t>
            </w:r>
            <w:r>
              <w:rPr>
                <w:lang w:val="es-ES"/>
              </w:rPr>
              <w:t>marcar un gol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ein Tor schießen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596F48">
              <w:rPr>
                <w:lang w:val="es-ES"/>
              </w:rPr>
              <w:t>onitor/-a</w:t>
            </w:r>
            <w:r w:rsidR="00F470C9">
              <w:rPr>
                <w:lang w:val="es-ES"/>
              </w:rPr>
              <w:t xml:space="preserve"> de esquí</w:t>
            </w:r>
          </w:p>
        </w:tc>
        <w:tc>
          <w:tcPr>
            <w:tcW w:w="4606" w:type="dxa"/>
          </w:tcPr>
          <w:p w:rsidR="00F470C9" w:rsidRPr="00F27A52" w:rsidRDefault="002771C5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Schilehrer</w:t>
            </w:r>
            <w:r w:rsidR="00596F48">
              <w:rPr>
                <w:lang w:val="es-ES"/>
              </w:rPr>
              <w:t xml:space="preserve"> / Schilehrerin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t>montar a caballo</w:t>
            </w:r>
          </w:p>
        </w:tc>
        <w:tc>
          <w:tcPr>
            <w:tcW w:w="4606" w:type="dxa"/>
          </w:tcPr>
          <w:p w:rsidR="00F470C9" w:rsidRPr="001E50FA" w:rsidRDefault="00F470C9" w:rsidP="00602A59">
            <w:pPr>
              <w:pStyle w:val="KeinLeerraum1"/>
            </w:pPr>
            <w:r>
              <w:t>reiten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F27A52">
              <w:rPr>
                <w:lang w:val="es-ES"/>
              </w:rPr>
              <w:t>ontar</w:t>
            </w:r>
            <w:r w:rsidR="00596F48">
              <w:rPr>
                <w:lang w:val="es-ES"/>
              </w:rPr>
              <w:t xml:space="preserve"> /</w:t>
            </w:r>
            <w:r w:rsidRPr="00F27A52">
              <w:rPr>
                <w:lang w:val="es-ES"/>
              </w:rPr>
              <w:t xml:space="preserve"> i</w:t>
            </w:r>
            <w:r>
              <w:rPr>
                <w:lang w:val="es-ES"/>
              </w:rPr>
              <w:t>r en bici</w:t>
            </w:r>
            <w:r w:rsidRPr="00F27A52">
              <w:rPr>
                <w:lang w:val="es-ES"/>
              </w:rPr>
              <w:t>(cleta</w:t>
            </w:r>
            <w:r>
              <w:rPr>
                <w:lang w:val="es-ES"/>
              </w:rPr>
              <w:t>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Fahrrad fahren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C8615F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F470C9">
              <w:rPr>
                <w:lang w:val="es-ES"/>
              </w:rPr>
              <w:t>otociclismo</w:t>
            </w:r>
            <w:r w:rsidR="00557F3C">
              <w:rPr>
                <w:lang w:val="es-ES"/>
              </w:rPr>
              <w:t xml:space="preserve"> (m)</w:t>
            </w:r>
            <w:r w:rsidR="00A27674">
              <w:rPr>
                <w:lang w:val="es-ES"/>
              </w:rPr>
              <w:t xml:space="preserve"> / f</w:t>
            </w:r>
            <w:r w:rsidR="00F470C9">
              <w:rPr>
                <w:lang w:val="es-ES"/>
              </w:rPr>
              <w:t>órmula uno</w:t>
            </w:r>
          </w:p>
        </w:tc>
        <w:tc>
          <w:tcPr>
            <w:tcW w:w="4606" w:type="dxa"/>
          </w:tcPr>
          <w:p w:rsidR="00F470C9" w:rsidRPr="00F27A52" w:rsidRDefault="002771C5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Motorsport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Formel 1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nadar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natación</w:t>
            </w:r>
            <w:r w:rsidR="00557F3C">
              <w:rPr>
                <w:lang w:val="es-ES"/>
              </w:rPr>
              <w:t xml:space="preserve"> (f)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schwimmen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Schwimmsport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F470C9">
              <w:rPr>
                <w:lang w:val="es-ES"/>
              </w:rPr>
              <w:t>aracaída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(m)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596F48">
              <w:rPr>
                <w:lang w:val="es-ES"/>
              </w:rPr>
              <w:t xml:space="preserve"> </w:t>
            </w:r>
            <w:r w:rsidR="00F470C9">
              <w:rPr>
                <w:lang w:val="es-ES"/>
              </w:rPr>
              <w:t>paracaidismo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(m)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paracaidista</w:t>
            </w:r>
          </w:p>
        </w:tc>
        <w:tc>
          <w:tcPr>
            <w:tcW w:w="460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Fallschirm</w:t>
            </w:r>
            <w:r w:rsidR="00596F48">
              <w:rPr>
                <w:lang w:val="es-ES"/>
              </w:rPr>
              <w:t xml:space="preserve"> / Fallschirm</w:t>
            </w:r>
            <w:r>
              <w:rPr>
                <w:lang w:val="es-ES"/>
              </w:rPr>
              <w:t>springen</w:t>
            </w:r>
            <w:r w:rsidR="00596F48">
              <w:rPr>
                <w:lang w:val="es-ES"/>
              </w:rPr>
              <w:t xml:space="preserve"> / Fallschirm</w:t>
            </w:r>
            <w:r>
              <w:rPr>
                <w:lang w:val="es-ES"/>
              </w:rPr>
              <w:t>springer</w:t>
            </w:r>
            <w:r w:rsidR="00596F48">
              <w:rPr>
                <w:lang w:val="es-ES"/>
              </w:rPr>
              <w:t xml:space="preserve"> / -springerin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F470C9">
              <w:rPr>
                <w:lang w:val="es-ES"/>
              </w:rPr>
              <w:t>arapente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Paragleiten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t>partido (m)</w:t>
            </w:r>
          </w:p>
        </w:tc>
        <w:tc>
          <w:tcPr>
            <w:tcW w:w="4606" w:type="dxa"/>
          </w:tcPr>
          <w:p w:rsidR="00F470C9" w:rsidRPr="001E50FA" w:rsidRDefault="00596F48" w:rsidP="00596F48">
            <w:pPr>
              <w:pStyle w:val="KeinLeerraum1"/>
            </w:pPr>
            <w:r>
              <w:t xml:space="preserve">Spiel / </w:t>
            </w:r>
            <w:r w:rsidR="00F470C9">
              <w:t>Match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1E50FA" w:rsidRDefault="00F470C9" w:rsidP="00602A59">
            <w:pPr>
              <w:pStyle w:val="KeinLeerraum1"/>
            </w:pPr>
            <w:r>
              <w:t>patinar</w:t>
            </w:r>
            <w:r w:rsidR="00596F48">
              <w:t xml:space="preserve"> (</w:t>
            </w:r>
            <w:r>
              <w:t>en línea) / patinaje</w:t>
            </w:r>
          </w:p>
        </w:tc>
        <w:tc>
          <w:tcPr>
            <w:tcW w:w="4606" w:type="dxa"/>
          </w:tcPr>
          <w:p w:rsidR="00F470C9" w:rsidRPr="001E50FA" w:rsidRDefault="00596F48" w:rsidP="00602A59">
            <w:pPr>
              <w:pStyle w:val="KeinLeerraum1"/>
            </w:pPr>
            <w:r>
              <w:t xml:space="preserve">Schlittschuhlaufen / </w:t>
            </w:r>
            <w:r w:rsidR="00A27674">
              <w:t>Rollschuhl</w:t>
            </w:r>
            <w:r w:rsidR="00F470C9">
              <w:t>aufen, (Inlineskaten)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F470C9">
              <w:rPr>
                <w:lang w:val="es-ES"/>
              </w:rPr>
              <w:t>atinete</w:t>
            </w:r>
            <w:r>
              <w:rPr>
                <w:lang w:val="es-ES"/>
              </w:rPr>
              <w:t xml:space="preserve"> (m)</w:t>
            </w:r>
            <w:r w:rsidR="00F470C9">
              <w:rPr>
                <w:lang w:val="es-ES"/>
              </w:rPr>
              <w:t>/ monopatín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Roller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Skatebord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pelota (f)</w:t>
            </w:r>
            <w:r w:rsidR="00596F48">
              <w:rPr>
                <w:lang w:val="es-ES"/>
              </w:rPr>
              <w:t xml:space="preserve">/ </w:t>
            </w:r>
            <w:r>
              <w:rPr>
                <w:lang w:val="es-ES"/>
              </w:rPr>
              <w:t>balón (m)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Ball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 xml:space="preserve">penalti </w:t>
            </w:r>
            <w:r w:rsidR="00596F48">
              <w:rPr>
                <w:lang w:val="es-ES"/>
              </w:rPr>
              <w:t xml:space="preserve">/ penalty </w:t>
            </w:r>
            <w:r>
              <w:rPr>
                <w:lang w:val="es-ES"/>
              </w:rPr>
              <w:t>(m)</w:t>
            </w:r>
          </w:p>
        </w:tc>
        <w:tc>
          <w:tcPr>
            <w:tcW w:w="460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Elfmeter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F470C9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piscina (f) (cubierta)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termal</w:t>
            </w:r>
            <w:r w:rsidR="00557F3C"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557F3C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(Hallen</w:t>
            </w:r>
            <w:r w:rsidR="00596F48">
              <w:rPr>
                <w:lang w:val="es-ES"/>
              </w:rPr>
              <w:t>-</w:t>
            </w:r>
            <w:r>
              <w:rPr>
                <w:lang w:val="es-ES"/>
              </w:rPr>
              <w:t>)</w:t>
            </w:r>
            <w:r w:rsidR="00596F48">
              <w:rPr>
                <w:lang w:val="es-ES"/>
              </w:rPr>
              <w:t>S</w:t>
            </w:r>
            <w:r>
              <w:rPr>
                <w:lang w:val="es-ES"/>
              </w:rPr>
              <w:t>chwimmbad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Therme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3D0374" w:rsidRDefault="00F470C9" w:rsidP="00602A59">
            <w:pPr>
              <w:pStyle w:val="KeinLeerraum1"/>
              <w:rPr>
                <w:lang w:val="es-ES"/>
              </w:rPr>
            </w:pPr>
            <w:r w:rsidRPr="003D0374">
              <w:rPr>
                <w:lang w:val="es-ES"/>
              </w:rPr>
              <w:t>polideportivo (m)</w:t>
            </w:r>
          </w:p>
        </w:tc>
        <w:tc>
          <w:tcPr>
            <w:tcW w:w="4606" w:type="dxa"/>
          </w:tcPr>
          <w:p w:rsidR="00F470C9" w:rsidRPr="003D0374" w:rsidRDefault="00F470C9" w:rsidP="00602A59">
            <w:pPr>
              <w:pStyle w:val="KeinLeerraum1"/>
              <w:rPr>
                <w:lang w:val="es-ES"/>
              </w:rPr>
            </w:pPr>
            <w:r w:rsidRPr="003D0374">
              <w:rPr>
                <w:lang w:val="es-ES"/>
              </w:rPr>
              <w:t>Sportzentrum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3D0374" w:rsidRDefault="002B3A13" w:rsidP="00602A59">
            <w:pPr>
              <w:pStyle w:val="KeinLeerraum1"/>
              <w:rPr>
                <w:lang w:val="es-ES"/>
              </w:rPr>
            </w:pPr>
            <w:hyperlink r:id="rId13" w:history="1">
              <w:r w:rsidR="00F470C9" w:rsidRPr="003D0374">
                <w:rPr>
                  <w:lang w:val="es-ES"/>
                </w:rPr>
                <w:t>polo</w:t>
              </w:r>
            </w:hyperlink>
            <w:r w:rsidR="00F470C9" w:rsidRPr="003D0374">
              <w:rPr>
                <w:lang w:val="es-ES"/>
              </w:rPr>
              <w:t xml:space="preserve"> (m)/polista</w:t>
            </w:r>
          </w:p>
        </w:tc>
        <w:tc>
          <w:tcPr>
            <w:tcW w:w="4606" w:type="dxa"/>
          </w:tcPr>
          <w:p w:rsidR="00F470C9" w:rsidRPr="003D0374" w:rsidRDefault="00F470C9" w:rsidP="00602A59">
            <w:pPr>
              <w:pStyle w:val="KeinLeerraum1"/>
              <w:rPr>
                <w:lang w:val="es-ES"/>
              </w:rPr>
            </w:pPr>
            <w:r w:rsidRPr="003D0374">
              <w:rPr>
                <w:lang w:val="es-ES"/>
              </w:rPr>
              <w:t>Polo (Reitsport)</w:t>
            </w:r>
            <w:r w:rsidR="00596F48">
              <w:rPr>
                <w:lang w:val="es-ES"/>
              </w:rPr>
              <w:t xml:space="preserve"> </w:t>
            </w:r>
            <w:r w:rsidRPr="003D0374">
              <w:rPr>
                <w:lang w:val="es-ES"/>
              </w:rPr>
              <w:t>/ Polospieler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portero/-a</w:t>
            </w:r>
            <w:r w:rsidR="00F470C9">
              <w:rPr>
                <w:lang w:val="es-ES"/>
              </w:rPr>
              <w:t xml:space="preserve"> / portería</w:t>
            </w:r>
            <w:r w:rsidR="004854C8">
              <w:rPr>
                <w:lang w:val="es-ES"/>
              </w:rPr>
              <w:t xml:space="preserve"> (f)</w:t>
            </w:r>
          </w:p>
        </w:tc>
        <w:tc>
          <w:tcPr>
            <w:tcW w:w="4606" w:type="dxa"/>
          </w:tcPr>
          <w:p w:rsidR="00F470C9" w:rsidRPr="00F27A52" w:rsidRDefault="004854C8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Tormann</w:t>
            </w:r>
            <w:r w:rsidR="00596F48">
              <w:rPr>
                <w:lang w:val="es-ES"/>
              </w:rPr>
              <w:t xml:space="preserve"> / </w:t>
            </w:r>
            <w:r>
              <w:rPr>
                <w:lang w:val="es-ES"/>
              </w:rPr>
              <w:t>Torfrau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Tor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D92A3D">
              <w:rPr>
                <w:lang w:val="es-ES"/>
              </w:rPr>
              <w:t>ró</w:t>
            </w:r>
            <w:r w:rsidR="00F470C9">
              <w:rPr>
                <w:lang w:val="es-ES"/>
              </w:rPr>
              <w:t>rroga</w:t>
            </w:r>
            <w:r>
              <w:rPr>
                <w:lang w:val="es-ES"/>
              </w:rPr>
              <w:t xml:space="preserve"> (f)</w:t>
            </w:r>
          </w:p>
        </w:tc>
        <w:tc>
          <w:tcPr>
            <w:tcW w:w="4606" w:type="dxa"/>
          </w:tcPr>
          <w:p w:rsidR="00F470C9" w:rsidRPr="00F27A52" w:rsidRDefault="004854C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Verlängerung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F470C9">
              <w:rPr>
                <w:lang w:val="es-ES"/>
              </w:rPr>
              <w:t>aqueta</w:t>
            </w:r>
            <w:r>
              <w:rPr>
                <w:lang w:val="es-ES"/>
              </w:rPr>
              <w:t xml:space="preserve"> (f) (de tenis)</w:t>
            </w:r>
          </w:p>
        </w:tc>
        <w:tc>
          <w:tcPr>
            <w:tcW w:w="4606" w:type="dxa"/>
          </w:tcPr>
          <w:p w:rsidR="00F470C9" w:rsidRPr="00F27A52" w:rsidRDefault="00557F3C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(Tennis</w:t>
            </w:r>
            <w:r w:rsidR="00596F48">
              <w:rPr>
                <w:lang w:val="es-ES"/>
              </w:rPr>
              <w:t>-</w:t>
            </w:r>
            <w:r>
              <w:rPr>
                <w:lang w:val="es-ES"/>
              </w:rPr>
              <w:t>)</w:t>
            </w:r>
            <w:r w:rsidR="00596F48">
              <w:rPr>
                <w:lang w:val="es-ES"/>
              </w:rPr>
              <w:t>S</w:t>
            </w:r>
            <w:r>
              <w:rPr>
                <w:lang w:val="es-ES"/>
              </w:rPr>
              <w:t>chläger</w:t>
            </w:r>
          </w:p>
        </w:tc>
      </w:tr>
      <w:tr w:rsidR="00F470C9" w:rsidRPr="001E50FA" w:rsidTr="00602A59">
        <w:tc>
          <w:tcPr>
            <w:tcW w:w="4666" w:type="dxa"/>
          </w:tcPr>
          <w:p w:rsidR="00F470C9" w:rsidRPr="00EB44B4" w:rsidRDefault="002B3A13" w:rsidP="00602A59">
            <w:pPr>
              <w:pStyle w:val="KeinLeerraum1"/>
              <w:rPr>
                <w:color w:val="000000"/>
                <w:lang w:val="pt-BR"/>
              </w:rPr>
            </w:pPr>
            <w:hyperlink r:id="rId14" w:history="1">
              <w:r w:rsidR="00F470C9" w:rsidRPr="00EB44B4">
                <w:rPr>
                  <w:color w:val="000000"/>
                  <w:lang w:val="es-ES"/>
                </w:rPr>
                <w:t>remo</w:t>
              </w:r>
            </w:hyperlink>
            <w:r w:rsidR="00F470C9" w:rsidRPr="00EB44B4">
              <w:rPr>
                <w:color w:val="000000"/>
              </w:rPr>
              <w:t xml:space="preserve"> (m)</w:t>
            </w:r>
            <w:r w:rsidR="00596F48">
              <w:rPr>
                <w:color w:val="000000"/>
              </w:rPr>
              <w:t xml:space="preserve"> </w:t>
            </w:r>
            <w:r w:rsidR="00F470C9">
              <w:rPr>
                <w:color w:val="000000"/>
              </w:rPr>
              <w:t>/ remar</w:t>
            </w:r>
          </w:p>
        </w:tc>
        <w:tc>
          <w:tcPr>
            <w:tcW w:w="4606" w:type="dxa"/>
          </w:tcPr>
          <w:p w:rsidR="00F470C9" w:rsidRPr="00EB44B4" w:rsidRDefault="00F470C9" w:rsidP="00602A59">
            <w:pPr>
              <w:pStyle w:val="KeinLeerraum1"/>
            </w:pPr>
            <w:r w:rsidRPr="00EB44B4">
              <w:t>Rudersport</w:t>
            </w:r>
            <w:r w:rsidR="00596F48">
              <w:t xml:space="preserve"> </w:t>
            </w:r>
            <w:r>
              <w:t>/ rudern</w:t>
            </w:r>
          </w:p>
        </w:tc>
      </w:tr>
      <w:tr w:rsidR="00F470C9" w:rsidRPr="00F27A52" w:rsidTr="00602A59">
        <w:tc>
          <w:tcPr>
            <w:tcW w:w="4666" w:type="dxa"/>
          </w:tcPr>
          <w:p w:rsidR="00F470C9" w:rsidRPr="00F27A52" w:rsidRDefault="00557F3C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F470C9">
              <w:rPr>
                <w:lang w:val="es-ES"/>
              </w:rPr>
              <w:t>ueda</w:t>
            </w:r>
            <w:r>
              <w:rPr>
                <w:lang w:val="es-ES"/>
              </w:rPr>
              <w:t xml:space="preserve"> (f)</w:t>
            </w:r>
            <w:r w:rsidR="00F470C9">
              <w:rPr>
                <w:lang w:val="es-ES"/>
              </w:rPr>
              <w:t xml:space="preserve"> /</w:t>
            </w:r>
            <w:r w:rsidR="00596F48">
              <w:rPr>
                <w:lang w:val="es-ES"/>
              </w:rPr>
              <w:t xml:space="preserve"> n</w:t>
            </w:r>
            <w:r w:rsidR="00F470C9">
              <w:rPr>
                <w:lang w:val="es-ES"/>
              </w:rPr>
              <w:t>eumático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F470C9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Rad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Reifen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C52D5">
              <w:rPr>
                <w:lang w:val="es-ES"/>
              </w:rPr>
              <w:t>alto</w:t>
            </w:r>
            <w:r>
              <w:rPr>
                <w:lang w:val="es-ES"/>
              </w:rPr>
              <w:t xml:space="preserve"> (m)</w:t>
            </w:r>
            <w:r w:rsidR="00596F48">
              <w:rPr>
                <w:lang w:val="es-ES"/>
              </w:rPr>
              <w:t xml:space="preserve"> </w:t>
            </w:r>
            <w:r w:rsidR="000C52D5">
              <w:rPr>
                <w:lang w:val="es-ES"/>
              </w:rPr>
              <w:t>/ saltar</w:t>
            </w:r>
          </w:p>
        </w:tc>
        <w:tc>
          <w:tcPr>
            <w:tcW w:w="460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Sprung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springen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F27A52" w:rsidRDefault="00557F3C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C52D5">
              <w:rPr>
                <w:lang w:val="es-ES"/>
              </w:rPr>
              <w:t>emifinal</w:t>
            </w:r>
            <w:r>
              <w:rPr>
                <w:lang w:val="es-ES"/>
              </w:rPr>
              <w:t>(m)</w:t>
            </w:r>
            <w:r w:rsidR="00596F48">
              <w:rPr>
                <w:lang w:val="es-ES"/>
              </w:rPr>
              <w:t xml:space="preserve"> / </w:t>
            </w:r>
            <w:r w:rsidR="000C52D5">
              <w:rPr>
                <w:lang w:val="es-ES"/>
              </w:rPr>
              <w:t>final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finalista</w:t>
            </w:r>
          </w:p>
        </w:tc>
        <w:tc>
          <w:tcPr>
            <w:tcW w:w="460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Halbfinale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Finale</w:t>
            </w:r>
            <w:r w:rsidR="00596F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Finalist</w:t>
            </w:r>
            <w:r w:rsidR="00596F48">
              <w:rPr>
                <w:lang w:val="es-ES"/>
              </w:rPr>
              <w:t xml:space="preserve"> / Finalistin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F27A52" w:rsidRDefault="00557F3C" w:rsidP="00596F48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C52D5">
              <w:rPr>
                <w:lang w:val="es-ES"/>
              </w:rPr>
              <w:t>ocorrista</w:t>
            </w:r>
            <w:r>
              <w:rPr>
                <w:lang w:val="es-ES"/>
              </w:rPr>
              <w:t xml:space="preserve"> (m)/ ¡</w:t>
            </w:r>
            <w:r w:rsidR="00596F48">
              <w:rPr>
                <w:lang w:val="es-ES"/>
              </w:rPr>
              <w:t>S</w:t>
            </w:r>
            <w:r>
              <w:rPr>
                <w:lang w:val="es-ES"/>
              </w:rPr>
              <w:t>ocorro!</w:t>
            </w:r>
          </w:p>
        </w:tc>
        <w:tc>
          <w:tcPr>
            <w:tcW w:w="460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Bademeister</w:t>
            </w:r>
            <w:r w:rsidR="00596F48">
              <w:rPr>
                <w:lang w:val="es-ES"/>
              </w:rPr>
              <w:t xml:space="preserve"> / Bademeisterin </w:t>
            </w:r>
            <w:r>
              <w:rPr>
                <w:lang w:val="es-ES"/>
              </w:rPr>
              <w:t>/ Hilfe!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0C52D5">
              <w:rPr>
                <w:lang w:val="es-ES"/>
              </w:rPr>
              <w:t>elesquí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606" w:type="dxa"/>
          </w:tcPr>
          <w:p w:rsidR="000C52D5" w:rsidRPr="00F27A52" w:rsidRDefault="00557F3C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Schilift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F27A52" w:rsidRDefault="002B3A13" w:rsidP="00596F48">
            <w:pPr>
              <w:pStyle w:val="KeinLeerraum1"/>
              <w:rPr>
                <w:lang w:val="es-ES"/>
              </w:rPr>
            </w:pPr>
            <w:hyperlink r:id="rId15" w:history="1">
              <w:r w:rsidR="000C52D5" w:rsidRPr="003D0374">
                <w:rPr>
                  <w:lang w:val="es-ES"/>
                </w:rPr>
                <w:t>tenis</w:t>
              </w:r>
            </w:hyperlink>
            <w:r w:rsidR="00596F48">
              <w:rPr>
                <w:lang w:val="es-ES"/>
              </w:rPr>
              <w:t xml:space="preserve"> (m) de mesa / ping-pon</w:t>
            </w:r>
            <w:r w:rsidR="000C52D5" w:rsidRPr="003D0374">
              <w:rPr>
                <w:lang w:val="es-ES"/>
              </w:rPr>
              <w:t>g</w:t>
            </w:r>
          </w:p>
        </w:tc>
        <w:tc>
          <w:tcPr>
            <w:tcW w:w="4606" w:type="dxa"/>
          </w:tcPr>
          <w:p w:rsidR="000C52D5" w:rsidRPr="00F27A52" w:rsidRDefault="00596F48" w:rsidP="00602A59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Tischtennis</w:t>
            </w:r>
          </w:p>
        </w:tc>
      </w:tr>
      <w:tr w:rsidR="000C52D5" w:rsidRPr="001E50FA" w:rsidTr="00602A59">
        <w:tc>
          <w:tcPr>
            <w:tcW w:w="4666" w:type="dxa"/>
          </w:tcPr>
          <w:p w:rsidR="000C52D5" w:rsidRPr="001E50FA" w:rsidRDefault="000C52D5" w:rsidP="00602A59">
            <w:pPr>
              <w:pStyle w:val="KeinLeerraum1"/>
            </w:pPr>
            <w:r>
              <w:t>vencer</w:t>
            </w:r>
            <w:r w:rsidR="00596F48">
              <w:t xml:space="preserve"> </w:t>
            </w:r>
            <w:r>
              <w:t>/ victoria (f)</w:t>
            </w:r>
          </w:p>
        </w:tc>
        <w:tc>
          <w:tcPr>
            <w:tcW w:w="4606" w:type="dxa"/>
          </w:tcPr>
          <w:p w:rsidR="000C52D5" w:rsidRPr="001E50FA" w:rsidRDefault="00557F3C" w:rsidP="00602A59">
            <w:pPr>
              <w:pStyle w:val="KeinLeerraum1"/>
            </w:pPr>
            <w:r>
              <w:t>(be)siegen</w:t>
            </w:r>
            <w:r w:rsidR="00596F48">
              <w:t xml:space="preserve"> </w:t>
            </w:r>
            <w:r>
              <w:t>/ Sieg</w:t>
            </w:r>
          </w:p>
        </w:tc>
      </w:tr>
      <w:tr w:rsidR="000C52D5" w:rsidRPr="001E50FA" w:rsidTr="00602A59">
        <w:tc>
          <w:tcPr>
            <w:tcW w:w="4666" w:type="dxa"/>
          </w:tcPr>
          <w:p w:rsidR="000C52D5" w:rsidRPr="001E50FA" w:rsidRDefault="000C52D5" w:rsidP="00602A59">
            <w:pPr>
              <w:pStyle w:val="KeinLeerraum1"/>
            </w:pPr>
            <w:r>
              <w:t>víctima</w:t>
            </w:r>
            <w:r w:rsidR="00596F48">
              <w:t xml:space="preserve"> (f)</w:t>
            </w:r>
          </w:p>
        </w:tc>
        <w:tc>
          <w:tcPr>
            <w:tcW w:w="4606" w:type="dxa"/>
          </w:tcPr>
          <w:p w:rsidR="000C52D5" w:rsidRPr="001E50FA" w:rsidRDefault="002771C5" w:rsidP="00602A59">
            <w:pPr>
              <w:pStyle w:val="KeinLeerraum1"/>
            </w:pPr>
            <w:r>
              <w:t>Opfer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Default="002B3A13" w:rsidP="00602A59">
            <w:pPr>
              <w:pStyle w:val="KeinLeerraum1"/>
              <w:rPr>
                <w:lang w:val="es-ES"/>
              </w:rPr>
            </w:pPr>
            <w:hyperlink r:id="rId16" w:history="1">
              <w:r w:rsidR="000C52D5" w:rsidRPr="00C21D84">
                <w:rPr>
                  <w:color w:val="000000"/>
                  <w:lang w:val="es-ES"/>
                </w:rPr>
                <w:t>yachting</w:t>
              </w:r>
            </w:hyperlink>
            <w:r w:rsidR="000C52D5" w:rsidRPr="00C21D84">
              <w:rPr>
                <w:color w:val="000000"/>
                <w:lang w:val="es-ES"/>
              </w:rPr>
              <w:t xml:space="preserve"> (m)</w:t>
            </w:r>
            <w:r w:rsidR="00596F48">
              <w:rPr>
                <w:color w:val="000000"/>
                <w:lang w:val="es-ES"/>
              </w:rPr>
              <w:t xml:space="preserve"> </w:t>
            </w:r>
            <w:r w:rsidR="000C52D5" w:rsidRPr="00C21D84">
              <w:rPr>
                <w:color w:val="000000"/>
                <w:lang w:val="es-ES"/>
              </w:rPr>
              <w:t>/ hacer vela</w:t>
            </w:r>
            <w:r w:rsidR="00596F48">
              <w:rPr>
                <w:color w:val="000000"/>
                <w:lang w:val="es-ES"/>
              </w:rPr>
              <w:t xml:space="preserve"> </w:t>
            </w:r>
            <w:r w:rsidR="000C52D5" w:rsidRPr="00C21D84">
              <w:rPr>
                <w:color w:val="000000"/>
                <w:lang w:val="es-ES"/>
              </w:rPr>
              <w:t>/ velero</w:t>
            </w:r>
          </w:p>
        </w:tc>
        <w:tc>
          <w:tcPr>
            <w:tcW w:w="4606" w:type="dxa"/>
          </w:tcPr>
          <w:p w:rsidR="000C52D5" w:rsidRPr="00F27A52" w:rsidRDefault="002B3A13" w:rsidP="00602A59">
            <w:pPr>
              <w:pStyle w:val="KeinLeerraum1"/>
              <w:rPr>
                <w:lang w:val="es-ES"/>
              </w:rPr>
            </w:pPr>
            <w:hyperlink r:id="rId17" w:anchor="/search=Segelsport&amp;searchLoc=0&amp;resultOrder=basic&amp;multiwordShowSingle=on" w:history="1">
              <w:r w:rsidR="000C52D5" w:rsidRPr="00EB44B4">
                <w:t>Segelsport</w:t>
              </w:r>
            </w:hyperlink>
            <w:r w:rsidR="00596F48">
              <w:t xml:space="preserve"> </w:t>
            </w:r>
            <w:r w:rsidR="000C52D5">
              <w:t>/ segeln</w:t>
            </w:r>
            <w:r w:rsidR="00596F48">
              <w:t xml:space="preserve"> </w:t>
            </w:r>
            <w:r w:rsidR="002771C5">
              <w:t>/ Segelboot</w:t>
            </w:r>
          </w:p>
        </w:tc>
      </w:tr>
      <w:tr w:rsidR="000C52D5" w:rsidRPr="00F27A52" w:rsidTr="00602A59">
        <w:tc>
          <w:tcPr>
            <w:tcW w:w="4666" w:type="dxa"/>
          </w:tcPr>
          <w:p w:rsidR="000C52D5" w:rsidRPr="00602A59" w:rsidRDefault="002B3A13" w:rsidP="00916082">
            <w:pPr>
              <w:pStyle w:val="KeinLeerraum1"/>
              <w:rPr>
                <w:color w:val="000000"/>
                <w:lang w:val="en-US"/>
              </w:rPr>
            </w:pPr>
            <w:hyperlink r:id="rId18" w:history="1">
              <w:r w:rsidR="000C52D5" w:rsidRPr="00EB44B4">
                <w:rPr>
                  <w:color w:val="000000"/>
                  <w:lang w:val="es-ES"/>
                </w:rPr>
                <w:t>voleibol</w:t>
              </w:r>
            </w:hyperlink>
            <w:r w:rsidR="000C52D5" w:rsidRPr="00602A59">
              <w:rPr>
                <w:color w:val="000000"/>
                <w:lang w:val="en-US"/>
              </w:rPr>
              <w:t xml:space="preserve"> (de playa) (m)</w:t>
            </w:r>
          </w:p>
        </w:tc>
        <w:tc>
          <w:tcPr>
            <w:tcW w:w="4606" w:type="dxa"/>
          </w:tcPr>
          <w:p w:rsidR="000C52D5" w:rsidRPr="00EB44B4" w:rsidRDefault="00916082" w:rsidP="00602A59">
            <w:pPr>
              <w:pStyle w:val="KeinLeerraum1"/>
            </w:pPr>
            <w:r>
              <w:t>(Beach-)V</w:t>
            </w:r>
            <w:r w:rsidR="000C52D5">
              <w:t>olleyball</w:t>
            </w:r>
          </w:p>
        </w:tc>
      </w:tr>
    </w:tbl>
    <w:p w:rsidR="00EB44B4" w:rsidRPr="00C8615F" w:rsidRDefault="00EB44B4" w:rsidP="00EB44B4">
      <w:pPr>
        <w:pStyle w:val="halberLeerraum"/>
        <w:rPr>
          <w:lang w:val="de-AT"/>
        </w:rPr>
      </w:pPr>
    </w:p>
    <w:p w:rsidR="00354E59" w:rsidRPr="00C8615F" w:rsidRDefault="00354E59" w:rsidP="00354E59">
      <w:pPr>
        <w:pStyle w:val="halberLeerraum"/>
        <w:rPr>
          <w:lang w:val="de-AT"/>
        </w:rPr>
      </w:pPr>
    </w:p>
    <w:p w:rsidR="00354E59" w:rsidRPr="00C8615F" w:rsidRDefault="00354E59" w:rsidP="00354E59">
      <w:pPr>
        <w:pStyle w:val="halberLeerraum"/>
        <w:rPr>
          <w:lang w:val="de-AT"/>
        </w:rPr>
      </w:pPr>
    </w:p>
    <w:p w:rsidR="00354E59" w:rsidRPr="00C8615F" w:rsidRDefault="00354E59" w:rsidP="00354E59">
      <w:pPr>
        <w:pStyle w:val="halberLeerraum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6"/>
        <w:gridCol w:w="4606"/>
      </w:tblGrid>
      <w:tr w:rsidR="00916082" w:rsidTr="00916082">
        <w:tc>
          <w:tcPr>
            <w:tcW w:w="4666" w:type="dxa"/>
          </w:tcPr>
          <w:p w:rsidR="00916082" w:rsidRPr="00C8615F" w:rsidRDefault="00916082" w:rsidP="00916082">
            <w:pPr>
              <w:pStyle w:val="KeinLeerraum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Frases útiles</w:t>
            </w:r>
          </w:p>
        </w:tc>
        <w:tc>
          <w:tcPr>
            <w:tcW w:w="4606" w:type="dxa"/>
          </w:tcPr>
          <w:p w:rsidR="00916082" w:rsidRDefault="00916082" w:rsidP="00916082">
            <w:pPr>
              <w:pStyle w:val="KeinLeerraum1"/>
            </w:pPr>
          </w:p>
        </w:tc>
      </w:tr>
      <w:tr w:rsidR="00916082" w:rsidRPr="000C52D5" w:rsidTr="00916082">
        <w:tc>
          <w:tcPr>
            <w:tcW w:w="4666" w:type="dxa"/>
          </w:tcPr>
          <w:p w:rsidR="00916082" w:rsidRPr="000C52D5" w:rsidRDefault="00916082" w:rsidP="00916082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0C52D5">
              <w:rPr>
                <w:lang w:val="es-ES"/>
              </w:rPr>
              <w:t>uperar</w:t>
            </w:r>
            <w:r w:rsidR="00367D4D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367D4D">
              <w:rPr>
                <w:lang w:val="es-ES"/>
              </w:rPr>
              <w:t xml:space="preserve"> B</w:t>
            </w:r>
            <w:r>
              <w:rPr>
                <w:lang w:val="es-ES"/>
              </w:rPr>
              <w:t>atir</w:t>
            </w:r>
            <w:r w:rsidRPr="000C52D5">
              <w:rPr>
                <w:lang w:val="es-ES"/>
              </w:rPr>
              <w:t xml:space="preserve"> el récord</w:t>
            </w:r>
            <w:r>
              <w:rPr>
                <w:lang w:val="es-ES"/>
              </w:rPr>
              <w:t>.</w:t>
            </w:r>
          </w:p>
        </w:tc>
        <w:tc>
          <w:tcPr>
            <w:tcW w:w="4606" w:type="dxa"/>
          </w:tcPr>
          <w:p w:rsidR="00916082" w:rsidRPr="000C52D5" w:rsidRDefault="00916082" w:rsidP="00916082">
            <w:pPr>
              <w:pStyle w:val="KeinLeerraum1"/>
            </w:pPr>
            <w:r w:rsidRPr="000C52D5">
              <w:t>den Rekord brechen</w:t>
            </w:r>
          </w:p>
        </w:tc>
      </w:tr>
      <w:tr w:rsidR="00916082" w:rsidRPr="00C8615F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F27A52" w:rsidRDefault="00367D4D" w:rsidP="00916082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916082">
              <w:rPr>
                <w:lang w:val="es-ES"/>
              </w:rPr>
              <w:t>anar (por) tres a uno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C8615F" w:rsidRDefault="00916082" w:rsidP="00916082">
            <w:pPr>
              <w:pStyle w:val="KeinLeerraum1"/>
            </w:pPr>
            <w:r w:rsidRPr="00C8615F">
              <w:t>drei zu eins gewinnen</w:t>
            </w:r>
          </w:p>
        </w:tc>
      </w:tr>
      <w:tr w:rsidR="00916082" w:rsidRPr="000441E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F27A52" w:rsidRDefault="00367D4D" w:rsidP="00916082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ganarle a alguien /</w:t>
            </w:r>
            <w:r w:rsidR="00916082">
              <w:rPr>
                <w:lang w:val="es-ES"/>
              </w:rPr>
              <w:t xml:space="preserve"> perder contra alguien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0441E4" w:rsidRDefault="00916082" w:rsidP="00367D4D">
            <w:pPr>
              <w:pStyle w:val="KeinLeerraum1"/>
            </w:pPr>
            <w:r w:rsidRPr="000441E4">
              <w:t xml:space="preserve">jemanden besiegen </w:t>
            </w:r>
            <w:r w:rsidR="00367D4D">
              <w:t>/ gegen jemanden</w:t>
            </w:r>
            <w:r w:rsidRPr="000441E4">
              <w:t xml:space="preserve"> verlieren</w:t>
            </w:r>
          </w:p>
        </w:tc>
      </w:tr>
      <w:tr w:rsidR="00916082" w:rsidRPr="000441E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Default="00916082" w:rsidP="00916082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Han empatado.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0441E4" w:rsidRDefault="00916082" w:rsidP="00916082">
            <w:pPr>
              <w:pStyle w:val="KeinLeerraum1"/>
            </w:pPr>
            <w:r>
              <w:t>Sie haben unentschieden gespielt.</w:t>
            </w:r>
          </w:p>
        </w:tc>
      </w:tr>
      <w:tr w:rsidR="00916082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Default="00916082" w:rsidP="00916082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Sevilla le ha ganado a Bilbao.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Default="00916082" w:rsidP="00916082">
            <w:pPr>
              <w:pStyle w:val="KeinLeerraum1"/>
            </w:pPr>
            <w:r>
              <w:t>Sevilla hat gegen Bilbao gewonnen.</w:t>
            </w:r>
          </w:p>
        </w:tc>
      </w:tr>
      <w:tr w:rsidR="00916082" w:rsidRPr="00EB44B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EB44B4" w:rsidRDefault="00916082" w:rsidP="00916082">
            <w:pPr>
              <w:pStyle w:val="KeinLeerraum1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Ha sido nombrado mejor jugador.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82" w:rsidRPr="00EB44B4" w:rsidRDefault="00916082" w:rsidP="00916082">
            <w:pPr>
              <w:pStyle w:val="KeinLeerraum1"/>
            </w:pPr>
            <w:r w:rsidRPr="00C8615F">
              <w:t>Er wurde zum besten Spieler</w:t>
            </w:r>
            <w:r>
              <w:t xml:space="preserve"> ernannt.</w:t>
            </w:r>
          </w:p>
        </w:tc>
      </w:tr>
    </w:tbl>
    <w:p w:rsidR="0078785B" w:rsidRPr="00C8615F" w:rsidRDefault="0078785B" w:rsidP="006A6393">
      <w:pPr>
        <w:rPr>
          <w:rFonts w:cs="Arial"/>
          <w:color w:val="C0504D"/>
          <w:sz w:val="20"/>
          <w:szCs w:val="20"/>
        </w:rPr>
      </w:pPr>
    </w:p>
    <w:sectPr w:rsidR="0078785B" w:rsidRPr="00C8615F" w:rsidSect="0023441E">
      <w:headerReference w:type="default" r:id="rId19"/>
      <w:footerReference w:type="default" r:id="rId20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FE3" w:rsidRDefault="00E02FE3">
      <w:r>
        <w:separator/>
      </w:r>
    </w:p>
  </w:endnote>
  <w:endnote w:type="continuationSeparator" w:id="0">
    <w:p w:rsidR="00E02FE3" w:rsidRDefault="00E02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82" w:rsidRPr="000F5E56" w:rsidRDefault="00AE07D4" w:rsidP="00A218EB">
    <w:pPr>
      <w:pStyle w:val="CopyrightFuzeile"/>
    </w:pPr>
    <w:r>
      <w:t>© VERITAS-Verlag, Perspectivas Austria. Neue Reifeprüfung schriftlich</w:t>
    </w:r>
    <w:r w:rsidR="00916082" w:rsidRPr="000F5E56">
      <w:tab/>
    </w:r>
    <w:r w:rsidR="00916082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FE3" w:rsidRDefault="00E02FE3">
      <w:r>
        <w:separator/>
      </w:r>
    </w:p>
  </w:footnote>
  <w:footnote w:type="continuationSeparator" w:id="0">
    <w:p w:rsidR="00E02FE3" w:rsidRDefault="00E02F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82" w:rsidRDefault="00916082" w:rsidP="000B3CED">
    <w:pPr>
      <w:pStyle w:val="vKapitel"/>
      <w:tabs>
        <w:tab w:val="right" w:pos="9072"/>
      </w:tabs>
    </w:pPr>
    <w:r>
      <w:t>Themenbereich 11: Sport (Vocabulario)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BE41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441E4"/>
    <w:rsid w:val="0005738B"/>
    <w:rsid w:val="00080849"/>
    <w:rsid w:val="00080A28"/>
    <w:rsid w:val="000B3CED"/>
    <w:rsid w:val="000B5668"/>
    <w:rsid w:val="000B567F"/>
    <w:rsid w:val="000C3A29"/>
    <w:rsid w:val="000C52D5"/>
    <w:rsid w:val="000D4C62"/>
    <w:rsid w:val="000F5E56"/>
    <w:rsid w:val="0010620F"/>
    <w:rsid w:val="00126853"/>
    <w:rsid w:val="0013277F"/>
    <w:rsid w:val="00151404"/>
    <w:rsid w:val="00175356"/>
    <w:rsid w:val="00176D7D"/>
    <w:rsid w:val="00182A30"/>
    <w:rsid w:val="00193F3A"/>
    <w:rsid w:val="001B2EFC"/>
    <w:rsid w:val="001E36A0"/>
    <w:rsid w:val="001E50FA"/>
    <w:rsid w:val="00205D39"/>
    <w:rsid w:val="002108BC"/>
    <w:rsid w:val="00233FB0"/>
    <w:rsid w:val="0023441E"/>
    <w:rsid w:val="002417E1"/>
    <w:rsid w:val="0026060A"/>
    <w:rsid w:val="00266677"/>
    <w:rsid w:val="002771C5"/>
    <w:rsid w:val="00297073"/>
    <w:rsid w:val="002978CC"/>
    <w:rsid w:val="002B3A13"/>
    <w:rsid w:val="00331E06"/>
    <w:rsid w:val="003333E5"/>
    <w:rsid w:val="00354E59"/>
    <w:rsid w:val="00367D4D"/>
    <w:rsid w:val="00387C1C"/>
    <w:rsid w:val="00394669"/>
    <w:rsid w:val="00396F38"/>
    <w:rsid w:val="003C1564"/>
    <w:rsid w:val="003C6EFC"/>
    <w:rsid w:val="003D0374"/>
    <w:rsid w:val="004044D5"/>
    <w:rsid w:val="004065AC"/>
    <w:rsid w:val="00424443"/>
    <w:rsid w:val="004279D1"/>
    <w:rsid w:val="004316F8"/>
    <w:rsid w:val="00450EC8"/>
    <w:rsid w:val="0046500E"/>
    <w:rsid w:val="00477596"/>
    <w:rsid w:val="00477E9C"/>
    <w:rsid w:val="004854C8"/>
    <w:rsid w:val="004913BC"/>
    <w:rsid w:val="00492A7F"/>
    <w:rsid w:val="00496B80"/>
    <w:rsid w:val="004D33DF"/>
    <w:rsid w:val="004E6328"/>
    <w:rsid w:val="004F006C"/>
    <w:rsid w:val="005377D3"/>
    <w:rsid w:val="005570B7"/>
    <w:rsid w:val="00557F3C"/>
    <w:rsid w:val="0059198C"/>
    <w:rsid w:val="00596F48"/>
    <w:rsid w:val="005A2513"/>
    <w:rsid w:val="005B02CD"/>
    <w:rsid w:val="005E420D"/>
    <w:rsid w:val="00602A59"/>
    <w:rsid w:val="00603C2D"/>
    <w:rsid w:val="00620913"/>
    <w:rsid w:val="00632684"/>
    <w:rsid w:val="00642731"/>
    <w:rsid w:val="00651428"/>
    <w:rsid w:val="0068525B"/>
    <w:rsid w:val="006A6393"/>
    <w:rsid w:val="006A7F5A"/>
    <w:rsid w:val="006B389F"/>
    <w:rsid w:val="006D30D8"/>
    <w:rsid w:val="006D5B40"/>
    <w:rsid w:val="006F379C"/>
    <w:rsid w:val="006F69A7"/>
    <w:rsid w:val="00704FC0"/>
    <w:rsid w:val="0071778D"/>
    <w:rsid w:val="007200BE"/>
    <w:rsid w:val="00724E33"/>
    <w:rsid w:val="00727653"/>
    <w:rsid w:val="00727C4F"/>
    <w:rsid w:val="007424A0"/>
    <w:rsid w:val="00745278"/>
    <w:rsid w:val="00752278"/>
    <w:rsid w:val="00762B67"/>
    <w:rsid w:val="00776AFA"/>
    <w:rsid w:val="0078785B"/>
    <w:rsid w:val="007900EA"/>
    <w:rsid w:val="007925B4"/>
    <w:rsid w:val="007B5030"/>
    <w:rsid w:val="007B6E61"/>
    <w:rsid w:val="007B6ED6"/>
    <w:rsid w:val="007D3707"/>
    <w:rsid w:val="007E3630"/>
    <w:rsid w:val="0080631B"/>
    <w:rsid w:val="00814428"/>
    <w:rsid w:val="00872D26"/>
    <w:rsid w:val="008A74CE"/>
    <w:rsid w:val="008C6D80"/>
    <w:rsid w:val="008D4399"/>
    <w:rsid w:val="008D7B19"/>
    <w:rsid w:val="008E2D1E"/>
    <w:rsid w:val="00916082"/>
    <w:rsid w:val="00937ADD"/>
    <w:rsid w:val="00937C7C"/>
    <w:rsid w:val="00957119"/>
    <w:rsid w:val="009839E6"/>
    <w:rsid w:val="009910F8"/>
    <w:rsid w:val="00992BA6"/>
    <w:rsid w:val="009B1459"/>
    <w:rsid w:val="009B23BD"/>
    <w:rsid w:val="009B6D61"/>
    <w:rsid w:val="009C1E68"/>
    <w:rsid w:val="009F09CE"/>
    <w:rsid w:val="009F4BC5"/>
    <w:rsid w:val="00A00173"/>
    <w:rsid w:val="00A03C99"/>
    <w:rsid w:val="00A218EB"/>
    <w:rsid w:val="00A27674"/>
    <w:rsid w:val="00A46E9E"/>
    <w:rsid w:val="00A61089"/>
    <w:rsid w:val="00A64E88"/>
    <w:rsid w:val="00A8252B"/>
    <w:rsid w:val="00A8260D"/>
    <w:rsid w:val="00A85423"/>
    <w:rsid w:val="00A8621A"/>
    <w:rsid w:val="00A92BE6"/>
    <w:rsid w:val="00A97D92"/>
    <w:rsid w:val="00AA4725"/>
    <w:rsid w:val="00AD19D5"/>
    <w:rsid w:val="00AD65C9"/>
    <w:rsid w:val="00AE07D4"/>
    <w:rsid w:val="00AE380F"/>
    <w:rsid w:val="00AE39A3"/>
    <w:rsid w:val="00AE5C27"/>
    <w:rsid w:val="00B31121"/>
    <w:rsid w:val="00B44C1F"/>
    <w:rsid w:val="00B87AE3"/>
    <w:rsid w:val="00BB4A07"/>
    <w:rsid w:val="00BC2CC5"/>
    <w:rsid w:val="00BD35C6"/>
    <w:rsid w:val="00BE0D66"/>
    <w:rsid w:val="00BF4702"/>
    <w:rsid w:val="00BF75EB"/>
    <w:rsid w:val="00C01BBC"/>
    <w:rsid w:val="00C21D84"/>
    <w:rsid w:val="00C26839"/>
    <w:rsid w:val="00C35D86"/>
    <w:rsid w:val="00C405B9"/>
    <w:rsid w:val="00C40CDB"/>
    <w:rsid w:val="00C63346"/>
    <w:rsid w:val="00C70B77"/>
    <w:rsid w:val="00C70BCA"/>
    <w:rsid w:val="00C8615F"/>
    <w:rsid w:val="00CC0E89"/>
    <w:rsid w:val="00CC723C"/>
    <w:rsid w:val="00CD286D"/>
    <w:rsid w:val="00CE5682"/>
    <w:rsid w:val="00CF70A1"/>
    <w:rsid w:val="00D020E4"/>
    <w:rsid w:val="00D3199D"/>
    <w:rsid w:val="00D32284"/>
    <w:rsid w:val="00D821C2"/>
    <w:rsid w:val="00D87546"/>
    <w:rsid w:val="00D92A3D"/>
    <w:rsid w:val="00D96D80"/>
    <w:rsid w:val="00DA74DF"/>
    <w:rsid w:val="00DC2379"/>
    <w:rsid w:val="00DF125D"/>
    <w:rsid w:val="00E02FE3"/>
    <w:rsid w:val="00E50BB9"/>
    <w:rsid w:val="00E54477"/>
    <w:rsid w:val="00E61DF4"/>
    <w:rsid w:val="00E65966"/>
    <w:rsid w:val="00E77571"/>
    <w:rsid w:val="00E81B1B"/>
    <w:rsid w:val="00E8358F"/>
    <w:rsid w:val="00E90350"/>
    <w:rsid w:val="00EB4290"/>
    <w:rsid w:val="00EB44B4"/>
    <w:rsid w:val="00EC4617"/>
    <w:rsid w:val="00ED1AD8"/>
    <w:rsid w:val="00ED3BC9"/>
    <w:rsid w:val="00EE0B9C"/>
    <w:rsid w:val="00F0014C"/>
    <w:rsid w:val="00F06607"/>
    <w:rsid w:val="00F21346"/>
    <w:rsid w:val="00F27A52"/>
    <w:rsid w:val="00F40168"/>
    <w:rsid w:val="00F470C9"/>
    <w:rsid w:val="00F647A8"/>
    <w:rsid w:val="00F67286"/>
    <w:rsid w:val="00F72C29"/>
    <w:rsid w:val="00F76EF2"/>
    <w:rsid w:val="00F96C0D"/>
    <w:rsid w:val="00FA24D7"/>
    <w:rsid w:val="00FA3DB7"/>
    <w:rsid w:val="00FA5240"/>
    <w:rsid w:val="00FD258B"/>
    <w:rsid w:val="00FD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MittleresRaster1-Akzent21">
    <w:name w:val="Mittleres Raster 1 - Akzent 21"/>
    <w:basedOn w:val="Standard"/>
    <w:uiPriority w:val="34"/>
    <w:qFormat/>
    <w:rsid w:val="006A6393"/>
    <w:pPr>
      <w:ind w:left="720"/>
      <w:contextualSpacing/>
    </w:pPr>
  </w:style>
  <w:style w:type="paragraph" w:customStyle="1" w:styleId="MittleresRaster2-Akzent21">
    <w:name w:val="Mittleres Raster 2 - Akzent 21"/>
    <w:basedOn w:val="Standard"/>
    <w:next w:val="Standard"/>
    <w:link w:val="MittleresRaster2-Akzent2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MittleresRaster2-Akzent2Zchn">
    <w:name w:val="Mittleres Raster 2 - Akzent 2 Zchn"/>
    <w:link w:val="MittleresRaster2-Akzent2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MittleresRaster3-Akzent21">
    <w:name w:val="Mittleres Raster 3 - Akzent 21"/>
    <w:basedOn w:val="Standard"/>
    <w:next w:val="Standard"/>
    <w:link w:val="MittleresRaster3-Akzent2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MittleresRaster3-Akzent2Zchn">
    <w:name w:val="Mittleres Raster 3 - Akzent 2 Zchn"/>
    <w:link w:val="MittleresRaster3-Akzent2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405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B%C3%A1squetbol" TargetMode="External"/><Relationship Id="rId13" Type="http://schemas.openxmlformats.org/officeDocument/2006/relationships/hyperlink" Target="http://es.wikipedia.org/wiki/Polo_(deporte)" TargetMode="External"/><Relationship Id="rId18" Type="http://schemas.openxmlformats.org/officeDocument/2006/relationships/hyperlink" Target="http://es.wikipedia.org/wiki/Voleibo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e.pons.com/%C3%BCbersetzung/spanisch-deutsch/barranquismo" TargetMode="External"/><Relationship Id="rId12" Type="http://schemas.openxmlformats.org/officeDocument/2006/relationships/hyperlink" Target="http://es.wikipedia.org/wiki/Hockey_sobre_c%C3%A9sped" TargetMode="External"/><Relationship Id="rId17" Type="http://schemas.openxmlformats.org/officeDocument/2006/relationships/hyperlink" Target="http://dict.leo.org/ende/index_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Yachti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ct.leo.org/esde/index_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s.wikipedia.org/wiki/Tenis" TargetMode="External"/><Relationship Id="rId10" Type="http://schemas.openxmlformats.org/officeDocument/2006/relationships/hyperlink" Target="http://es.wikipedia.org/wiki/Ciclism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ct.leo.org/dictQuery/m-vocab/esde/de.html?tolerMode=nof&amp;lp=esde&amp;lang=de&amp;rmWords=off&amp;search=Basketball&amp;searchLoc=0&amp;resultOrder=basic&amp;multiwordShowSingle=on&amp;forceStatic=on" TargetMode="External"/><Relationship Id="rId14" Type="http://schemas.openxmlformats.org/officeDocument/2006/relationships/hyperlink" Target="http://es.wikipedia.org/wiki/Remo_(deporte)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698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5091</CharactersWithSpaces>
  <SharedDoc>false</SharedDoc>
  <HLinks>
    <vt:vector size="72" baseType="variant">
      <vt:variant>
        <vt:i4>196672</vt:i4>
      </vt:variant>
      <vt:variant>
        <vt:i4>33</vt:i4>
      </vt:variant>
      <vt:variant>
        <vt:i4>0</vt:i4>
      </vt:variant>
      <vt:variant>
        <vt:i4>5</vt:i4>
      </vt:variant>
      <vt:variant>
        <vt:lpwstr>http://es.wikipedia.org/wiki/Voleibol</vt:lpwstr>
      </vt:variant>
      <vt:variant>
        <vt:lpwstr/>
      </vt:variant>
      <vt:variant>
        <vt:i4>4980790</vt:i4>
      </vt:variant>
      <vt:variant>
        <vt:i4>30</vt:i4>
      </vt:variant>
      <vt:variant>
        <vt:i4>0</vt:i4>
      </vt:variant>
      <vt:variant>
        <vt:i4>5</vt:i4>
      </vt:variant>
      <vt:variant>
        <vt:lpwstr>http://dict.leo.org/ende/index_de.html</vt:lpwstr>
      </vt:variant>
      <vt:variant>
        <vt:lpwstr>/search=Segelsport&amp;searchLoc=0&amp;resultOrder=basic&amp;multiwordShowSingle=on</vt:lpwstr>
      </vt:variant>
      <vt:variant>
        <vt:i4>2031688</vt:i4>
      </vt:variant>
      <vt:variant>
        <vt:i4>27</vt:i4>
      </vt:variant>
      <vt:variant>
        <vt:i4>0</vt:i4>
      </vt:variant>
      <vt:variant>
        <vt:i4>5</vt:i4>
      </vt:variant>
      <vt:variant>
        <vt:lpwstr>http://es.wikipedia.org/wiki/Yachting</vt:lpwstr>
      </vt:variant>
      <vt:variant>
        <vt:lpwstr/>
      </vt:variant>
      <vt:variant>
        <vt:i4>7733284</vt:i4>
      </vt:variant>
      <vt:variant>
        <vt:i4>24</vt:i4>
      </vt:variant>
      <vt:variant>
        <vt:i4>0</vt:i4>
      </vt:variant>
      <vt:variant>
        <vt:i4>5</vt:i4>
      </vt:variant>
      <vt:variant>
        <vt:lpwstr>http://es.wikipedia.org/wiki/Tenis</vt:lpwstr>
      </vt:variant>
      <vt:variant>
        <vt:lpwstr/>
      </vt:variant>
      <vt:variant>
        <vt:i4>6029428</vt:i4>
      </vt:variant>
      <vt:variant>
        <vt:i4>21</vt:i4>
      </vt:variant>
      <vt:variant>
        <vt:i4>0</vt:i4>
      </vt:variant>
      <vt:variant>
        <vt:i4>5</vt:i4>
      </vt:variant>
      <vt:variant>
        <vt:lpwstr>http://es.wikipedia.org/wiki/Remo_(deporte)</vt:lpwstr>
      </vt:variant>
      <vt:variant>
        <vt:lpwstr/>
      </vt:variant>
      <vt:variant>
        <vt:i4>6226046</vt:i4>
      </vt:variant>
      <vt:variant>
        <vt:i4>18</vt:i4>
      </vt:variant>
      <vt:variant>
        <vt:i4>0</vt:i4>
      </vt:variant>
      <vt:variant>
        <vt:i4>5</vt:i4>
      </vt:variant>
      <vt:variant>
        <vt:lpwstr>http://es.wikipedia.org/wiki/Polo_(deporte)</vt:lpwstr>
      </vt:variant>
      <vt:variant>
        <vt:lpwstr/>
      </vt:variant>
      <vt:variant>
        <vt:i4>852045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http://es.wikipedia.org/wiki/Hockey_sobre_c%C3%A9sped</vt:lpwstr>
      </vt:variant>
      <vt:variant>
        <vt:lpwstr/>
      </vt:variant>
      <vt:variant>
        <vt:i4>1572981</vt:i4>
      </vt:variant>
      <vt:variant>
        <vt:i4>12</vt:i4>
      </vt:variant>
      <vt:variant>
        <vt:i4>0</vt:i4>
      </vt:variant>
      <vt:variant>
        <vt:i4>5</vt:i4>
      </vt:variant>
      <vt:variant>
        <vt:lpwstr>http://dict.leo.org/esde/index_de.html</vt:lpwstr>
      </vt:variant>
      <vt:variant>
        <vt:lpwstr>/search=Fu%C3%9Fballmannschaft&amp;searchLoc=0&amp;resultOrder=basic&amp;multiwordShowSingle=on</vt:lpwstr>
      </vt:variant>
      <vt:variant>
        <vt:i4>1769566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http://es.wikipedia.org/wiki/Ciclismo</vt:lpwstr>
      </vt:variant>
      <vt:variant>
        <vt:lpwstr/>
      </vt:variant>
      <vt:variant>
        <vt:i4>8126574</vt:i4>
      </vt:variant>
      <vt:variant>
        <vt:i4>6</vt:i4>
      </vt:variant>
      <vt:variant>
        <vt:i4>0</vt:i4>
      </vt:variant>
      <vt:variant>
        <vt:i4>5</vt:i4>
      </vt:variant>
      <vt:variant>
        <vt:lpwstr>http://dict.leo.org/dictQuery/m-vocab/esde/de.html?tolerMode=nof&amp;lp=esde&amp;lang=de&amp;rmWords=off&amp;search=Basketball&amp;searchLoc=0&amp;resultOrder=basic&amp;multiwordShowSingle=on&amp;forceStatic=on</vt:lpwstr>
      </vt:variant>
      <vt:variant>
        <vt:lpwstr/>
      </vt:variant>
      <vt:variant>
        <vt:i4>1048642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http://es.wikipedia.org/wiki/B%C3%A1squetbol</vt:lpwstr>
      </vt:variant>
      <vt:variant>
        <vt:lpwstr/>
      </vt:variant>
      <vt:variant>
        <vt:i4>4325466</vt:i4>
      </vt:variant>
      <vt:variant>
        <vt:i4>0</vt:i4>
      </vt:variant>
      <vt:variant>
        <vt:i4>0</vt:i4>
      </vt:variant>
      <vt:variant>
        <vt:i4>5</vt:i4>
      </vt:variant>
      <vt:variant>
        <vt:lpwstr>http://de.pons.com/%C3%BCbersetzung/spanisch-deutsch/barranquismo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2015-09-14T13:04:00Z</dcterms:created>
  <dcterms:modified xsi:type="dcterms:W3CDTF">2015-10-06T19:28:00Z</dcterms:modified>
</cp:coreProperties>
</file>