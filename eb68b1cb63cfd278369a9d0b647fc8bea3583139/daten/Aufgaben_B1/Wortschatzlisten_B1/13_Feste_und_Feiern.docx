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1450" w:tblpY="1625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4819"/>
      </w:tblGrid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</w:tcBorders>
          </w:tcPr>
          <w:p w:rsidR="00020AC7" w:rsidRPr="00740F83" w:rsidRDefault="00740F83" w:rsidP="00740F83">
            <w:pPr>
              <w:pStyle w:val="KeinLeerraum"/>
            </w:pPr>
            <w:proofErr w:type="spellStart"/>
            <w:r>
              <w:t>acontecimiento</w:t>
            </w:r>
            <w:proofErr w:type="spellEnd"/>
            <w:r>
              <w:t xml:space="preserve"> (m) /</w:t>
            </w:r>
            <w:r w:rsidR="00020AC7" w:rsidRPr="00740F83">
              <w:t xml:space="preserve"> </w:t>
            </w:r>
            <w:proofErr w:type="spellStart"/>
            <w:r w:rsidR="00020AC7" w:rsidRPr="00740F83">
              <w:t>evento</w:t>
            </w:r>
            <w:proofErr w:type="spellEnd"/>
            <w:r w:rsidR="00020AC7" w:rsidRPr="00740F83">
              <w:t xml:space="preserve"> (m)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Ereignis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adorar</w:t>
            </w:r>
            <w:proofErr w:type="spellEnd"/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>verehren /</w:t>
            </w:r>
            <w:r w:rsidR="00020AC7" w:rsidRPr="00740F83">
              <w:t xml:space="preserve"> anbeten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alumbrar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beleuchten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aniversario</w:t>
            </w:r>
            <w:proofErr w:type="spellEnd"/>
            <w:r w:rsidRPr="00740F83">
              <w:t xml:space="preserve"> (m) / </w:t>
            </w:r>
            <w:proofErr w:type="spellStart"/>
            <w:r w:rsidRPr="00740F83">
              <w:t>aniversario</w:t>
            </w:r>
            <w:proofErr w:type="spellEnd"/>
            <w:r w:rsidRPr="00740F83">
              <w:t xml:space="preserve"> de </w:t>
            </w:r>
            <w:proofErr w:type="spellStart"/>
            <w:r w:rsidRPr="00740F83">
              <w:t>boda</w:t>
            </w:r>
            <w:proofErr w:type="spellEnd"/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>Jubiläum /</w:t>
            </w:r>
            <w:r w:rsidR="00020AC7" w:rsidRPr="00740F83">
              <w:t xml:space="preserve"> Jahrestag</w:t>
            </w:r>
            <w:r>
              <w:t xml:space="preserve"> </w:t>
            </w:r>
            <w:r w:rsidR="00020AC7" w:rsidRPr="00740F83">
              <w:t>/ Hochzeitstag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740F83" w:rsidP="00740F83">
            <w:pPr>
              <w:pStyle w:val="KeinLeerraum"/>
            </w:pPr>
            <w:proofErr w:type="spellStart"/>
            <w:r>
              <w:t>ansia</w:t>
            </w:r>
            <w:proofErr w:type="spellEnd"/>
            <w:r>
              <w:t xml:space="preserve"> (f) /</w:t>
            </w:r>
            <w:r w:rsidR="00020AC7" w:rsidRPr="00740F83">
              <w:t xml:space="preserve"> </w:t>
            </w:r>
            <w:proofErr w:type="spellStart"/>
            <w:r w:rsidR="00020AC7" w:rsidRPr="00740F83">
              <w:t>ansiedad</w:t>
            </w:r>
            <w:proofErr w:type="spellEnd"/>
            <w:r w:rsidR="00020AC7" w:rsidRPr="00740F83">
              <w:t xml:space="preserve"> (f)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Sehnsucht</w:t>
            </w:r>
            <w:r w:rsidR="00740F83">
              <w:t xml:space="preserve"> /</w:t>
            </w:r>
            <w:r w:rsidRPr="00740F83">
              <w:t xml:space="preserve"> Beklemmung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740F83" w:rsidP="00740F83">
            <w:pPr>
              <w:pStyle w:val="KeinLeerraum"/>
            </w:pPr>
            <w:proofErr w:type="spellStart"/>
            <w:r>
              <w:t>ansioso</w:t>
            </w:r>
            <w:proofErr w:type="spellEnd"/>
            <w:r>
              <w:t>/-</w:t>
            </w:r>
            <w:r w:rsidR="00020AC7" w:rsidRPr="00740F83">
              <w:t>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se</w:t>
            </w:r>
            <w:r w:rsidR="00740F83">
              <w:t>hnsuchtsvoll / begierig /</w:t>
            </w:r>
            <w:r w:rsidRPr="00740F83">
              <w:t xml:space="preserve"> beunruhigt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Año</w:t>
            </w:r>
            <w:proofErr w:type="spellEnd"/>
            <w:r w:rsidRPr="00740F83">
              <w:t xml:space="preserve"> Nuevo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Neujahr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Asunción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Christi Himmelfahrt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bautizar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taufen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bautizo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Taufe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Belén(m)</w:t>
            </w:r>
            <w:r w:rsidR="00740F83">
              <w:t xml:space="preserve"> / </w:t>
            </w:r>
            <w:proofErr w:type="spellStart"/>
            <w:r w:rsidRPr="00740F83">
              <w:t>Nacimiento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>Krippe (</w:t>
            </w:r>
            <w:proofErr w:type="spellStart"/>
            <w:r>
              <w:t>Beth</w:t>
            </w:r>
            <w:r w:rsidR="00020AC7" w:rsidRPr="00740F83">
              <w:t>lehem,Geburt</w:t>
            </w:r>
            <w:proofErr w:type="spellEnd"/>
            <w:r w:rsidR="00020AC7" w:rsidRPr="00740F83">
              <w:t>)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campana</w:t>
            </w:r>
            <w:proofErr w:type="spellEnd"/>
            <w:r w:rsidRPr="00740F83">
              <w:t xml:space="preserve"> (f) /</w:t>
            </w:r>
            <w:r w:rsidR="00740F83">
              <w:t xml:space="preserve"> </w:t>
            </w:r>
            <w:proofErr w:type="spellStart"/>
            <w:r w:rsidRPr="00740F83">
              <w:t>campanada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Glocke</w:t>
            </w:r>
            <w:r w:rsidR="00740F83">
              <w:t xml:space="preserve"> </w:t>
            </w:r>
            <w:r w:rsidRPr="00740F83">
              <w:t>/</w:t>
            </w:r>
            <w:r w:rsidR="00740F83">
              <w:t xml:space="preserve"> </w:t>
            </w:r>
            <w:r w:rsidRPr="00740F83">
              <w:t>Glockenschlag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capilla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Kapelle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caramelo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Zuckerl</w:t>
            </w:r>
            <w:proofErr w:type="spellEnd"/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carnaval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Fasching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celebración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Feierlichkeit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celebrar</w:t>
            </w:r>
            <w:proofErr w:type="spellEnd"/>
            <w:r w:rsidRPr="00740F83">
              <w:t xml:space="preserve"> </w:t>
            </w:r>
            <w:proofErr w:type="spellStart"/>
            <w:r w:rsidRPr="00740F83">
              <w:t>algo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etwas feiern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cementerio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Friedhof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  <w:rPr>
                <w:lang w:val="en-US"/>
              </w:rPr>
            </w:pPr>
            <w:proofErr w:type="spellStart"/>
            <w:r w:rsidRPr="00740F83">
              <w:rPr>
                <w:lang w:val="en-US"/>
              </w:rPr>
              <w:t>cielo</w:t>
            </w:r>
            <w:proofErr w:type="spellEnd"/>
            <w:r w:rsidRPr="00740F83">
              <w:rPr>
                <w:lang w:val="en-US"/>
              </w:rPr>
              <w:t xml:space="preserve"> (m) </w:t>
            </w:r>
            <w:r w:rsidR="00740F83" w:rsidRPr="00740F83">
              <w:rPr>
                <w:lang w:val="en-US"/>
              </w:rPr>
              <w:t xml:space="preserve">/ </w:t>
            </w:r>
            <w:proofErr w:type="spellStart"/>
            <w:r w:rsidRPr="00740F83">
              <w:rPr>
                <w:lang w:val="en-US"/>
              </w:rPr>
              <w:t>infierno</w:t>
            </w:r>
            <w:proofErr w:type="spellEnd"/>
            <w:r w:rsidRPr="00740F83">
              <w:rPr>
                <w:lang w:val="en-US"/>
              </w:rPr>
              <w:t xml:space="preserve"> (m)</w:t>
            </w:r>
            <w:r w:rsidR="00740F83" w:rsidRPr="00740F83">
              <w:rPr>
                <w:lang w:val="en-US"/>
              </w:rPr>
              <w:t xml:space="preserve"> / </w:t>
            </w:r>
            <w:proofErr w:type="spellStart"/>
            <w:r w:rsidR="007E79F9">
              <w:rPr>
                <w:lang w:val="en-US"/>
              </w:rPr>
              <w:t>pur</w:t>
            </w:r>
            <w:r w:rsidRPr="00740F83">
              <w:rPr>
                <w:lang w:val="en-US"/>
              </w:rPr>
              <w:t>gatorio</w:t>
            </w:r>
            <w:proofErr w:type="spellEnd"/>
            <w:r w:rsidRPr="00740F83">
              <w:rPr>
                <w:lang w:val="en-US"/>
              </w:rPr>
              <w:t xml:space="preserve"> (m)</w:t>
            </w:r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 xml:space="preserve">Himmel / </w:t>
            </w:r>
            <w:r w:rsidR="00020AC7" w:rsidRPr="00740F83">
              <w:t>Hölle</w:t>
            </w:r>
            <w:r>
              <w:t xml:space="preserve"> / </w:t>
            </w:r>
            <w:r w:rsidR="00020AC7" w:rsidRPr="00740F83">
              <w:t>Fegefeuer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coche</w:t>
            </w:r>
            <w:proofErr w:type="spellEnd"/>
            <w:r w:rsidRPr="00740F83">
              <w:t xml:space="preserve"> (m) de </w:t>
            </w:r>
            <w:proofErr w:type="spellStart"/>
            <w:r w:rsidRPr="00740F83">
              <w:t>caballo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Kutsche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cofradía</w:t>
            </w:r>
            <w:proofErr w:type="spellEnd"/>
            <w:r w:rsidRPr="00740F83">
              <w:t xml:space="preserve"> (f) </w:t>
            </w:r>
            <w:r w:rsidR="00740F83">
              <w:t xml:space="preserve">/ </w:t>
            </w:r>
            <w:proofErr w:type="spellStart"/>
            <w:r w:rsidRPr="00740F83">
              <w:t>hermandad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Zunft, Laienbruderschaft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cohete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Rakete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conmemorar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gedenken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corona</w:t>
            </w:r>
            <w:proofErr w:type="spellEnd"/>
            <w:r w:rsidRPr="00740F83">
              <w:t xml:space="preserve"> (f) de </w:t>
            </w:r>
            <w:proofErr w:type="spellStart"/>
            <w:r w:rsidRPr="00740F83">
              <w:t>adviento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Adventkranz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corrida</w:t>
            </w:r>
            <w:proofErr w:type="spellEnd"/>
            <w:r w:rsidRPr="00740F83">
              <w:t xml:space="preserve"> (f) de </w:t>
            </w:r>
            <w:proofErr w:type="spellStart"/>
            <w:r w:rsidRPr="00740F83">
              <w:t>toros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Stierkampf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costumbre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Brauch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creer</w:t>
            </w:r>
            <w:proofErr w:type="spellEnd"/>
            <w:r w:rsidRPr="00740F83">
              <w:t xml:space="preserve"> en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glauben an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creyente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gläubiger Mensch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decorar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schmücken</w:t>
            </w:r>
          </w:p>
        </w:tc>
      </w:tr>
      <w:tr w:rsidR="00020AC7" w:rsidRPr="00E3123F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desfile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>Umzug /</w:t>
            </w:r>
            <w:r w:rsidR="00020AC7" w:rsidRPr="00740F83">
              <w:t xml:space="preserve"> Festzug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devoción</w:t>
            </w:r>
            <w:proofErr w:type="spellEnd"/>
            <w:r w:rsidRPr="00740F83">
              <w:t xml:space="preserve"> (f)</w:t>
            </w:r>
            <w:r w:rsidR="00740F83">
              <w:t xml:space="preserve"> </w:t>
            </w:r>
            <w:r w:rsidRPr="00740F83">
              <w:t xml:space="preserve">/ </w:t>
            </w:r>
            <w:proofErr w:type="spellStart"/>
            <w:r w:rsidRPr="00740F83">
              <w:t>devot</w:t>
            </w:r>
            <w:r w:rsidR="00740F83">
              <w:t>o</w:t>
            </w:r>
            <w:proofErr w:type="spellEnd"/>
            <w:r w:rsidR="00740F83">
              <w:t>/-a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Demut</w:t>
            </w:r>
            <w:r w:rsidR="00740F83">
              <w:t xml:space="preserve"> </w:t>
            </w:r>
            <w:r w:rsidRPr="00740F83">
              <w:t>/ demütig</w:t>
            </w:r>
          </w:p>
        </w:tc>
      </w:tr>
      <w:tr w:rsidR="00020AC7" w:rsidRPr="00085931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Día</w:t>
            </w:r>
            <w:proofErr w:type="spellEnd"/>
            <w:r w:rsidRPr="00740F83">
              <w:t xml:space="preserve"> de la </w:t>
            </w:r>
            <w:proofErr w:type="spellStart"/>
            <w:r w:rsidRPr="00740F83">
              <w:t>madre</w:t>
            </w:r>
            <w:proofErr w:type="spellEnd"/>
            <w:r w:rsidRPr="00740F83">
              <w:t xml:space="preserve"> </w:t>
            </w:r>
            <w:r w:rsidR="00740F83">
              <w:t xml:space="preserve">/ </w:t>
            </w:r>
            <w:proofErr w:type="spellStart"/>
            <w:r w:rsidR="00740F83">
              <w:t>D</w:t>
            </w:r>
            <w:r w:rsidRPr="00740F83">
              <w:t>ía</w:t>
            </w:r>
            <w:proofErr w:type="spellEnd"/>
            <w:r w:rsidRPr="00740F83">
              <w:t xml:space="preserve"> del </w:t>
            </w:r>
            <w:proofErr w:type="spellStart"/>
            <w:r w:rsidRPr="00740F83">
              <w:t>padre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 xml:space="preserve">Muttertag / </w:t>
            </w:r>
            <w:r w:rsidR="00020AC7" w:rsidRPr="00740F83">
              <w:t>Vatertag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Día</w:t>
            </w:r>
            <w:proofErr w:type="spellEnd"/>
            <w:r w:rsidRPr="00740F83">
              <w:t xml:space="preserve"> de los </w:t>
            </w:r>
            <w:proofErr w:type="spellStart"/>
            <w:r w:rsidRPr="00740F83">
              <w:t>Muertos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Allerseelen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Día</w:t>
            </w:r>
            <w:proofErr w:type="spellEnd"/>
            <w:r w:rsidRPr="00740F83">
              <w:t xml:space="preserve"> de </w:t>
            </w:r>
            <w:proofErr w:type="spellStart"/>
            <w:r w:rsidR="00740F83">
              <w:t>T</w:t>
            </w:r>
            <w:r w:rsidRPr="00740F83">
              <w:t>odos</w:t>
            </w:r>
            <w:proofErr w:type="spellEnd"/>
            <w:r w:rsidRPr="00740F83">
              <w:t xml:space="preserve"> los Santos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Allerheiligen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disfraz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Verkleidung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disparar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schießen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740F83" w:rsidP="00740F83">
            <w:pPr>
              <w:pStyle w:val="KeinLeerraum"/>
            </w:pPr>
            <w:proofErr w:type="spellStart"/>
            <w:r>
              <w:t>divertirse</w:t>
            </w:r>
            <w:proofErr w:type="spellEnd"/>
            <w:r>
              <w:t xml:space="preserve"> / </w:t>
            </w:r>
            <w:proofErr w:type="spellStart"/>
            <w:r>
              <w:t>pasar</w:t>
            </w:r>
            <w:proofErr w:type="spellEnd"/>
            <w:r>
              <w:t>(se)</w:t>
            </w:r>
            <w:proofErr w:type="spellStart"/>
            <w:r w:rsidR="00020AC7" w:rsidRPr="00740F83">
              <w:t>lo</w:t>
            </w:r>
            <w:proofErr w:type="spellEnd"/>
            <w:r w:rsidR="00020AC7" w:rsidRPr="00740F83">
              <w:t xml:space="preserve"> </w:t>
            </w:r>
            <w:proofErr w:type="spellStart"/>
            <w:r w:rsidR="00020AC7" w:rsidRPr="00740F83">
              <w:t>bien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sich amüsieren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  <w:rPr>
                <w:lang w:val="en-US"/>
              </w:rPr>
            </w:pPr>
            <w:r w:rsidRPr="00740F83">
              <w:rPr>
                <w:lang w:val="en-US"/>
              </w:rPr>
              <w:t>Domingo de Ramos /</w:t>
            </w:r>
            <w:r w:rsidR="00740F83" w:rsidRPr="00740F83">
              <w:rPr>
                <w:lang w:val="en-US"/>
              </w:rPr>
              <w:t xml:space="preserve"> Domingo</w:t>
            </w:r>
            <w:r w:rsidRPr="00740F83">
              <w:rPr>
                <w:lang w:val="en-US"/>
              </w:rPr>
              <w:t xml:space="preserve"> de </w:t>
            </w:r>
            <w:proofErr w:type="spellStart"/>
            <w:r w:rsidR="00740F83">
              <w:rPr>
                <w:lang w:val="en-US"/>
              </w:rPr>
              <w:t>R</w:t>
            </w:r>
            <w:r w:rsidRPr="00740F83">
              <w:rPr>
                <w:lang w:val="en-US"/>
              </w:rPr>
              <w:t>esurrección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 xml:space="preserve">Palmsonntag </w:t>
            </w:r>
            <w:r w:rsidR="00740F83">
              <w:t>/</w:t>
            </w:r>
            <w:r w:rsidRPr="00740F83">
              <w:t xml:space="preserve"> Ostersonntag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 xml:space="preserve">en </w:t>
            </w:r>
            <w:proofErr w:type="spellStart"/>
            <w:r w:rsidRPr="00740F83">
              <w:t>honor</w:t>
            </w:r>
            <w:proofErr w:type="spellEnd"/>
            <w:r w:rsidRPr="00740F83">
              <w:t xml:space="preserve"> (a)</w:t>
            </w:r>
            <w:r w:rsidR="00740F83">
              <w:t xml:space="preserve"> </w:t>
            </w:r>
            <w:r w:rsidRPr="00740F83">
              <w:t>/</w:t>
            </w:r>
            <w:r w:rsidR="00740F83">
              <w:t xml:space="preserve"> </w:t>
            </w:r>
            <w:r w:rsidRPr="00740F83">
              <w:t>de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zu Ehren von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encender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anzünden</w:t>
            </w:r>
            <w:r w:rsidR="00740F83">
              <w:t xml:space="preserve"> /</w:t>
            </w:r>
            <w:r w:rsidRPr="00740F83">
              <w:t xml:space="preserve"> einschalten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enterrar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eingraben</w:t>
            </w:r>
            <w:r w:rsidR="00740F83">
              <w:t xml:space="preserve"> /</w:t>
            </w:r>
            <w:r w:rsidRPr="00740F83">
              <w:t xml:space="preserve"> beerdigen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entierro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Begräbnis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entretenerse</w:t>
            </w:r>
            <w:proofErr w:type="spellEnd"/>
            <w:r w:rsidR="00740F83">
              <w:t xml:space="preserve"> </w:t>
            </w:r>
            <w:r w:rsidRPr="00740F83">
              <w:t xml:space="preserve">/ </w:t>
            </w:r>
            <w:proofErr w:type="spellStart"/>
            <w:r w:rsidRPr="00740F83">
              <w:t>entretenid</w:t>
            </w:r>
            <w:r w:rsidR="00740F83">
              <w:t>o</w:t>
            </w:r>
            <w:proofErr w:type="spellEnd"/>
            <w:r w:rsidR="00740F83">
              <w:t>/-a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sich gut unterhalten</w:t>
            </w:r>
            <w:r w:rsidR="00740F83">
              <w:t xml:space="preserve"> </w:t>
            </w:r>
            <w:r w:rsidRPr="00740F83">
              <w:t>/ unterhaltsam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ermita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Wallfahrtskirche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estrella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Stern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fe</w:t>
            </w:r>
            <w:proofErr w:type="spellEnd"/>
            <w:r w:rsidR="00740F83">
              <w:t xml:space="preserve"> (f) </w:t>
            </w:r>
            <w:r w:rsidRPr="00740F83">
              <w:t xml:space="preserve">/ </w:t>
            </w:r>
            <w:proofErr w:type="spellStart"/>
            <w:r w:rsidRPr="00740F83">
              <w:t>creencia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Glaube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fecha</w:t>
            </w:r>
            <w:proofErr w:type="spellEnd"/>
            <w:r w:rsidRPr="00740F83">
              <w:t xml:space="preserve"> (f) </w:t>
            </w:r>
            <w:proofErr w:type="spellStart"/>
            <w:r w:rsidRPr="00740F83">
              <w:t>clave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Stichtag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felicitación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Beglückwünschung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Feria (f)</w:t>
            </w:r>
          </w:p>
        </w:tc>
        <w:tc>
          <w:tcPr>
            <w:tcW w:w="4819" w:type="dxa"/>
          </w:tcPr>
          <w:p w:rsidR="00020AC7" w:rsidRPr="00740F83" w:rsidRDefault="00740F83" w:rsidP="00740F83">
            <w:pPr>
              <w:pStyle w:val="KeinLeerraum"/>
            </w:pPr>
            <w:r>
              <w:t>Volksfest in Andalusien / M</w:t>
            </w:r>
            <w:r w:rsidR="00020AC7" w:rsidRPr="00740F83">
              <w:t>esse</w:t>
            </w:r>
            <w:r>
              <w:t xml:space="preserve"> / Jahrmarkt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feriado</w:t>
            </w:r>
            <w:proofErr w:type="spellEnd"/>
            <w:r w:rsidRPr="00740F83">
              <w:t xml:space="preserve"> (m)</w:t>
            </w:r>
            <w:r w:rsidR="00740F83">
              <w:t xml:space="preserve"> /</w:t>
            </w:r>
            <w:r w:rsidRPr="00740F83">
              <w:t xml:space="preserve"> </w:t>
            </w:r>
            <w:proofErr w:type="spellStart"/>
            <w:r w:rsidRPr="00740F83">
              <w:t>festivo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Feiertag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fuegos</w:t>
            </w:r>
            <w:proofErr w:type="spellEnd"/>
            <w:r w:rsidRPr="00740F83">
              <w:t xml:space="preserve"> (m) </w:t>
            </w:r>
            <w:proofErr w:type="spellStart"/>
            <w:r w:rsidRPr="00740F83">
              <w:t>artificiales</w:t>
            </w:r>
            <w:proofErr w:type="spellEnd"/>
            <w:r w:rsidRPr="00740F83">
              <w:t xml:space="preserve">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Feuerwerk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hoguera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Lagerfeuer /</w:t>
            </w:r>
            <w:r w:rsidR="00020AC7" w:rsidRPr="00740F83">
              <w:t xml:space="preserve"> Scheiterhaufen</w:t>
            </w:r>
          </w:p>
        </w:tc>
      </w:tr>
      <w:tr w:rsidR="00020AC7" w:rsidRPr="00C1265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inauguración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feierliche Eröffnung</w:t>
            </w:r>
          </w:p>
        </w:tc>
      </w:tr>
      <w:tr w:rsidR="00020AC7" w:rsidRPr="00C1265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ir</w:t>
            </w:r>
            <w:proofErr w:type="spellEnd"/>
            <w:r w:rsidRPr="00740F83">
              <w:t xml:space="preserve"> a </w:t>
            </w:r>
            <w:proofErr w:type="spellStart"/>
            <w:r w:rsidRPr="00740F83">
              <w:t>misa</w:t>
            </w:r>
            <w:proofErr w:type="spellEnd"/>
            <w:r w:rsidRPr="00740F83">
              <w:t xml:space="preserve"> (f) (de </w:t>
            </w:r>
            <w:proofErr w:type="spellStart"/>
            <w:r w:rsidRPr="00740F83">
              <w:t>gallo</w:t>
            </w:r>
            <w:proofErr w:type="spellEnd"/>
            <w:r w:rsidRPr="00740F83">
              <w:t>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z</w:t>
            </w:r>
            <w:r w:rsidR="00020AC7" w:rsidRPr="00740F83">
              <w:t>ur Messe (Christmette) gehen</w:t>
            </w:r>
          </w:p>
        </w:tc>
      </w:tr>
      <w:tr w:rsidR="00020AC7" w:rsidRPr="00C1265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A91243">
            <w:pPr>
              <w:pStyle w:val="KeinLeerraum"/>
            </w:pPr>
            <w:proofErr w:type="spellStart"/>
            <w:r w:rsidRPr="00740F83">
              <w:lastRenderedPageBreak/>
              <w:t>judío</w:t>
            </w:r>
            <w:proofErr w:type="spellEnd"/>
            <w:r w:rsidR="00A91243">
              <w:t>/-a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 xml:space="preserve">Jude / </w:t>
            </w:r>
            <w:r w:rsidR="00020AC7" w:rsidRPr="00740F83">
              <w:t>Jüdin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lotería</w:t>
            </w:r>
            <w:proofErr w:type="spellEnd"/>
            <w:r w:rsidRPr="00740F83">
              <w:t xml:space="preserve"> de </w:t>
            </w:r>
            <w:proofErr w:type="spellStart"/>
            <w:r w:rsidRPr="00740F83">
              <w:t>Navidad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Weihnachtslotterie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muerte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Tod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musulmán</w:t>
            </w:r>
            <w:proofErr w:type="spellEnd"/>
            <w:r w:rsidR="00A91243">
              <w:t>/-a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 xml:space="preserve">Muslim / </w:t>
            </w:r>
            <w:r w:rsidR="00020AC7" w:rsidRPr="00740F83">
              <w:t>Muslimin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Navidad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Weihnachten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 xml:space="preserve">Niño (m) Jesús 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 xml:space="preserve">Jesuskind 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Noche</w:t>
            </w:r>
            <w:proofErr w:type="spellEnd"/>
            <w:r w:rsidRPr="00740F83">
              <w:t xml:space="preserve"> </w:t>
            </w:r>
            <w:proofErr w:type="spellStart"/>
            <w:r w:rsidRPr="00740F83">
              <w:t>Buena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Heiliger</w:t>
            </w:r>
            <w:r w:rsidR="00020AC7" w:rsidRPr="00740F83">
              <w:t xml:space="preserve"> Abend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Nochevieja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Silvester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oración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Gebet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pasión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A91243">
            <w:pPr>
              <w:pStyle w:val="KeinLeerraum"/>
            </w:pPr>
            <w:r w:rsidRPr="00740F83">
              <w:t>Leiden</w:t>
            </w:r>
            <w:r w:rsidR="00A91243">
              <w:t xml:space="preserve"> /</w:t>
            </w:r>
            <w:r w:rsidRPr="00740F83">
              <w:t xml:space="preserve"> Leidenschaft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paso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getragene Passionsfigur, Schritt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A91243" w:rsidRDefault="00A91243" w:rsidP="00740F83">
            <w:pPr>
              <w:pStyle w:val="KeinLeerraum"/>
              <w:rPr>
                <w:lang w:val="en-US"/>
              </w:rPr>
            </w:pPr>
            <w:proofErr w:type="spellStart"/>
            <w:r w:rsidRPr="00A91243">
              <w:rPr>
                <w:lang w:val="en-US"/>
              </w:rPr>
              <w:t>patrimonio</w:t>
            </w:r>
            <w:proofErr w:type="spellEnd"/>
            <w:r w:rsidRPr="00A91243">
              <w:rPr>
                <w:lang w:val="en-US"/>
              </w:rPr>
              <w:t xml:space="preserve"> cultural de la </w:t>
            </w:r>
            <w:proofErr w:type="spellStart"/>
            <w:r w:rsidRPr="00A91243">
              <w:rPr>
                <w:lang w:val="en-US"/>
              </w:rPr>
              <w:t>h</w:t>
            </w:r>
            <w:r w:rsidR="00020AC7" w:rsidRPr="00A91243">
              <w:rPr>
                <w:lang w:val="en-US"/>
              </w:rPr>
              <w:t>umanidad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Weltkulturerbe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A91243" w:rsidP="00740F83">
            <w:pPr>
              <w:pStyle w:val="KeinLeerraum"/>
            </w:pPr>
            <w:proofErr w:type="spellStart"/>
            <w:r>
              <w:t>patrón</w:t>
            </w:r>
            <w:proofErr w:type="spellEnd"/>
            <w:r>
              <w:t>/-</w:t>
            </w:r>
            <w:r w:rsidR="00020AC7" w:rsidRPr="00740F83">
              <w:t>a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Schutzheiliger / Schutzheilige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peculiar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A91243" w:rsidP="00740F83">
            <w:pPr>
              <w:pStyle w:val="KeinLeerraum"/>
            </w:pPr>
            <w:r>
              <w:t>besonders /</w:t>
            </w:r>
            <w:r w:rsidR="00020AC7" w:rsidRPr="00740F83">
              <w:t xml:space="preserve"> eigentümlich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Pentecostés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Pfingsten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A91243" w:rsidP="00740F83">
            <w:pPr>
              <w:pStyle w:val="KeinLeerraum"/>
            </w:pPr>
            <w:proofErr w:type="spellStart"/>
            <w:r>
              <w:t>peregrino</w:t>
            </w:r>
            <w:proofErr w:type="spellEnd"/>
            <w:r>
              <w:t xml:space="preserve">/-a </w:t>
            </w:r>
            <w:r w:rsidR="00020AC7" w:rsidRPr="00740F83">
              <w:t xml:space="preserve">/ </w:t>
            </w:r>
            <w:proofErr w:type="spellStart"/>
            <w:r w:rsidR="00020AC7" w:rsidRPr="00740F83">
              <w:t>peregrinación</w:t>
            </w:r>
            <w:proofErr w:type="spellEnd"/>
            <w:r w:rsidR="00020AC7"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 xml:space="preserve">Pilger / Pilgerin </w:t>
            </w:r>
            <w:r w:rsidR="00020AC7" w:rsidRPr="00740F83">
              <w:t>/ Pilgerreise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pesebre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Futterkrippe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petardo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Feuerwerkskörper /</w:t>
            </w:r>
            <w:r w:rsidR="00020AC7" w:rsidRPr="00740F83">
              <w:t xml:space="preserve"> „Kracher“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piñata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gefülltes Gefäß ( aus Ton)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quemar</w:t>
            </w:r>
            <w:proofErr w:type="spellEnd"/>
            <w:r w:rsidRPr="00740F83">
              <w:t xml:space="preserve"> / </w:t>
            </w:r>
            <w:proofErr w:type="spellStart"/>
            <w:r w:rsidRPr="00740F83">
              <w:t>ser</w:t>
            </w:r>
            <w:proofErr w:type="spellEnd"/>
            <w:r w:rsidRPr="00740F83">
              <w:t xml:space="preserve"> </w:t>
            </w:r>
            <w:proofErr w:type="spellStart"/>
            <w:r w:rsidRPr="00740F83">
              <w:t>quemado</w:t>
            </w:r>
            <w:proofErr w:type="spellEnd"/>
            <w:r w:rsidR="00A91243">
              <w:t>/-a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verbrennen</w:t>
            </w:r>
            <w:r w:rsidR="00A91243">
              <w:t xml:space="preserve"> </w:t>
            </w:r>
            <w:r w:rsidRPr="00740F83">
              <w:t>/ verbrannt werden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quinceañera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(Fest für) fünfzehnjähriges Mädchen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 xml:space="preserve">Reyes </w:t>
            </w:r>
            <w:proofErr w:type="spellStart"/>
            <w:r w:rsidRPr="00740F83">
              <w:t>Magos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Heilige Drei Könige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rezar</w:t>
            </w:r>
            <w:proofErr w:type="spellEnd"/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beten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romería</w:t>
            </w:r>
            <w:proofErr w:type="spellEnd"/>
            <w:r w:rsidR="00A91243">
              <w:t xml:space="preserve"> (f)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AC7" w:rsidRPr="00740F83" w:rsidRDefault="00020AC7" w:rsidP="00740F83">
            <w:pPr>
              <w:pStyle w:val="KeinLeerraum"/>
            </w:pPr>
            <w:r w:rsidRPr="00740F83">
              <w:t>Pilgerfahrt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saeta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A91243" w:rsidP="00740F83">
            <w:pPr>
              <w:pStyle w:val="KeinLeerraum"/>
            </w:pPr>
            <w:r>
              <w:t>gesungenes Gebet (</w:t>
            </w:r>
            <w:proofErr w:type="spellStart"/>
            <w:r>
              <w:t>Semana</w:t>
            </w:r>
            <w:proofErr w:type="spellEnd"/>
            <w:r>
              <w:t xml:space="preserve"> Santa</w:t>
            </w:r>
            <w:r w:rsidR="00020AC7" w:rsidRPr="00740F83">
              <w:t>)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A91243" w:rsidP="00740F83">
            <w:pPr>
              <w:pStyle w:val="KeinLeerraum"/>
            </w:pPr>
            <w:r>
              <w:t>Santo/-a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Heilige</w:t>
            </w:r>
            <w:r w:rsidR="00A91243">
              <w:t>r / Heilige /</w:t>
            </w:r>
            <w:r w:rsidRPr="00740F83">
              <w:t xml:space="preserve"> Namenstag</w:t>
            </w:r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A91243" w:rsidRDefault="00020AC7" w:rsidP="00740F83">
            <w:pPr>
              <w:pStyle w:val="KeinLeerraum"/>
              <w:rPr>
                <w:lang w:val="en-US"/>
              </w:rPr>
            </w:pPr>
            <w:proofErr w:type="spellStart"/>
            <w:r w:rsidRPr="00A91243">
              <w:rPr>
                <w:lang w:val="en-US"/>
              </w:rPr>
              <w:t>Semana</w:t>
            </w:r>
            <w:proofErr w:type="spellEnd"/>
            <w:r w:rsidRPr="00A91243">
              <w:rPr>
                <w:lang w:val="en-US"/>
              </w:rPr>
              <w:t xml:space="preserve"> (f) Santa</w:t>
            </w:r>
            <w:r w:rsidR="00A91243" w:rsidRPr="00A91243">
              <w:rPr>
                <w:lang w:val="en-US"/>
              </w:rPr>
              <w:t xml:space="preserve"> </w:t>
            </w:r>
            <w:r w:rsidRPr="00A91243">
              <w:rPr>
                <w:lang w:val="en-US"/>
              </w:rPr>
              <w:t>/ Pascua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Karwoche</w:t>
            </w:r>
            <w:r w:rsidR="00A91243">
              <w:t xml:space="preserve"> </w:t>
            </w:r>
            <w:r w:rsidRPr="00740F83">
              <w:t>/ Ostern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¿</w:t>
            </w:r>
            <w:proofErr w:type="spellStart"/>
            <w:r w:rsidRPr="00740F83">
              <w:t>Cuándo</w:t>
            </w:r>
            <w:proofErr w:type="spellEnd"/>
            <w:r w:rsidRPr="00740F83">
              <w:t xml:space="preserve"> es tu </w:t>
            </w:r>
            <w:proofErr w:type="spellStart"/>
            <w:r w:rsidRPr="00740F83">
              <w:t>cumpleaños</w:t>
            </w:r>
            <w:proofErr w:type="spellEnd"/>
            <w:r w:rsidRPr="00740F83">
              <w:t>?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Wann hast du Geburtstag?</w:t>
            </w:r>
          </w:p>
        </w:tc>
      </w:tr>
      <w:tr w:rsidR="00020AC7" w:rsidRPr="00085931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tumba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Grab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turrón</w:t>
            </w:r>
            <w:proofErr w:type="spellEnd"/>
            <w:r w:rsidRPr="00740F83">
              <w:t xml:space="preserve"> (m)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typische Weihnachtssüßigkeit</w:t>
            </w:r>
          </w:p>
        </w:tc>
      </w:tr>
      <w:tr w:rsidR="00020AC7" w:rsidRPr="001650E7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uvas</w:t>
            </w:r>
            <w:proofErr w:type="spellEnd"/>
            <w:r w:rsidRPr="00740F83">
              <w:t xml:space="preserve"> (f) (de la </w:t>
            </w:r>
            <w:proofErr w:type="spellStart"/>
            <w:r w:rsidRPr="00740F83">
              <w:t>suerte</w:t>
            </w:r>
            <w:proofErr w:type="spellEnd"/>
            <w:r w:rsidRPr="00740F83">
              <w:t>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die (Glücks)</w:t>
            </w:r>
            <w:proofErr w:type="spellStart"/>
            <w:r w:rsidRPr="00740F83">
              <w:t>weintrauben</w:t>
            </w:r>
            <w:proofErr w:type="spellEnd"/>
          </w:p>
        </w:tc>
      </w:tr>
      <w:tr w:rsidR="00020AC7" w:rsidRPr="00275B8D" w:rsidTr="00A91243">
        <w:trPr>
          <w:trHeight w:val="57"/>
        </w:trPr>
        <w:tc>
          <w:tcPr>
            <w:tcW w:w="4503" w:type="dxa"/>
          </w:tcPr>
          <w:p w:rsidR="00020AC7" w:rsidRPr="00740F83" w:rsidRDefault="00020AC7" w:rsidP="00740F83">
            <w:pPr>
              <w:pStyle w:val="KeinLeerraum"/>
            </w:pPr>
            <w:proofErr w:type="spellStart"/>
            <w:r w:rsidRPr="00740F83">
              <w:t>virgen</w:t>
            </w:r>
            <w:proofErr w:type="spellEnd"/>
            <w:r w:rsidRPr="00740F83">
              <w:t xml:space="preserve"> (f)</w:t>
            </w:r>
          </w:p>
        </w:tc>
        <w:tc>
          <w:tcPr>
            <w:tcW w:w="4819" w:type="dxa"/>
          </w:tcPr>
          <w:p w:rsidR="00020AC7" w:rsidRPr="00740F83" w:rsidRDefault="00020AC7" w:rsidP="00740F83">
            <w:pPr>
              <w:pStyle w:val="KeinLeerraum"/>
            </w:pPr>
            <w:r w:rsidRPr="00740F83">
              <w:t>Jungfrau, Madonna</w:t>
            </w:r>
          </w:p>
        </w:tc>
      </w:tr>
    </w:tbl>
    <w:tbl>
      <w:tblPr>
        <w:tblpPr w:leftFromText="141" w:rightFromText="141" w:vertAnchor="page" w:horzAnchor="margin" w:tblpY="1022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4819"/>
      </w:tblGrid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A91243" w:rsidRDefault="00A91243" w:rsidP="00A91243">
            <w:pPr>
              <w:pStyle w:val="KeinLeerraum"/>
              <w:rPr>
                <w:b/>
              </w:rPr>
            </w:pPr>
            <w:proofErr w:type="spellStart"/>
            <w:r w:rsidRPr="00A91243">
              <w:rPr>
                <w:b/>
              </w:rPr>
              <w:t>Frases</w:t>
            </w:r>
            <w:proofErr w:type="spellEnd"/>
            <w:r w:rsidRPr="00A91243">
              <w:rPr>
                <w:b/>
              </w:rPr>
              <w:t xml:space="preserve"> </w:t>
            </w:r>
            <w:proofErr w:type="spellStart"/>
            <w:r w:rsidRPr="00A91243">
              <w:rPr>
                <w:b/>
              </w:rPr>
              <w:t>útiles</w:t>
            </w:r>
            <w:proofErr w:type="spellEnd"/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A91243" w:rsidRDefault="00A91243" w:rsidP="00A91243">
            <w:pPr>
              <w:pStyle w:val="KeinLeerraum"/>
              <w:rPr>
                <w:lang w:val="en-US"/>
              </w:rPr>
            </w:pPr>
            <w:proofErr w:type="spellStart"/>
            <w:r w:rsidRPr="00A91243">
              <w:rPr>
                <w:lang w:val="en-US"/>
              </w:rPr>
              <w:t>brinda</w:t>
            </w:r>
            <w:r>
              <w:rPr>
                <w:lang w:val="en-US"/>
              </w:rPr>
              <w:t>r</w:t>
            </w:r>
            <w:proofErr w:type="spellEnd"/>
            <w:r>
              <w:rPr>
                <w:lang w:val="en-US"/>
              </w:rPr>
              <w:t xml:space="preserve"> (a la </w:t>
            </w:r>
            <w:proofErr w:type="spellStart"/>
            <w:r>
              <w:rPr>
                <w:lang w:val="en-US"/>
              </w:rPr>
              <w:t>salud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alguien</w:t>
            </w:r>
            <w:proofErr w:type="spellEnd"/>
            <w:r w:rsidRPr="00A91243">
              <w:rPr>
                <w:lang w:val="en-US"/>
              </w:rPr>
              <w:t>)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 xml:space="preserve">(auf </w:t>
            </w:r>
            <w:r>
              <w:t>das</w:t>
            </w:r>
            <w:r w:rsidRPr="00740F83">
              <w:t xml:space="preserve"> Wohl</w:t>
            </w:r>
            <w:r>
              <w:t xml:space="preserve"> von jemandem</w:t>
            </w:r>
            <w:r w:rsidRPr="00740F83">
              <w:t>) anstoßen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 xml:space="preserve">¡A tu </w:t>
            </w:r>
            <w:proofErr w:type="spellStart"/>
            <w:r w:rsidRPr="00740F83">
              <w:t>salud</w:t>
            </w:r>
            <w:proofErr w:type="spellEnd"/>
            <w:r w:rsidRPr="00740F83">
              <w:t>!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 xml:space="preserve">Auf deine </w:t>
            </w:r>
            <w:r>
              <w:t>G</w:t>
            </w:r>
            <w:r w:rsidRPr="00740F83">
              <w:t>esundheit</w:t>
            </w:r>
            <w:r>
              <w:t>!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740F83" w:rsidRDefault="00A91243" w:rsidP="00A91243">
            <w:pPr>
              <w:pStyle w:val="KeinLeerraum"/>
            </w:pPr>
            <w:proofErr w:type="spellStart"/>
            <w:r w:rsidRPr="00740F83">
              <w:t>rendir</w:t>
            </w:r>
            <w:proofErr w:type="spellEnd"/>
            <w:r w:rsidRPr="00740F83">
              <w:t xml:space="preserve"> </w:t>
            </w:r>
            <w:proofErr w:type="spellStart"/>
            <w:r w:rsidRPr="00740F83">
              <w:t>homenaje</w:t>
            </w:r>
            <w:proofErr w:type="spellEnd"/>
            <w:r w:rsidRPr="00740F83">
              <w:t xml:space="preserve"> a </w:t>
            </w:r>
            <w:proofErr w:type="spellStart"/>
            <w:r w:rsidRPr="00740F83">
              <w:t>alguien</w:t>
            </w:r>
            <w:proofErr w:type="spellEnd"/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jemande</w:t>
            </w:r>
            <w:r>
              <w:t>n</w:t>
            </w:r>
            <w:r w:rsidRPr="00740F83">
              <w:t xml:space="preserve"> huldigen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A91243" w:rsidRDefault="00A91243" w:rsidP="00A91243">
            <w:pPr>
              <w:pStyle w:val="KeinLeerraum"/>
              <w:rPr>
                <w:lang w:val="en-US"/>
              </w:rPr>
            </w:pPr>
            <w:r w:rsidRPr="00A91243">
              <w:rPr>
                <w:lang w:val="en-US"/>
              </w:rPr>
              <w:t>¡</w:t>
            </w:r>
            <w:r>
              <w:rPr>
                <w:lang w:val="en-US"/>
              </w:rPr>
              <w:t xml:space="preserve">(Te </w:t>
            </w:r>
            <w:proofErr w:type="spellStart"/>
            <w:r>
              <w:rPr>
                <w:lang w:val="en-US"/>
              </w:rPr>
              <w:t>doy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</w:t>
            </w:r>
            <w:proofErr w:type="spellEnd"/>
            <w:r w:rsidRPr="00A91243">
              <w:rPr>
                <w:lang w:val="en-US"/>
              </w:rPr>
              <w:t xml:space="preserve">) gracias </w:t>
            </w:r>
            <w:proofErr w:type="spellStart"/>
            <w:r w:rsidRPr="00A91243">
              <w:rPr>
                <w:lang w:val="en-US"/>
              </w:rPr>
              <w:t>por</w:t>
            </w:r>
            <w:proofErr w:type="spellEnd"/>
            <w:r w:rsidRPr="00A91243">
              <w:rPr>
                <w:lang w:val="en-US"/>
              </w:rPr>
              <w:t xml:space="preserve"> </w:t>
            </w:r>
            <w:proofErr w:type="spellStart"/>
            <w:r w:rsidRPr="00A91243"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>!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Ich sage danke für alles</w:t>
            </w:r>
            <w:r>
              <w:t>!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A91243" w:rsidRDefault="00A91243" w:rsidP="00A91243">
            <w:pPr>
              <w:pStyle w:val="KeinLeerraum"/>
              <w:rPr>
                <w:lang w:val="en-US"/>
              </w:rPr>
            </w:pPr>
            <w:proofErr w:type="spellStart"/>
            <w:r w:rsidRPr="00A91243">
              <w:rPr>
                <w:lang w:val="en-US"/>
              </w:rPr>
              <w:t>felicitar</w:t>
            </w:r>
            <w:proofErr w:type="spellEnd"/>
            <w:r w:rsidRPr="00A91243">
              <w:rPr>
                <w:lang w:val="en-US"/>
              </w:rPr>
              <w:t xml:space="preserve"> a </w:t>
            </w:r>
            <w:proofErr w:type="spellStart"/>
            <w:r w:rsidRPr="00A91243">
              <w:rPr>
                <w:lang w:val="en-US"/>
              </w:rPr>
              <w:t>alguien</w:t>
            </w:r>
            <w:proofErr w:type="spellEnd"/>
            <w:r w:rsidRPr="00A91243">
              <w:rPr>
                <w:lang w:val="en-US"/>
              </w:rPr>
              <w:t xml:space="preserve"> </w:t>
            </w:r>
            <w:proofErr w:type="spellStart"/>
            <w:r w:rsidRPr="00A91243">
              <w:rPr>
                <w:lang w:val="en-US"/>
              </w:rPr>
              <w:t>por</w:t>
            </w:r>
            <w:proofErr w:type="spellEnd"/>
            <w:r w:rsidRPr="00A91243">
              <w:rPr>
                <w:lang w:val="en-US"/>
              </w:rPr>
              <w:t xml:space="preserve"> </w:t>
            </w:r>
            <w:proofErr w:type="spellStart"/>
            <w:r w:rsidRPr="00A91243">
              <w:rPr>
                <w:lang w:val="en-US"/>
              </w:rPr>
              <w:t>algo</w:t>
            </w:r>
            <w:proofErr w:type="spellEnd"/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jemanden zu etwas gratulieren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A91243" w:rsidRDefault="00A91243" w:rsidP="00A91243">
            <w:pPr>
              <w:pStyle w:val="KeinLeerraum"/>
              <w:rPr>
                <w:lang w:val="en-US"/>
              </w:rPr>
            </w:pPr>
            <w:r w:rsidRPr="00A91243">
              <w:rPr>
                <w:lang w:val="en-US"/>
              </w:rPr>
              <w:t xml:space="preserve">Este </w:t>
            </w:r>
            <w:proofErr w:type="spellStart"/>
            <w:r w:rsidRPr="00A91243">
              <w:rPr>
                <w:lang w:val="en-US"/>
              </w:rPr>
              <w:t>año</w:t>
            </w:r>
            <w:proofErr w:type="spellEnd"/>
            <w:r w:rsidRPr="00A91243">
              <w:rPr>
                <w:lang w:val="en-US"/>
              </w:rPr>
              <w:t xml:space="preserve"> me </w:t>
            </w:r>
            <w:proofErr w:type="spellStart"/>
            <w:r w:rsidRPr="00A91243">
              <w:rPr>
                <w:lang w:val="en-US"/>
              </w:rPr>
              <w:t>disfrazo</w:t>
            </w:r>
            <w:proofErr w:type="spellEnd"/>
            <w:r w:rsidRPr="00A91243">
              <w:rPr>
                <w:lang w:val="en-US"/>
              </w:rPr>
              <w:t xml:space="preserve"> de </w:t>
            </w:r>
            <w:proofErr w:type="spellStart"/>
            <w:r w:rsidRPr="00A91243">
              <w:rPr>
                <w:lang w:val="en-US"/>
              </w:rPr>
              <w:t>payaso</w:t>
            </w:r>
            <w:proofErr w:type="spellEnd"/>
            <w:r w:rsidRPr="00A91243">
              <w:rPr>
                <w:lang w:val="en-US"/>
              </w:rPr>
              <w:t>.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Heuer verkleide ich mich als Clown.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740F83" w:rsidRDefault="00A91243" w:rsidP="00A91243">
            <w:pPr>
              <w:pStyle w:val="KeinLeerraum"/>
            </w:pPr>
            <w:proofErr w:type="spellStart"/>
            <w:r w:rsidRPr="00740F83">
              <w:t>Ponen</w:t>
            </w:r>
            <w:proofErr w:type="spellEnd"/>
            <w:r w:rsidRPr="00740F83">
              <w:t xml:space="preserve"> los </w:t>
            </w:r>
            <w:proofErr w:type="spellStart"/>
            <w:r w:rsidRPr="00740F83">
              <w:t>regalos</w:t>
            </w:r>
            <w:proofErr w:type="spellEnd"/>
            <w:r w:rsidRPr="00740F83">
              <w:t xml:space="preserve"> </w:t>
            </w:r>
            <w:proofErr w:type="spellStart"/>
            <w:r w:rsidRPr="00740F83">
              <w:t>debajo</w:t>
            </w:r>
            <w:proofErr w:type="spellEnd"/>
            <w:r w:rsidRPr="00740F83">
              <w:t xml:space="preserve"> del </w:t>
            </w:r>
            <w:proofErr w:type="spellStart"/>
            <w:r w:rsidRPr="00740F83">
              <w:t>árbol</w:t>
            </w:r>
            <w:proofErr w:type="spellEnd"/>
            <w:r w:rsidRPr="00740F83">
              <w:t>.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Die Geschenke</w:t>
            </w:r>
            <w:r>
              <w:t xml:space="preserve"> </w:t>
            </w:r>
            <w:r w:rsidRPr="00740F83">
              <w:t>legt man unter den Baum.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¡</w:t>
            </w:r>
            <w:proofErr w:type="spellStart"/>
            <w:r w:rsidRPr="00740F83">
              <w:t>Felicidades</w:t>
            </w:r>
            <w:proofErr w:type="spellEnd"/>
            <w:r w:rsidRPr="00740F83">
              <w:t>! (f)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Herzlichen Glückwunsch</w:t>
            </w:r>
            <w:r>
              <w:t>!</w:t>
            </w:r>
          </w:p>
        </w:tc>
      </w:tr>
      <w:tr w:rsidR="00A91243" w:rsidRPr="00740F83" w:rsidTr="00A91243">
        <w:trPr>
          <w:trHeight w:val="57"/>
        </w:trPr>
        <w:tc>
          <w:tcPr>
            <w:tcW w:w="4503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¡</w:t>
            </w:r>
            <w:proofErr w:type="spellStart"/>
            <w:r w:rsidRPr="00740F83">
              <w:t>Enhorabuena</w:t>
            </w:r>
            <w:proofErr w:type="spellEnd"/>
            <w:r w:rsidRPr="00740F83">
              <w:t>!</w:t>
            </w:r>
            <w:bookmarkStart w:id="0" w:name="_GoBack"/>
            <w:bookmarkEnd w:id="0"/>
            <w:r w:rsidRPr="00740F83">
              <w:t xml:space="preserve"> (f)</w:t>
            </w:r>
          </w:p>
        </w:tc>
        <w:tc>
          <w:tcPr>
            <w:tcW w:w="4819" w:type="dxa"/>
          </w:tcPr>
          <w:p w:rsidR="00A91243" w:rsidRPr="00740F83" w:rsidRDefault="00A91243" w:rsidP="00A91243">
            <w:pPr>
              <w:pStyle w:val="KeinLeerraum"/>
            </w:pPr>
            <w:r w:rsidRPr="00740F83">
              <w:t>Glückwunsch (bei Erfolg, Ereignis</w:t>
            </w:r>
            <w:r>
              <w:t xml:space="preserve"> </w:t>
            </w:r>
            <w:r w:rsidRPr="00740F83">
              <w:t>…)</w:t>
            </w:r>
            <w:r>
              <w:t>!</w:t>
            </w:r>
          </w:p>
        </w:tc>
      </w:tr>
      <w:tr w:rsidR="000C1CA9" w:rsidRPr="00740F83" w:rsidTr="00A91243">
        <w:trPr>
          <w:trHeight w:val="57"/>
        </w:trPr>
        <w:tc>
          <w:tcPr>
            <w:tcW w:w="4503" w:type="dxa"/>
          </w:tcPr>
          <w:p w:rsidR="000C1CA9" w:rsidRPr="000C1CA9" w:rsidRDefault="000C1CA9" w:rsidP="000C1CA9">
            <w:pPr>
              <w:pStyle w:val="KeinLeerraum"/>
            </w:pPr>
            <w:proofErr w:type="spellStart"/>
            <w:r w:rsidRPr="000C1CA9">
              <w:t>ir</w:t>
            </w:r>
            <w:proofErr w:type="spellEnd"/>
            <w:r w:rsidRPr="000C1CA9">
              <w:t xml:space="preserve"> a </w:t>
            </w:r>
            <w:proofErr w:type="spellStart"/>
            <w:r w:rsidRPr="000C1CA9">
              <w:t>misa</w:t>
            </w:r>
            <w:proofErr w:type="spellEnd"/>
            <w:r w:rsidRPr="000C1CA9">
              <w:t xml:space="preserve"> (f) (de </w:t>
            </w:r>
            <w:proofErr w:type="spellStart"/>
            <w:r w:rsidRPr="000C1CA9">
              <w:t>gallo</w:t>
            </w:r>
            <w:proofErr w:type="spellEnd"/>
            <w:r w:rsidRPr="000C1CA9">
              <w:t>)</w:t>
            </w:r>
          </w:p>
        </w:tc>
        <w:tc>
          <w:tcPr>
            <w:tcW w:w="4819" w:type="dxa"/>
          </w:tcPr>
          <w:p w:rsidR="000C1CA9" w:rsidRPr="000C1CA9" w:rsidRDefault="000C1CA9" w:rsidP="000C1CA9">
            <w:pPr>
              <w:pStyle w:val="KeinLeerraum"/>
            </w:pPr>
            <w:r w:rsidRPr="000C1CA9">
              <w:t>zur Messe (Christmette) gehen</w:t>
            </w:r>
          </w:p>
        </w:tc>
      </w:tr>
      <w:tr w:rsidR="000C1CA9" w:rsidRPr="00740F83" w:rsidTr="00A91243">
        <w:trPr>
          <w:trHeight w:val="57"/>
        </w:trPr>
        <w:tc>
          <w:tcPr>
            <w:tcW w:w="4503" w:type="dxa"/>
          </w:tcPr>
          <w:p w:rsidR="000C1CA9" w:rsidRPr="000C1CA9" w:rsidRDefault="000C1CA9" w:rsidP="000C1CA9">
            <w:pPr>
              <w:pStyle w:val="KeinLeerraum"/>
            </w:pPr>
            <w:r w:rsidRPr="000C1CA9">
              <w:t>¿</w:t>
            </w:r>
            <w:proofErr w:type="spellStart"/>
            <w:r w:rsidRPr="000C1CA9">
              <w:t>Cuándo</w:t>
            </w:r>
            <w:proofErr w:type="spellEnd"/>
            <w:r w:rsidRPr="000C1CA9">
              <w:t xml:space="preserve"> es tu </w:t>
            </w:r>
            <w:proofErr w:type="spellStart"/>
            <w:r w:rsidRPr="000C1CA9">
              <w:t>cumpleaños</w:t>
            </w:r>
            <w:proofErr w:type="spellEnd"/>
            <w:r w:rsidRPr="000C1CA9">
              <w:t>?</w:t>
            </w:r>
          </w:p>
        </w:tc>
        <w:tc>
          <w:tcPr>
            <w:tcW w:w="4819" w:type="dxa"/>
          </w:tcPr>
          <w:p w:rsidR="000C1CA9" w:rsidRPr="000C1CA9" w:rsidRDefault="000C1CA9" w:rsidP="000C1CA9">
            <w:pPr>
              <w:pStyle w:val="KeinLeerraum"/>
            </w:pPr>
            <w:r w:rsidRPr="000C1CA9">
              <w:t xml:space="preserve">Wann hast du Geburtstag? </w:t>
            </w:r>
          </w:p>
        </w:tc>
      </w:tr>
    </w:tbl>
    <w:p w:rsidR="008A74CE" w:rsidRPr="008A27AC" w:rsidRDefault="008A74CE" w:rsidP="008A74CE">
      <w:pPr>
        <w:pStyle w:val="halberLeerraum"/>
        <w:rPr>
          <w:lang w:val="en-US"/>
        </w:rPr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C1CA9" w:rsidRDefault="000C1CA9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D4652B" w:rsidRDefault="00545CB4" w:rsidP="000B3CED">
      <w:pPr>
        <w:pStyle w:val="vUeberschriftKompetenz"/>
        <w:rPr>
          <w:lang w:val="en-US"/>
        </w:rPr>
      </w:pPr>
      <w:r w:rsidRPr="00545CB4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740F83" w:rsidRDefault="00740F83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545CB4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740F83" w:rsidRPr="002F4E77" w:rsidRDefault="00740F83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740F83" w:rsidRPr="00D4652B" w:rsidRDefault="00740F83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8"/>
      <w:footerReference w:type="default" r:id="rId9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F83" w:rsidRDefault="00740F83">
      <w:r>
        <w:separator/>
      </w:r>
    </w:p>
  </w:endnote>
  <w:endnote w:type="continuationSeparator" w:id="0">
    <w:p w:rsidR="00740F83" w:rsidRDefault="00740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F83" w:rsidRPr="000F5E56" w:rsidRDefault="003063E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740F83" w:rsidRPr="000F5E56">
      <w:tab/>
    </w:r>
    <w:r w:rsidR="00740F83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F83" w:rsidRDefault="00740F83">
      <w:r>
        <w:separator/>
      </w:r>
    </w:p>
  </w:footnote>
  <w:footnote w:type="continuationSeparator" w:id="0">
    <w:p w:rsidR="00740F83" w:rsidRDefault="00740F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F83" w:rsidRDefault="00740F83" w:rsidP="000B3CED">
    <w:pPr>
      <w:pStyle w:val="vKapitel"/>
      <w:tabs>
        <w:tab w:val="right" w:pos="9072"/>
      </w:tabs>
    </w:pPr>
    <w:r>
      <w:t>Themenbereich 13: Feste und Feiern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20AC7"/>
    <w:rsid w:val="0003441B"/>
    <w:rsid w:val="00080849"/>
    <w:rsid w:val="00080A28"/>
    <w:rsid w:val="000B3CED"/>
    <w:rsid w:val="000B5668"/>
    <w:rsid w:val="000C1CA9"/>
    <w:rsid w:val="000D4C62"/>
    <w:rsid w:val="000F5E56"/>
    <w:rsid w:val="0010620F"/>
    <w:rsid w:val="00126853"/>
    <w:rsid w:val="00151404"/>
    <w:rsid w:val="001552AC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063E7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45CB4"/>
    <w:rsid w:val="005570B7"/>
    <w:rsid w:val="005B02CD"/>
    <w:rsid w:val="00601881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0F83"/>
    <w:rsid w:val="007424A0"/>
    <w:rsid w:val="007B6E61"/>
    <w:rsid w:val="007D3707"/>
    <w:rsid w:val="007E3630"/>
    <w:rsid w:val="007E79F9"/>
    <w:rsid w:val="00814428"/>
    <w:rsid w:val="008A74CE"/>
    <w:rsid w:val="008D7B19"/>
    <w:rsid w:val="008E2D1E"/>
    <w:rsid w:val="00937ADD"/>
    <w:rsid w:val="00937C7C"/>
    <w:rsid w:val="0095322F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91243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  <w:rsid w:val="00FC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0D714-33D4-49DD-A4E2-9DAD6EC7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530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2001-01-01T23:21:00Z</dcterms:created>
  <dcterms:modified xsi:type="dcterms:W3CDTF">2015-10-06T19:31:00Z</dcterms:modified>
</cp:coreProperties>
</file>