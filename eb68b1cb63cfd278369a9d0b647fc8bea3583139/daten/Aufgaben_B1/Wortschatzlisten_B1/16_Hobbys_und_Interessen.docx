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5D" w:rsidRDefault="00000D5D" w:rsidP="00000D5D">
      <w:pPr>
        <w:pStyle w:val="KeinLeerraum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785"/>
      </w:tblGrid>
      <w:tr w:rsidR="00450BA2" w:rsidRPr="002D31BE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r w:rsidRPr="00212FD5">
              <w:t xml:space="preserve">a </w:t>
            </w:r>
            <w:proofErr w:type="spellStart"/>
            <w:r w:rsidRPr="00212FD5">
              <w:t>destiempo</w:t>
            </w:r>
            <w:proofErr w:type="spellEnd"/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r w:rsidRPr="00212FD5">
              <w:t>zur falschen Zeit</w:t>
            </w:r>
          </w:p>
        </w:tc>
      </w:tr>
      <w:tr w:rsidR="00450BA2" w:rsidRPr="00D26B92" w:rsidTr="009A7E48">
        <w:trPr>
          <w:trHeight w:hRule="exact" w:val="283"/>
        </w:trPr>
        <w:tc>
          <w:tcPr>
            <w:tcW w:w="4503" w:type="dxa"/>
          </w:tcPr>
          <w:p w:rsidR="00450BA2" w:rsidRPr="00665214" w:rsidRDefault="00450BA2" w:rsidP="009A7E48">
            <w:pPr>
              <w:pStyle w:val="KeinLeerraum"/>
            </w:pPr>
            <w:proofErr w:type="spellStart"/>
            <w:r>
              <w:t>a</w:t>
            </w:r>
            <w:r w:rsidRPr="00665214">
              <w:t>dmirar</w:t>
            </w:r>
            <w:proofErr w:type="spellEnd"/>
            <w:r w:rsidR="009A7E48">
              <w:t xml:space="preserve"> </w:t>
            </w:r>
            <w:r>
              <w:t xml:space="preserve">/ </w:t>
            </w:r>
            <w:proofErr w:type="spellStart"/>
            <w:r>
              <w:t>admiración</w:t>
            </w:r>
            <w:proofErr w:type="spellEnd"/>
            <w:r>
              <w:t xml:space="preserve"> (f)</w:t>
            </w:r>
          </w:p>
        </w:tc>
        <w:tc>
          <w:tcPr>
            <w:tcW w:w="4785" w:type="dxa"/>
          </w:tcPr>
          <w:p w:rsidR="00450BA2" w:rsidRPr="00665214" w:rsidRDefault="009A7E48" w:rsidP="009A7E48">
            <w:pPr>
              <w:pStyle w:val="KeinLeerraum"/>
            </w:pPr>
            <w:r>
              <w:t>b</w:t>
            </w:r>
            <w:r w:rsidR="00450BA2" w:rsidRPr="00665214">
              <w:t>ewundern</w:t>
            </w:r>
            <w:r>
              <w:t xml:space="preserve"> </w:t>
            </w:r>
            <w:r w:rsidR="00450BA2">
              <w:t>/ Bewunderung</w:t>
            </w:r>
          </w:p>
        </w:tc>
      </w:tr>
      <w:tr w:rsidR="00450BA2" w:rsidRPr="00342984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proofErr w:type="spellStart"/>
            <w:r w:rsidRPr="00212FD5">
              <w:t>adquirir</w:t>
            </w:r>
            <w:proofErr w:type="spellEnd"/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r w:rsidRPr="00212FD5">
              <w:t>erlangen</w:t>
            </w:r>
            <w:r w:rsidR="009A7E48">
              <w:t xml:space="preserve"> /</w:t>
            </w:r>
            <w:r w:rsidRPr="00212FD5">
              <w:t xml:space="preserve"> erwerben</w:t>
            </w:r>
          </w:p>
        </w:tc>
      </w:tr>
      <w:tr w:rsidR="00450BA2" w:rsidRPr="00665214" w:rsidTr="009A7E48">
        <w:trPr>
          <w:trHeight w:hRule="exact" w:val="483"/>
        </w:trPr>
        <w:tc>
          <w:tcPr>
            <w:tcW w:w="4503" w:type="dxa"/>
          </w:tcPr>
          <w:p w:rsidR="00450BA2" w:rsidRPr="00665214" w:rsidRDefault="00450BA2" w:rsidP="009A7E48">
            <w:pPr>
              <w:pStyle w:val="KeinLeerraum"/>
              <w:rPr>
                <w:lang w:val="es-ES"/>
              </w:rPr>
            </w:pPr>
            <w:r w:rsidRPr="00665214">
              <w:rPr>
                <w:lang w:val="es-ES"/>
              </w:rPr>
              <w:t>afición (f)</w:t>
            </w:r>
            <w:r w:rsidR="009A7E48">
              <w:rPr>
                <w:lang w:val="es-ES"/>
              </w:rPr>
              <w:t xml:space="preserve"> </w:t>
            </w:r>
            <w:r>
              <w:rPr>
                <w:lang w:val="es-ES"/>
              </w:rPr>
              <w:t>/ s</w:t>
            </w:r>
            <w:r w:rsidR="009A7E48">
              <w:rPr>
                <w:lang w:val="pt-BR"/>
              </w:rPr>
              <w:t>er aficionado/-a a / forofo/-a</w:t>
            </w:r>
            <w:r w:rsidRPr="00665214">
              <w:rPr>
                <w:lang w:val="pt-BR"/>
              </w:rPr>
              <w:t xml:space="preserve"> de</w:t>
            </w:r>
          </w:p>
        </w:tc>
        <w:tc>
          <w:tcPr>
            <w:tcW w:w="4785" w:type="dxa"/>
          </w:tcPr>
          <w:p w:rsidR="00450BA2" w:rsidRPr="00665214" w:rsidRDefault="009A7E48" w:rsidP="009A7E48">
            <w:pPr>
              <w:pStyle w:val="KeinLeerraum"/>
            </w:pPr>
            <w:r>
              <w:t>Hobby /</w:t>
            </w:r>
            <w:r w:rsidR="00450BA2" w:rsidRPr="00665214">
              <w:t xml:space="preserve"> Vorliebe</w:t>
            </w:r>
            <w:r>
              <w:t xml:space="preserve"> </w:t>
            </w:r>
            <w:r w:rsidR="00450BA2" w:rsidRPr="00665214">
              <w:t>/ Fan sein von</w:t>
            </w:r>
          </w:p>
        </w:tc>
      </w:tr>
      <w:tr w:rsidR="00450BA2" w:rsidRPr="002D31BE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proofErr w:type="spellStart"/>
            <w:r w:rsidRPr="00212FD5">
              <w:t>alocado</w:t>
            </w:r>
            <w:proofErr w:type="spellEnd"/>
            <w:r w:rsidR="009A7E48">
              <w:t>/-a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r w:rsidRPr="00212FD5">
              <w:t>ausgelassen</w:t>
            </w:r>
            <w:r w:rsidR="009A7E48">
              <w:t xml:space="preserve"> /</w:t>
            </w:r>
            <w:r w:rsidRPr="00212FD5">
              <w:t xml:space="preserve"> verrückt</w:t>
            </w:r>
          </w:p>
        </w:tc>
      </w:tr>
      <w:tr w:rsidR="00450BA2" w:rsidRPr="006D0076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proofErr w:type="spellStart"/>
            <w:r w:rsidRPr="00212FD5">
              <w:t>ansia</w:t>
            </w:r>
            <w:proofErr w:type="spellEnd"/>
            <w:r w:rsidRPr="00212FD5">
              <w:t xml:space="preserve"> (f)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r w:rsidRPr="00212FD5">
              <w:t>Sehnsucht</w:t>
            </w:r>
            <w:r w:rsidR="009A7E48">
              <w:t xml:space="preserve"> /</w:t>
            </w:r>
            <w:r w:rsidRPr="00212FD5">
              <w:t xml:space="preserve"> Verlangen</w:t>
            </w:r>
          </w:p>
        </w:tc>
      </w:tr>
      <w:tr w:rsidR="00450BA2" w:rsidRPr="00D26B92" w:rsidTr="009A7E48">
        <w:trPr>
          <w:trHeight w:hRule="exact" w:val="283"/>
        </w:trPr>
        <w:tc>
          <w:tcPr>
            <w:tcW w:w="4503" w:type="dxa"/>
          </w:tcPr>
          <w:p w:rsidR="00450BA2" w:rsidRPr="00212FD5" w:rsidRDefault="001D7267" w:rsidP="009A7E48">
            <w:pPr>
              <w:pStyle w:val="KeinLeerraum"/>
            </w:pPr>
            <w:proofErr w:type="spellStart"/>
            <w:r>
              <w:t>apuntarse</w:t>
            </w:r>
            <w:proofErr w:type="spellEnd"/>
            <w:r>
              <w:t xml:space="preserve"> (en</w:t>
            </w:r>
            <w:r w:rsidR="00450BA2" w:rsidRPr="00212FD5">
              <w:t xml:space="preserve"> </w:t>
            </w:r>
            <w:proofErr w:type="spellStart"/>
            <w:r w:rsidR="00450BA2" w:rsidRPr="00212FD5">
              <w:t>un</w:t>
            </w:r>
            <w:proofErr w:type="spellEnd"/>
            <w:r w:rsidR="00450BA2" w:rsidRPr="00212FD5">
              <w:t xml:space="preserve"> </w:t>
            </w:r>
            <w:proofErr w:type="spellStart"/>
            <w:r w:rsidR="00450BA2" w:rsidRPr="00212FD5">
              <w:t>gimnasio</w:t>
            </w:r>
            <w:proofErr w:type="spellEnd"/>
            <w:r w:rsidR="00450BA2" w:rsidRPr="00212FD5">
              <w:t>)</w:t>
            </w:r>
          </w:p>
          <w:p w:rsidR="00450BA2" w:rsidRPr="00212FD5" w:rsidRDefault="00450BA2" w:rsidP="009A7E48">
            <w:pPr>
              <w:pStyle w:val="KeinLeerraum"/>
            </w:pPr>
          </w:p>
        </w:tc>
        <w:tc>
          <w:tcPr>
            <w:tcW w:w="4785" w:type="dxa"/>
          </w:tcPr>
          <w:p w:rsidR="00450BA2" w:rsidRPr="00212FD5" w:rsidRDefault="009A7E48" w:rsidP="009A7E48">
            <w:pPr>
              <w:pStyle w:val="KeinLeerraum"/>
            </w:pPr>
            <w:r>
              <w:t>sich eintragen (in) /</w:t>
            </w:r>
            <w:r w:rsidR="00450BA2" w:rsidRPr="00212FD5">
              <w:t xml:space="preserve"> mittun</w:t>
            </w:r>
          </w:p>
        </w:tc>
      </w:tr>
      <w:tr w:rsidR="00450BA2" w:rsidRPr="00D26B92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proofErr w:type="spellStart"/>
            <w:r w:rsidRPr="00212FD5">
              <w:t>artes</w:t>
            </w:r>
            <w:proofErr w:type="spellEnd"/>
            <w:r w:rsidRPr="00212FD5">
              <w:t xml:space="preserve"> (f) </w:t>
            </w:r>
            <w:proofErr w:type="spellStart"/>
            <w:r w:rsidRPr="00212FD5">
              <w:t>escénicas</w:t>
            </w:r>
            <w:proofErr w:type="spellEnd"/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r w:rsidRPr="00212FD5">
              <w:t>szenische Kunstformen</w:t>
            </w:r>
          </w:p>
        </w:tc>
      </w:tr>
      <w:tr w:rsidR="00450BA2" w:rsidRPr="00D26B92" w:rsidTr="009A7E48">
        <w:trPr>
          <w:trHeight w:hRule="exact" w:val="283"/>
        </w:trPr>
        <w:tc>
          <w:tcPr>
            <w:tcW w:w="4503" w:type="dxa"/>
          </w:tcPr>
          <w:p w:rsidR="00450BA2" w:rsidRPr="00665214" w:rsidRDefault="00450BA2" w:rsidP="009A7E48">
            <w:pPr>
              <w:pStyle w:val="KeinLeerraum"/>
            </w:pPr>
            <w:proofErr w:type="spellStart"/>
            <w:r w:rsidRPr="00665214">
              <w:t>atraer</w:t>
            </w:r>
            <w:proofErr w:type="spellEnd"/>
            <w:r w:rsidR="009A7E48">
              <w:t xml:space="preserve"> </w:t>
            </w:r>
            <w:r w:rsidRPr="00665214">
              <w:t>/</w:t>
            </w:r>
            <w:r w:rsidR="009A7E48">
              <w:t xml:space="preserve"> </w:t>
            </w:r>
            <w:proofErr w:type="spellStart"/>
            <w:r w:rsidRPr="00665214">
              <w:t>atracción</w:t>
            </w:r>
            <w:proofErr w:type="spellEnd"/>
            <w:r w:rsidRPr="00665214">
              <w:t xml:space="preserve"> </w:t>
            </w:r>
            <w:r w:rsidRPr="00212FD5">
              <w:t>(f)</w:t>
            </w:r>
          </w:p>
        </w:tc>
        <w:tc>
          <w:tcPr>
            <w:tcW w:w="4785" w:type="dxa"/>
          </w:tcPr>
          <w:p w:rsidR="00450BA2" w:rsidRPr="00665214" w:rsidRDefault="009A7E48" w:rsidP="009A7E48">
            <w:pPr>
              <w:pStyle w:val="KeinLeerraum"/>
            </w:pPr>
            <w:r>
              <w:t>a</w:t>
            </w:r>
            <w:r w:rsidR="00450BA2" w:rsidRPr="00665214">
              <w:t>n</w:t>
            </w:r>
            <w:r w:rsidR="00450BA2">
              <w:t>ziehen</w:t>
            </w:r>
            <w:r>
              <w:t xml:space="preserve"> /</w:t>
            </w:r>
            <w:r w:rsidR="00450BA2">
              <w:t xml:space="preserve"> anlocken</w:t>
            </w:r>
            <w:r w:rsidR="00450BA2" w:rsidRPr="00665214">
              <w:t xml:space="preserve"> / Attraktion</w:t>
            </w:r>
          </w:p>
        </w:tc>
      </w:tr>
      <w:tr w:rsidR="00450BA2" w:rsidRPr="00D26B92" w:rsidTr="009A7E48">
        <w:trPr>
          <w:trHeight w:hRule="exact" w:val="283"/>
        </w:trPr>
        <w:tc>
          <w:tcPr>
            <w:tcW w:w="4503" w:type="dxa"/>
          </w:tcPr>
          <w:p w:rsidR="00450BA2" w:rsidRPr="00212FD5" w:rsidRDefault="00450BA2" w:rsidP="009A7E48">
            <w:pPr>
              <w:pStyle w:val="KeinLeerraum"/>
            </w:pPr>
            <w:proofErr w:type="spellStart"/>
            <w:r w:rsidRPr="00212FD5">
              <w:t>caminar</w:t>
            </w:r>
            <w:proofErr w:type="spellEnd"/>
            <w:r w:rsidR="009A7E48">
              <w:t xml:space="preserve"> </w:t>
            </w:r>
            <w:r w:rsidRPr="00212FD5">
              <w:t xml:space="preserve">/ </w:t>
            </w:r>
            <w:proofErr w:type="spellStart"/>
            <w:r w:rsidRPr="00212FD5">
              <w:t>hacer</w:t>
            </w:r>
            <w:proofErr w:type="spellEnd"/>
            <w:r w:rsidRPr="00212FD5">
              <w:t xml:space="preserve"> </w:t>
            </w:r>
            <w:proofErr w:type="spellStart"/>
            <w:r w:rsidRPr="00212FD5">
              <w:t>senderismo</w:t>
            </w:r>
            <w:proofErr w:type="spellEnd"/>
            <w:r w:rsidRPr="00212FD5">
              <w:t xml:space="preserve"> (m)</w:t>
            </w:r>
          </w:p>
        </w:tc>
        <w:tc>
          <w:tcPr>
            <w:tcW w:w="4785" w:type="dxa"/>
          </w:tcPr>
          <w:p w:rsidR="00450BA2" w:rsidRPr="00212FD5" w:rsidRDefault="00450BA2" w:rsidP="009A7E48">
            <w:pPr>
              <w:pStyle w:val="KeinLeerraum"/>
            </w:pPr>
            <w:r w:rsidRPr="00212FD5">
              <w:t>gehen, wandern / wandern</w:t>
            </w:r>
          </w:p>
        </w:tc>
      </w:tr>
      <w:tr w:rsidR="00450BA2" w:rsidRPr="00D26B92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9A7E48" w:rsidRDefault="00212FD5" w:rsidP="009A7E48">
            <w:pPr>
              <w:pStyle w:val="KeinLeerraum"/>
              <w:rPr>
                <w:lang w:val="en-US"/>
              </w:rPr>
            </w:pPr>
            <w:proofErr w:type="spellStart"/>
            <w:r w:rsidRPr="009A7E48">
              <w:rPr>
                <w:lang w:val="en-US"/>
              </w:rPr>
              <w:t>crear</w:t>
            </w:r>
            <w:proofErr w:type="spellEnd"/>
            <w:r w:rsidRPr="009A7E48">
              <w:rPr>
                <w:lang w:val="en-US"/>
              </w:rPr>
              <w:t xml:space="preserve"> </w:t>
            </w:r>
            <w:proofErr w:type="spellStart"/>
            <w:r w:rsidRPr="009A7E48">
              <w:rPr>
                <w:lang w:val="en-US"/>
              </w:rPr>
              <w:t>una</w:t>
            </w:r>
            <w:proofErr w:type="spellEnd"/>
            <w:r w:rsidRPr="009A7E48">
              <w:rPr>
                <w:lang w:val="en-US"/>
              </w:rPr>
              <w:t xml:space="preserve"> </w:t>
            </w:r>
            <w:proofErr w:type="spellStart"/>
            <w:r w:rsidRPr="009A7E48">
              <w:rPr>
                <w:lang w:val="en-US"/>
              </w:rPr>
              <w:t>compañ</w:t>
            </w:r>
            <w:r w:rsidR="00450BA2" w:rsidRPr="009A7E48">
              <w:rPr>
                <w:lang w:val="en-US"/>
              </w:rPr>
              <w:t>ía</w:t>
            </w:r>
            <w:proofErr w:type="spellEnd"/>
            <w:r w:rsidR="00450BA2" w:rsidRPr="009A7E48">
              <w:rPr>
                <w:lang w:val="en-US"/>
              </w:rPr>
              <w:t xml:space="preserve"> (f) de </w:t>
            </w:r>
            <w:proofErr w:type="spellStart"/>
            <w:r w:rsidR="00450BA2" w:rsidRPr="009A7E48">
              <w:rPr>
                <w:lang w:val="en-US"/>
              </w:rPr>
              <w:t>teatro</w:t>
            </w:r>
            <w:proofErr w:type="spellEnd"/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r w:rsidRPr="00212FD5">
              <w:t>eine Theatergruppe gründen</w:t>
            </w:r>
          </w:p>
        </w:tc>
      </w:tr>
      <w:tr w:rsidR="00450BA2" w:rsidRPr="006440E9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proofErr w:type="spellStart"/>
            <w:r w:rsidRPr="00212FD5">
              <w:t>dedicarse</w:t>
            </w:r>
            <w:proofErr w:type="spellEnd"/>
            <w:r w:rsidRPr="00212FD5">
              <w:t xml:space="preserve"> a</w:t>
            </w:r>
            <w:r w:rsidR="009A7E48">
              <w:t xml:space="preserve"> </w:t>
            </w:r>
            <w:r w:rsidRPr="00212FD5">
              <w:t xml:space="preserve">/ </w:t>
            </w:r>
            <w:proofErr w:type="spellStart"/>
            <w:r w:rsidRPr="00212FD5">
              <w:t>dedicación</w:t>
            </w:r>
            <w:proofErr w:type="spellEnd"/>
            <w:r w:rsidRPr="00212FD5">
              <w:t xml:space="preserve"> (f)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C728EB" w:rsidRDefault="009A7E48" w:rsidP="009A7E48">
            <w:pPr>
              <w:pStyle w:val="KeinLeerraum"/>
            </w:pPr>
            <w:r>
              <w:t>s</w:t>
            </w:r>
            <w:r w:rsidR="00450BA2">
              <w:t>ich etwas widmen</w:t>
            </w:r>
            <w:r>
              <w:t xml:space="preserve"> </w:t>
            </w:r>
            <w:r w:rsidR="00450BA2">
              <w:t>/ Hingabe</w:t>
            </w:r>
            <w:r>
              <w:t xml:space="preserve"> /</w:t>
            </w:r>
            <w:r w:rsidR="00450BA2">
              <w:t xml:space="preserve"> Widmung</w:t>
            </w:r>
          </w:p>
        </w:tc>
      </w:tr>
      <w:tr w:rsidR="00450BA2" w:rsidRPr="006D0076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proofErr w:type="spellStart"/>
            <w:r w:rsidRPr="00212FD5">
              <w:t>dejar</w:t>
            </w:r>
            <w:proofErr w:type="spellEnd"/>
            <w:r w:rsidRPr="00212FD5">
              <w:t xml:space="preserve"> de + Inf.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6D0076" w:rsidRDefault="00450BA2" w:rsidP="009A7E48">
            <w:pPr>
              <w:pStyle w:val="KeinLeerraum"/>
            </w:pPr>
            <w:r w:rsidRPr="006D0076">
              <w:t>aufhören etwas zu tun</w:t>
            </w:r>
          </w:p>
        </w:tc>
      </w:tr>
      <w:tr w:rsidR="00450BA2" w:rsidRPr="002D31BE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Default="00450BA2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descuidar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Default="00450BA2" w:rsidP="009A7E48">
            <w:pPr>
              <w:pStyle w:val="KeinLeerraum"/>
            </w:pPr>
            <w:r>
              <w:t>vernachlässigen</w:t>
            </w:r>
          </w:p>
        </w:tc>
      </w:tr>
      <w:tr w:rsidR="00450BA2" w:rsidRPr="002D31BE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proofErr w:type="spellStart"/>
            <w:r w:rsidRPr="00212FD5">
              <w:t>disfrutar</w:t>
            </w:r>
            <w:proofErr w:type="spellEnd"/>
            <w:r w:rsidRPr="00212FD5">
              <w:t xml:space="preserve"> (de)</w:t>
            </w:r>
            <w:r w:rsidR="009A7E48">
              <w:t xml:space="preserve"> </w:t>
            </w:r>
            <w:r w:rsidRPr="00212FD5">
              <w:t xml:space="preserve">/ </w:t>
            </w:r>
            <w:proofErr w:type="spellStart"/>
            <w:r w:rsidRPr="00212FD5">
              <w:t>gozar</w:t>
            </w:r>
            <w:proofErr w:type="spellEnd"/>
            <w:r w:rsidRPr="00212FD5">
              <w:t xml:space="preserve"> (de)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8C18B1" w:rsidRDefault="009A7E48" w:rsidP="009A7E48">
            <w:pPr>
              <w:pStyle w:val="KeinLeerraum"/>
            </w:pPr>
            <w:r>
              <w:t xml:space="preserve">etwas </w:t>
            </w:r>
            <w:r w:rsidR="00450BA2" w:rsidRPr="008C18B1">
              <w:t>genießen</w:t>
            </w:r>
          </w:p>
        </w:tc>
      </w:tr>
      <w:tr w:rsidR="00450BA2" w:rsidRPr="000A0DB6" w:rsidTr="009A7E48">
        <w:trPr>
          <w:trHeight w:hRule="exact" w:val="283"/>
        </w:trPr>
        <w:tc>
          <w:tcPr>
            <w:tcW w:w="4503" w:type="dxa"/>
          </w:tcPr>
          <w:p w:rsidR="00450BA2" w:rsidRPr="00212FD5" w:rsidRDefault="00450BA2" w:rsidP="009A7E48">
            <w:pPr>
              <w:pStyle w:val="KeinLeerraum"/>
            </w:pPr>
            <w:proofErr w:type="spellStart"/>
            <w:r w:rsidRPr="00212FD5">
              <w:t>divertirse</w:t>
            </w:r>
            <w:proofErr w:type="spellEnd"/>
            <w:r w:rsidR="009A7E48">
              <w:t xml:space="preserve"> /</w:t>
            </w:r>
            <w:r w:rsidRPr="00212FD5">
              <w:t xml:space="preserve"> </w:t>
            </w:r>
            <w:proofErr w:type="spellStart"/>
            <w:r w:rsidRPr="00212FD5">
              <w:t>pas</w:t>
            </w:r>
            <w:r w:rsidR="009A7E48">
              <w:t>arlo</w:t>
            </w:r>
            <w:proofErr w:type="spellEnd"/>
            <w:r w:rsidR="009A7E48">
              <w:t xml:space="preserve"> / </w:t>
            </w:r>
            <w:proofErr w:type="spellStart"/>
            <w:r w:rsidRPr="00212FD5">
              <w:t>pasárselo</w:t>
            </w:r>
            <w:proofErr w:type="spellEnd"/>
            <w:r w:rsidRPr="00212FD5">
              <w:t xml:space="preserve"> </w:t>
            </w:r>
            <w:proofErr w:type="spellStart"/>
            <w:r w:rsidRPr="00212FD5">
              <w:t>bien</w:t>
            </w:r>
            <w:proofErr w:type="spellEnd"/>
          </w:p>
        </w:tc>
        <w:tc>
          <w:tcPr>
            <w:tcW w:w="4785" w:type="dxa"/>
          </w:tcPr>
          <w:p w:rsidR="00450BA2" w:rsidRPr="000A0DB6" w:rsidRDefault="009A7E48" w:rsidP="009A7E48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sich vergnügen /</w:t>
            </w:r>
            <w:r w:rsidR="00450BA2" w:rsidRPr="000A0DB6">
              <w:rPr>
                <w:lang w:val="de-DE"/>
              </w:rPr>
              <w:t xml:space="preserve"> sich amüsieren</w:t>
            </w:r>
          </w:p>
        </w:tc>
      </w:tr>
      <w:tr w:rsidR="00450BA2" w:rsidTr="009A7E48">
        <w:trPr>
          <w:trHeight w:hRule="exact" w:val="566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212FD5" w:rsidRDefault="00450BA2" w:rsidP="009A7E48">
            <w:pPr>
              <w:pStyle w:val="KeinLeerraum"/>
            </w:pPr>
            <w:proofErr w:type="spellStart"/>
            <w:r w:rsidRPr="00212FD5">
              <w:t>emprender</w:t>
            </w:r>
            <w:proofErr w:type="spellEnd"/>
            <w:r w:rsidR="009A7E48">
              <w:t xml:space="preserve"> </w:t>
            </w:r>
            <w:r w:rsidRPr="00212FD5">
              <w:t xml:space="preserve">/ </w:t>
            </w:r>
            <w:proofErr w:type="spellStart"/>
            <w:r w:rsidRPr="00212FD5">
              <w:t>emprendedor</w:t>
            </w:r>
            <w:proofErr w:type="spellEnd"/>
            <w:r w:rsidR="009A7E48">
              <w:t>/-a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Default="00450BA2" w:rsidP="009A7E48">
            <w:pPr>
              <w:pStyle w:val="KeinLeerraum"/>
            </w:pPr>
            <w:r>
              <w:t>in Angriff nehmen</w:t>
            </w:r>
            <w:r w:rsidR="009A7E48">
              <w:t xml:space="preserve"> / unternehmungslustig /</w:t>
            </w:r>
            <w:r>
              <w:t xml:space="preserve"> aktiv</w:t>
            </w:r>
          </w:p>
        </w:tc>
      </w:tr>
      <w:tr w:rsidR="00450BA2" w:rsidTr="009A7E48">
        <w:trPr>
          <w:trHeight w:hRule="exact" w:val="574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Pr="009A7E48" w:rsidRDefault="009A7E48" w:rsidP="009A7E48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enfrentarse</w:t>
            </w:r>
            <w:proofErr w:type="spellEnd"/>
            <w:r>
              <w:rPr>
                <w:lang w:val="en-US"/>
              </w:rPr>
              <w:t xml:space="preserve"> a /</w:t>
            </w:r>
            <w:r w:rsidR="00450BA2" w:rsidRPr="009A7E48">
              <w:rPr>
                <w:lang w:val="en-US"/>
              </w:rPr>
              <w:t xml:space="preserve"> con</w:t>
            </w:r>
            <w:r>
              <w:rPr>
                <w:lang w:val="en-US"/>
              </w:rPr>
              <w:t xml:space="preserve"> </w:t>
            </w:r>
            <w:r w:rsidR="00450BA2" w:rsidRPr="009A7E48">
              <w:rPr>
                <w:lang w:val="en-US"/>
              </w:rPr>
              <w:t xml:space="preserve">/ </w:t>
            </w:r>
            <w:proofErr w:type="spellStart"/>
            <w:r w:rsidR="00450BA2" w:rsidRPr="009A7E48">
              <w:rPr>
                <w:lang w:val="en-US"/>
              </w:rPr>
              <w:t>afrontar</w:t>
            </w:r>
            <w:proofErr w:type="spellEnd"/>
            <w:r w:rsidR="00450BA2" w:rsidRPr="009A7E48">
              <w:rPr>
                <w:lang w:val="en-US"/>
              </w:rPr>
              <w:t xml:space="preserve"> </w:t>
            </w:r>
            <w:proofErr w:type="spellStart"/>
            <w:r w:rsidR="00450BA2" w:rsidRPr="009A7E48">
              <w:rPr>
                <w:lang w:val="en-US"/>
              </w:rPr>
              <w:t>algo</w:t>
            </w:r>
            <w:proofErr w:type="spellEnd"/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A2" w:rsidRDefault="00450BA2" w:rsidP="009A7E48">
            <w:pPr>
              <w:pStyle w:val="KeinLeerraum"/>
            </w:pPr>
            <w:r>
              <w:t>sich mit etwas konfrontieren</w:t>
            </w:r>
            <w:r w:rsidR="009A7E48">
              <w:t xml:space="preserve"> </w:t>
            </w:r>
            <w:r>
              <w:t>/ die Stirn bieten</w:t>
            </w:r>
          </w:p>
        </w:tc>
      </w:tr>
      <w:tr w:rsidR="00713B43" w:rsidTr="00713B43">
        <w:trPr>
          <w:trHeight w:hRule="exact" w:val="284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3E2310" w:rsidRDefault="00713B43" w:rsidP="005C0369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3E2310">
              <w:rPr>
                <w:lang w:val="es-ES"/>
              </w:rPr>
              <w:t>nrollarse con alguien</w:t>
            </w:r>
          </w:p>
          <w:p w:rsidR="00713B43" w:rsidRPr="003E2310" w:rsidRDefault="00713B43" w:rsidP="005C0369">
            <w:pPr>
              <w:pStyle w:val="KeinLeerraum"/>
              <w:rPr>
                <w:lang w:val="es-ES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3E2310" w:rsidRDefault="00713B43" w:rsidP="005C0369">
            <w:pPr>
              <w:pStyle w:val="KeinLeerraum"/>
            </w:pPr>
            <w:r w:rsidRPr="003E2310">
              <w:t xml:space="preserve">mit </w:t>
            </w:r>
            <w:r>
              <w:t>jemandem</w:t>
            </w:r>
            <w:r w:rsidRPr="003E2310">
              <w:t xml:space="preserve"> anbandeln (ugs.)</w:t>
            </w:r>
          </w:p>
        </w:tc>
      </w:tr>
      <w:tr w:rsidR="00713B43" w:rsidRPr="00D26B92" w:rsidTr="009A7E48">
        <w:trPr>
          <w:trHeight w:hRule="exact" w:val="283"/>
        </w:trPr>
        <w:tc>
          <w:tcPr>
            <w:tcW w:w="4503" w:type="dxa"/>
          </w:tcPr>
          <w:p w:rsidR="00713B43" w:rsidRPr="00D26B92" w:rsidRDefault="00713B43" w:rsidP="009A7E48">
            <w:pPr>
              <w:pStyle w:val="KeinLeerraum"/>
            </w:pPr>
            <w:proofErr w:type="spellStart"/>
            <w:r>
              <w:t>e</w:t>
            </w:r>
            <w:r w:rsidRPr="00D26B92">
              <w:t>ntretenerse</w:t>
            </w:r>
            <w:proofErr w:type="spellEnd"/>
            <w:r>
              <w:t xml:space="preserve"> / </w:t>
            </w:r>
            <w:proofErr w:type="spellStart"/>
            <w:r>
              <w:t>entretenimiento</w:t>
            </w:r>
            <w:proofErr w:type="spellEnd"/>
            <w:r>
              <w:t xml:space="preserve"> (m)</w:t>
            </w:r>
          </w:p>
          <w:p w:rsidR="00713B43" w:rsidRPr="00212FD5" w:rsidRDefault="00713B43" w:rsidP="009A7E48">
            <w:pPr>
              <w:pStyle w:val="KeinLeerraum"/>
            </w:pPr>
          </w:p>
        </w:tc>
        <w:tc>
          <w:tcPr>
            <w:tcW w:w="4785" w:type="dxa"/>
          </w:tcPr>
          <w:p w:rsidR="00713B43" w:rsidRDefault="00713B43" w:rsidP="009A7E48">
            <w:pPr>
              <w:pStyle w:val="KeinLeerraum"/>
            </w:pPr>
            <w:r>
              <w:t xml:space="preserve">sich die Zeit vertreiben / </w:t>
            </w:r>
            <w:r w:rsidRPr="00D26B92">
              <w:t xml:space="preserve"> Zeitvertreib</w:t>
            </w:r>
          </w:p>
          <w:p w:rsidR="00713B43" w:rsidRPr="000A0DB6" w:rsidRDefault="00713B43" w:rsidP="009A7E48">
            <w:pPr>
              <w:pStyle w:val="KeinLeerraum"/>
            </w:pPr>
          </w:p>
        </w:tc>
      </w:tr>
      <w:tr w:rsidR="00713B43" w:rsidRPr="00D26B92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212FD5" w:rsidRDefault="00713B43" w:rsidP="009A7E48">
            <w:pPr>
              <w:pStyle w:val="KeinLeerraum"/>
            </w:pPr>
            <w:proofErr w:type="spellStart"/>
            <w:r>
              <w:t>entristecerse</w:t>
            </w:r>
            <w:proofErr w:type="spellEnd"/>
            <w:r>
              <w:t xml:space="preserve"> /</w:t>
            </w:r>
            <w:r w:rsidRPr="00212FD5">
              <w:t xml:space="preserve"> </w:t>
            </w:r>
            <w:proofErr w:type="spellStart"/>
            <w:r w:rsidRPr="00212FD5">
              <w:t>ponerse</w:t>
            </w:r>
            <w:proofErr w:type="spellEnd"/>
            <w:r w:rsidRPr="00212FD5">
              <w:t xml:space="preserve"> triste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0A0DB6" w:rsidRDefault="00713B43" w:rsidP="009A7E48">
            <w:pPr>
              <w:pStyle w:val="KeinLeerraum"/>
              <w:rPr>
                <w:lang w:val="es-ES"/>
              </w:rPr>
            </w:pPr>
            <w:r w:rsidRPr="000A0DB6">
              <w:rPr>
                <w:lang w:val="es-ES"/>
              </w:rPr>
              <w:t>traurig werden</w:t>
            </w:r>
          </w:p>
        </w:tc>
      </w:tr>
      <w:tr w:rsidR="00713B43" w:rsidRPr="00D26B92" w:rsidTr="009A7E48">
        <w:trPr>
          <w:trHeight w:hRule="exact" w:val="283"/>
        </w:trPr>
        <w:tc>
          <w:tcPr>
            <w:tcW w:w="4503" w:type="dxa"/>
          </w:tcPr>
          <w:p w:rsidR="00713B43" w:rsidRPr="00D26B92" w:rsidRDefault="00713B43" w:rsidP="009A7E48">
            <w:pPr>
              <w:pStyle w:val="KeinLeerraum"/>
              <w:rPr>
                <w:lang w:val="es-ES"/>
              </w:rPr>
            </w:pPr>
            <w:r w:rsidRPr="00D26B92">
              <w:rPr>
                <w:lang w:val="es-ES"/>
              </w:rPr>
              <w:t>equivocarse</w:t>
            </w:r>
            <w:r>
              <w:rPr>
                <w:lang w:val="es-ES"/>
              </w:rPr>
              <w:t xml:space="preserve"> </w:t>
            </w:r>
            <w:r w:rsidRPr="00D26B92">
              <w:rPr>
                <w:lang w:val="es-ES"/>
              </w:rPr>
              <w:t>/ equivocación (f)</w:t>
            </w:r>
          </w:p>
          <w:p w:rsidR="00713B43" w:rsidRPr="00D26B92" w:rsidRDefault="00713B43" w:rsidP="009A7E48">
            <w:pPr>
              <w:pStyle w:val="KeinLeerraum"/>
              <w:rPr>
                <w:lang w:val="es-ES"/>
              </w:rPr>
            </w:pPr>
          </w:p>
        </w:tc>
        <w:tc>
          <w:tcPr>
            <w:tcW w:w="4785" w:type="dxa"/>
          </w:tcPr>
          <w:p w:rsidR="00713B43" w:rsidRPr="00D26B92" w:rsidRDefault="00713B43" w:rsidP="009A7E48">
            <w:pPr>
              <w:pStyle w:val="KeinLeerraum"/>
            </w:pPr>
            <w:r w:rsidRPr="00D26B92">
              <w:t>sich irren</w:t>
            </w:r>
            <w:r>
              <w:t xml:space="preserve"> </w:t>
            </w:r>
            <w:r w:rsidRPr="00D26B92">
              <w:t>/ Irrtum</w:t>
            </w:r>
          </w:p>
        </w:tc>
      </w:tr>
      <w:tr w:rsidR="00713B43" w:rsidRPr="00D26B92" w:rsidTr="009A7E48">
        <w:trPr>
          <w:trHeight w:hRule="exact" w:val="283"/>
        </w:trPr>
        <w:tc>
          <w:tcPr>
            <w:tcW w:w="4503" w:type="dxa"/>
          </w:tcPr>
          <w:p w:rsidR="00713B43" w:rsidRPr="00D26B92" w:rsidRDefault="00713B43" w:rsidP="009A7E48">
            <w:pPr>
              <w:pStyle w:val="KeinLeerraum"/>
              <w:rPr>
                <w:lang w:val="es-ES"/>
              </w:rPr>
            </w:pPr>
            <w:proofErr w:type="spellStart"/>
            <w:r w:rsidRPr="00D26B92">
              <w:t>espectáculo</w:t>
            </w:r>
            <w:proofErr w:type="spellEnd"/>
            <w:r w:rsidRPr="00D26B92">
              <w:t xml:space="preserve"> </w:t>
            </w:r>
            <w:r w:rsidRPr="00D26B92">
              <w:rPr>
                <w:lang w:val="es-ES"/>
              </w:rPr>
              <w:t>(m)</w:t>
            </w:r>
          </w:p>
        </w:tc>
        <w:tc>
          <w:tcPr>
            <w:tcW w:w="4785" w:type="dxa"/>
          </w:tcPr>
          <w:p w:rsidR="00713B43" w:rsidRPr="00D26B92" w:rsidRDefault="00713B43" w:rsidP="009A7E48">
            <w:pPr>
              <w:pStyle w:val="KeinLeerraum"/>
              <w:rPr>
                <w:lang w:val="es-ES"/>
              </w:rPr>
            </w:pPr>
            <w:r>
              <w:t>Spektakel /</w:t>
            </w:r>
            <w:r w:rsidRPr="00D26B92">
              <w:t xml:space="preserve"> Schau</w:t>
            </w:r>
            <w:r>
              <w:t>spiel</w:t>
            </w:r>
          </w:p>
        </w:tc>
      </w:tr>
      <w:tr w:rsidR="00713B43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212FD5" w:rsidRDefault="00713B43" w:rsidP="009A7E48">
            <w:pPr>
              <w:pStyle w:val="KeinLeerraum"/>
            </w:pPr>
            <w:proofErr w:type="spellStart"/>
            <w:r w:rsidRPr="00212FD5">
              <w:t>ficha</w:t>
            </w:r>
            <w:proofErr w:type="spellEnd"/>
            <w:r w:rsidRPr="00212FD5">
              <w:t xml:space="preserve"> (f)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Default="00713B43" w:rsidP="009A7E48">
            <w:pPr>
              <w:pStyle w:val="KeinLeerraum"/>
            </w:pPr>
            <w:r>
              <w:t>Spielstein / Karteikarte / Formular</w:t>
            </w:r>
          </w:p>
        </w:tc>
      </w:tr>
      <w:tr w:rsidR="00713B43" w:rsidRPr="00D26B92" w:rsidTr="009A7E48">
        <w:trPr>
          <w:trHeight w:hRule="exact" w:val="283"/>
        </w:trPr>
        <w:tc>
          <w:tcPr>
            <w:tcW w:w="4503" w:type="dxa"/>
          </w:tcPr>
          <w:p w:rsidR="00713B43" w:rsidRPr="00212FD5" w:rsidRDefault="00713B43" w:rsidP="009A7E48">
            <w:pPr>
              <w:pStyle w:val="KeinLeerraum"/>
            </w:pPr>
            <w:proofErr w:type="spellStart"/>
            <w:r w:rsidRPr="00212FD5">
              <w:t>gira</w:t>
            </w:r>
            <w:proofErr w:type="spellEnd"/>
            <w:r w:rsidRPr="00212FD5">
              <w:t xml:space="preserve"> (f)</w:t>
            </w:r>
          </w:p>
          <w:p w:rsidR="00713B43" w:rsidRPr="00212FD5" w:rsidRDefault="00713B43" w:rsidP="009A7E48">
            <w:pPr>
              <w:pStyle w:val="KeinLeerraum"/>
            </w:pPr>
          </w:p>
        </w:tc>
        <w:tc>
          <w:tcPr>
            <w:tcW w:w="4785" w:type="dxa"/>
          </w:tcPr>
          <w:p w:rsidR="00713B43" w:rsidRPr="00212FD5" w:rsidRDefault="00713B43" w:rsidP="009A7E48">
            <w:pPr>
              <w:pStyle w:val="KeinLeerraum"/>
            </w:pPr>
            <w:r w:rsidRPr="00212FD5">
              <w:t>die Tournee</w:t>
            </w:r>
          </w:p>
        </w:tc>
      </w:tr>
      <w:tr w:rsidR="00713B43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jugada (f)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Default="00713B43" w:rsidP="009A7E48">
            <w:pPr>
              <w:pStyle w:val="KeinLeerraum"/>
            </w:pPr>
            <w:r>
              <w:t>Schachzug / Streich</w:t>
            </w:r>
          </w:p>
        </w:tc>
      </w:tr>
      <w:tr w:rsidR="00713B43" w:rsidRPr="00FF0424" w:rsidTr="009A7E48">
        <w:trPr>
          <w:trHeight w:hRule="exact" w:val="510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j</w:t>
            </w:r>
            <w:r w:rsidRPr="00D26B92">
              <w:rPr>
                <w:lang w:val="es-ES"/>
              </w:rPr>
              <w:t>ugar al</w:t>
            </w:r>
            <w:r>
              <w:rPr>
                <w:lang w:val="es-ES"/>
              </w:rPr>
              <w:t xml:space="preserve"> ajedrez / a las cartas / al parchis</w:t>
            </w:r>
          </w:p>
          <w:p w:rsidR="00713B43" w:rsidRPr="00D26B92" w:rsidRDefault="00713B43" w:rsidP="009A7E48">
            <w:pPr>
              <w:pStyle w:val="KeinLeerraum"/>
              <w:rPr>
                <w:lang w:val="es-ES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D26B92" w:rsidRDefault="00713B43" w:rsidP="009A7E48">
            <w:pPr>
              <w:pStyle w:val="KeinLeerraum"/>
            </w:pPr>
            <w:r>
              <w:t xml:space="preserve">Schach / Karten / Mensch-ärgere-dich-nicht </w:t>
            </w:r>
            <w:r w:rsidRPr="00D26B92">
              <w:t>spielen</w:t>
            </w:r>
          </w:p>
        </w:tc>
      </w:tr>
      <w:tr w:rsidR="00713B43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juguete (m)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Default="00713B43" w:rsidP="009A7E48">
            <w:pPr>
              <w:pStyle w:val="KeinLeerraum"/>
            </w:pPr>
            <w:r>
              <w:t>Spielzeug</w:t>
            </w:r>
          </w:p>
        </w:tc>
      </w:tr>
      <w:tr w:rsidR="00713B43" w:rsidRPr="00D26B92" w:rsidTr="009A7E48">
        <w:trPr>
          <w:trHeight w:hRule="exact" w:val="622"/>
        </w:trPr>
        <w:tc>
          <w:tcPr>
            <w:tcW w:w="4503" w:type="dxa"/>
          </w:tcPr>
          <w:p w:rsidR="00713B43" w:rsidRPr="00D26B92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D26B92">
              <w:rPr>
                <w:lang w:val="es-ES"/>
              </w:rPr>
              <w:t>over</w:t>
            </w:r>
            <w:r>
              <w:rPr>
                <w:lang w:val="es-ES"/>
              </w:rPr>
              <w:t xml:space="preserve">(se) </w:t>
            </w:r>
            <w:r w:rsidRPr="00D26B92">
              <w:rPr>
                <w:lang w:val="es-ES"/>
              </w:rPr>
              <w:t>/ movida</w:t>
            </w:r>
            <w:r>
              <w:rPr>
                <w:lang w:val="es-ES"/>
              </w:rPr>
              <w:t xml:space="preserve"> (f)</w:t>
            </w:r>
            <w:r w:rsidRPr="00D26B92">
              <w:rPr>
                <w:lang w:val="es-ES"/>
              </w:rPr>
              <w:tab/>
            </w:r>
            <w:r w:rsidRPr="00D26B92">
              <w:rPr>
                <w:lang w:val="es-ES"/>
              </w:rPr>
              <w:tab/>
            </w:r>
            <w:r w:rsidRPr="00D26B92">
              <w:rPr>
                <w:lang w:val="es-ES"/>
              </w:rPr>
              <w:tab/>
            </w:r>
          </w:p>
          <w:p w:rsidR="00713B43" w:rsidRPr="00212FD5" w:rsidRDefault="00713B43" w:rsidP="009A7E48">
            <w:pPr>
              <w:pStyle w:val="KeinLeerraum"/>
              <w:rPr>
                <w:lang w:val="es-ES"/>
              </w:rPr>
            </w:pPr>
          </w:p>
        </w:tc>
        <w:tc>
          <w:tcPr>
            <w:tcW w:w="4785" w:type="dxa"/>
          </w:tcPr>
          <w:p w:rsidR="00713B43" w:rsidRPr="00212FD5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(sich)</w:t>
            </w:r>
            <w:r w:rsidRPr="00D26B92">
              <w:rPr>
                <w:lang w:val="es-ES"/>
              </w:rPr>
              <w:t xml:space="preserve"> bewegen</w:t>
            </w:r>
            <w:r>
              <w:rPr>
                <w:lang w:val="es-ES"/>
              </w:rPr>
              <w:t xml:space="preserve"> / Szene / geschäftiges</w:t>
            </w:r>
            <w:r w:rsidR="001D7267">
              <w:rPr>
                <w:lang w:val="es-ES"/>
              </w:rPr>
              <w:t xml:space="preserve"> </w:t>
            </w:r>
            <w:r>
              <w:rPr>
                <w:lang w:val="es-ES"/>
              </w:rPr>
              <w:t>Treiben</w:t>
            </w:r>
          </w:p>
        </w:tc>
      </w:tr>
      <w:tr w:rsidR="00713B43" w:rsidRPr="002D31BE" w:rsidTr="009A7E48">
        <w:trPr>
          <w:trHeight w:hRule="exact" w:val="340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FF0424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o</w:t>
            </w:r>
            <w:r w:rsidRPr="00FF0424">
              <w:rPr>
                <w:lang w:val="es-ES"/>
              </w:rPr>
              <w:t>bjetivo</w:t>
            </w:r>
            <w:r>
              <w:rPr>
                <w:lang w:val="es-ES"/>
              </w:rPr>
              <w:t xml:space="preserve"> (m) /</w:t>
            </w:r>
            <w:r w:rsidRPr="00FF0424">
              <w:rPr>
                <w:lang w:val="es-ES"/>
              </w:rPr>
              <w:t xml:space="preserve"> meta(f)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212FD5" w:rsidRDefault="00713B43" w:rsidP="009A7E48">
            <w:pPr>
              <w:pStyle w:val="KeinLeerraum"/>
              <w:rPr>
                <w:lang w:val="es-ES"/>
              </w:rPr>
            </w:pPr>
            <w:r w:rsidRPr="00212FD5">
              <w:rPr>
                <w:lang w:val="es-ES"/>
              </w:rPr>
              <w:t>Ziel</w:t>
            </w:r>
          </w:p>
        </w:tc>
      </w:tr>
      <w:tr w:rsidR="00713B43" w:rsidRPr="00D26B92" w:rsidTr="009A7E48">
        <w:trPr>
          <w:trHeight w:hRule="exact" w:val="283"/>
        </w:trPr>
        <w:tc>
          <w:tcPr>
            <w:tcW w:w="4503" w:type="dxa"/>
          </w:tcPr>
          <w:p w:rsidR="00713B43" w:rsidRPr="00D26B92" w:rsidRDefault="00713B43" w:rsidP="009A7E48">
            <w:pPr>
              <w:pStyle w:val="KeinLeerraum"/>
              <w:rPr>
                <w:lang w:val="es-ES"/>
              </w:rPr>
            </w:pPr>
            <w:r w:rsidRPr="00212FD5">
              <w:rPr>
                <w:lang w:val="es-ES"/>
              </w:rPr>
              <w:t xml:space="preserve">ocio </w:t>
            </w:r>
            <w:r w:rsidRPr="00D26B92">
              <w:rPr>
                <w:lang w:val="es-ES"/>
              </w:rPr>
              <w:t>(m)</w:t>
            </w:r>
          </w:p>
        </w:tc>
        <w:tc>
          <w:tcPr>
            <w:tcW w:w="4785" w:type="dxa"/>
          </w:tcPr>
          <w:p w:rsidR="00713B43" w:rsidRPr="00D26B92" w:rsidRDefault="00713B43" w:rsidP="009A7E48">
            <w:pPr>
              <w:pStyle w:val="KeinLeerraum"/>
              <w:rPr>
                <w:lang w:val="es-ES"/>
              </w:rPr>
            </w:pPr>
            <w:r w:rsidRPr="00212FD5">
              <w:rPr>
                <w:lang w:val="es-ES"/>
              </w:rPr>
              <w:t>die Freizeit</w:t>
            </w:r>
          </w:p>
        </w:tc>
      </w:tr>
      <w:tr w:rsidR="00713B43" w:rsidRPr="00D26B92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212FD5" w:rsidRDefault="00713B43" w:rsidP="009A7E48">
            <w:pPr>
              <w:pStyle w:val="KeinLeerraum"/>
              <w:rPr>
                <w:lang w:val="es-ES"/>
              </w:rPr>
            </w:pPr>
            <w:r w:rsidRPr="00247AF2">
              <w:rPr>
                <w:lang w:val="es-ES"/>
              </w:rPr>
              <w:t>pandilla (f)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212FD5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die C</w:t>
            </w:r>
            <w:r w:rsidRPr="00212FD5">
              <w:rPr>
                <w:lang w:val="es-ES"/>
              </w:rPr>
              <w:t>lique</w:t>
            </w:r>
          </w:p>
        </w:tc>
      </w:tr>
      <w:tr w:rsidR="00713B43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partida (f)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Default="00713B43" w:rsidP="009A7E48">
            <w:pPr>
              <w:pStyle w:val="KeinLeerraum"/>
            </w:pPr>
            <w:r>
              <w:t>Partie (Schach)</w:t>
            </w:r>
          </w:p>
        </w:tc>
      </w:tr>
      <w:tr w:rsidR="00713B43" w:rsidRPr="002D31BE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pasión (f)</w:t>
            </w:r>
            <w:r w:rsidR="001D7267">
              <w:rPr>
                <w:lang w:val="es-ES"/>
              </w:rPr>
              <w:t xml:space="preserve"> / apasionado/-a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Default="00713B43" w:rsidP="009A7E48">
            <w:pPr>
              <w:pStyle w:val="KeinLeerraum"/>
            </w:pPr>
            <w:r>
              <w:t>Leidenschaft</w:t>
            </w:r>
            <w:r w:rsidR="001D7267">
              <w:t xml:space="preserve"> / leidenschaftlich</w:t>
            </w:r>
          </w:p>
        </w:tc>
      </w:tr>
      <w:tr w:rsidR="00713B43" w:rsidRPr="002D31BE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6440E9" w:rsidRDefault="00713B43" w:rsidP="009A7E48">
            <w:pPr>
              <w:pStyle w:val="KeinLeerraum"/>
              <w:rPr>
                <w:lang w:val="es-ES"/>
              </w:rPr>
            </w:pPr>
            <w:r w:rsidRPr="006440E9">
              <w:rPr>
                <w:lang w:val="es-ES"/>
              </w:rPr>
              <w:t>pieza (f)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6440E9" w:rsidRDefault="00713B43" w:rsidP="009A7E48">
            <w:pPr>
              <w:pStyle w:val="KeinLeerraum"/>
            </w:pPr>
            <w:r>
              <w:t>(Schach)Figur /</w:t>
            </w:r>
            <w:r w:rsidRPr="006440E9">
              <w:t xml:space="preserve"> Stück</w:t>
            </w:r>
          </w:p>
        </w:tc>
      </w:tr>
      <w:tr w:rsidR="00713B43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rincón (m)</w:t>
            </w:r>
            <w:r w:rsidR="001D7267">
              <w:rPr>
                <w:lang w:val="es-ES"/>
              </w:rPr>
              <w:t xml:space="preserve"> </w:t>
            </w:r>
            <w:r>
              <w:rPr>
                <w:lang w:val="es-ES"/>
              </w:rPr>
              <w:t>/ esquina (f)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212FD5" w:rsidRDefault="00713B43" w:rsidP="009A7E48">
            <w:pPr>
              <w:pStyle w:val="KeinLeerraum"/>
              <w:rPr>
                <w:lang w:val="es-ES"/>
              </w:rPr>
            </w:pPr>
            <w:r w:rsidRPr="00212FD5">
              <w:rPr>
                <w:lang w:val="es-ES"/>
              </w:rPr>
              <w:t>Winkel/ Ecke</w:t>
            </w:r>
          </w:p>
        </w:tc>
      </w:tr>
      <w:tr w:rsidR="00713B43" w:rsidRPr="00D26B92" w:rsidTr="009A7E48">
        <w:trPr>
          <w:trHeight w:hRule="exact" w:val="283"/>
        </w:trPr>
        <w:tc>
          <w:tcPr>
            <w:tcW w:w="4503" w:type="dxa"/>
          </w:tcPr>
          <w:p w:rsidR="00713B43" w:rsidRPr="00247AF2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salir (de marcha / de copas /</w:t>
            </w:r>
            <w:r w:rsidRPr="00247AF2">
              <w:rPr>
                <w:lang w:val="es-ES"/>
              </w:rPr>
              <w:t xml:space="preserve"> de bares..)</w:t>
            </w:r>
          </w:p>
        </w:tc>
        <w:tc>
          <w:tcPr>
            <w:tcW w:w="4785" w:type="dxa"/>
          </w:tcPr>
          <w:p w:rsidR="00713B43" w:rsidRPr="00212FD5" w:rsidRDefault="00713B43" w:rsidP="009A7E48">
            <w:pPr>
              <w:pStyle w:val="KeinLeerraum"/>
              <w:rPr>
                <w:lang w:val="es-ES"/>
              </w:rPr>
            </w:pPr>
            <w:r w:rsidRPr="00212FD5">
              <w:rPr>
                <w:lang w:val="es-ES"/>
              </w:rPr>
              <w:t>ausgehen</w:t>
            </w:r>
          </w:p>
        </w:tc>
      </w:tr>
      <w:tr w:rsidR="00713B43" w:rsidRPr="006440E9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212FD5" w:rsidRDefault="00713B43" w:rsidP="009A7E48">
            <w:pPr>
              <w:pStyle w:val="KeinLeerraum"/>
              <w:rPr>
                <w:lang w:val="es-ES"/>
              </w:rPr>
            </w:pPr>
            <w:r w:rsidRPr="00212FD5">
              <w:rPr>
                <w:lang w:val="es-ES"/>
              </w:rPr>
              <w:t>tablero (m)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43" w:rsidRPr="00212FD5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(Schach-)B</w:t>
            </w:r>
            <w:r w:rsidRPr="00212FD5">
              <w:rPr>
                <w:lang w:val="es-ES"/>
              </w:rPr>
              <w:t>rett, Platte</w:t>
            </w:r>
          </w:p>
        </w:tc>
      </w:tr>
      <w:tr w:rsidR="00713B43" w:rsidRPr="00D26B92" w:rsidTr="009A7E48">
        <w:trPr>
          <w:trHeight w:hRule="exact" w:val="283"/>
        </w:trPr>
        <w:tc>
          <w:tcPr>
            <w:tcW w:w="4503" w:type="dxa"/>
          </w:tcPr>
          <w:p w:rsidR="00713B43" w:rsidRPr="00D26B92" w:rsidRDefault="00713B43" w:rsidP="009A7E48">
            <w:pPr>
              <w:pStyle w:val="KeinLeerraum"/>
              <w:rPr>
                <w:lang w:val="es-ES"/>
              </w:rPr>
            </w:pPr>
            <w:proofErr w:type="spellStart"/>
            <w:r w:rsidRPr="00D26B92">
              <w:t>temporada</w:t>
            </w:r>
            <w:proofErr w:type="spellEnd"/>
            <w:r w:rsidRPr="00D26B92">
              <w:t xml:space="preserve"> </w:t>
            </w:r>
            <w:r w:rsidRPr="00D26B92">
              <w:rPr>
                <w:lang w:val="es-ES"/>
              </w:rPr>
              <w:t>(f)</w:t>
            </w:r>
          </w:p>
        </w:tc>
        <w:tc>
          <w:tcPr>
            <w:tcW w:w="4785" w:type="dxa"/>
          </w:tcPr>
          <w:p w:rsidR="00713B43" w:rsidRPr="00D26B92" w:rsidRDefault="00713B43" w:rsidP="009A7E48">
            <w:pPr>
              <w:pStyle w:val="KeinLeerraum"/>
              <w:rPr>
                <w:lang w:val="es-ES"/>
              </w:rPr>
            </w:pPr>
            <w:r w:rsidRPr="00D26B92">
              <w:t>Saison</w:t>
            </w:r>
            <w:r>
              <w:t xml:space="preserve"> / Zeitspanne</w:t>
            </w:r>
          </w:p>
        </w:tc>
      </w:tr>
      <w:tr w:rsidR="00713B43" w:rsidRPr="000A0DB6" w:rsidTr="009A7E48">
        <w:trPr>
          <w:trHeight w:hRule="exact" w:val="283"/>
        </w:trPr>
        <w:tc>
          <w:tcPr>
            <w:tcW w:w="4503" w:type="dxa"/>
          </w:tcPr>
          <w:p w:rsidR="00713B43" w:rsidRPr="009A7E48" w:rsidRDefault="00713B43" w:rsidP="009A7E48">
            <w:pPr>
              <w:pStyle w:val="KeinLeerraum"/>
              <w:rPr>
                <w:lang w:val="en-US"/>
              </w:rPr>
            </w:pPr>
            <w:proofErr w:type="spellStart"/>
            <w:r w:rsidRPr="009A7E48">
              <w:rPr>
                <w:lang w:val="en-US"/>
              </w:rPr>
              <w:t>vicio</w:t>
            </w:r>
            <w:proofErr w:type="spellEnd"/>
            <w:r w:rsidRPr="009A7E48">
              <w:rPr>
                <w:lang w:val="en-US"/>
              </w:rPr>
              <w:t xml:space="preserve"> (m) / </w:t>
            </w:r>
            <w:proofErr w:type="spellStart"/>
            <w:r w:rsidRPr="009A7E48">
              <w:rPr>
                <w:lang w:val="en-US"/>
              </w:rPr>
              <w:t>círculo</w:t>
            </w:r>
            <w:proofErr w:type="spellEnd"/>
            <w:r w:rsidRPr="009A7E48">
              <w:rPr>
                <w:lang w:val="en-US"/>
              </w:rPr>
              <w:t xml:space="preserve"> (m) </w:t>
            </w:r>
            <w:proofErr w:type="spellStart"/>
            <w:r w:rsidRPr="009A7E48">
              <w:rPr>
                <w:lang w:val="en-US"/>
              </w:rPr>
              <w:t>vicioso</w:t>
            </w:r>
            <w:proofErr w:type="spellEnd"/>
          </w:p>
        </w:tc>
        <w:tc>
          <w:tcPr>
            <w:tcW w:w="4785" w:type="dxa"/>
          </w:tcPr>
          <w:p w:rsidR="00713B43" w:rsidRPr="000A0DB6" w:rsidRDefault="00713B43" w:rsidP="009A7E48">
            <w:pPr>
              <w:pStyle w:val="KeinLeerraum"/>
            </w:pPr>
            <w:r w:rsidRPr="000A0DB6">
              <w:t>Laster</w:t>
            </w:r>
            <w:r>
              <w:t xml:space="preserve"> </w:t>
            </w:r>
            <w:r w:rsidRPr="000A0DB6">
              <w:t>/ Teufelskreis</w:t>
            </w:r>
          </w:p>
        </w:tc>
      </w:tr>
    </w:tbl>
    <w:p w:rsidR="00450BA2" w:rsidRDefault="00450BA2" w:rsidP="00450BA2">
      <w:pPr>
        <w:tabs>
          <w:tab w:val="left" w:pos="1795"/>
        </w:tabs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785"/>
      </w:tblGrid>
      <w:tr w:rsidR="009A7E48" w:rsidRPr="000A0DB6" w:rsidTr="009A7E48">
        <w:trPr>
          <w:trHeight w:hRule="exact" w:val="283"/>
        </w:trPr>
        <w:tc>
          <w:tcPr>
            <w:tcW w:w="4503" w:type="dxa"/>
          </w:tcPr>
          <w:p w:rsidR="009A7E48" w:rsidRPr="007467FB" w:rsidRDefault="009A7E48" w:rsidP="009A7E48">
            <w:pPr>
              <w:pStyle w:val="KeinLeerraum"/>
              <w:rPr>
                <w:b/>
              </w:rPr>
            </w:pPr>
            <w:proofErr w:type="spellStart"/>
            <w:r w:rsidRPr="007467FB">
              <w:rPr>
                <w:b/>
              </w:rPr>
              <w:t>Frases</w:t>
            </w:r>
            <w:proofErr w:type="spellEnd"/>
            <w:r w:rsidRPr="007467FB">
              <w:rPr>
                <w:b/>
              </w:rPr>
              <w:t xml:space="preserve"> </w:t>
            </w:r>
            <w:proofErr w:type="spellStart"/>
            <w:r w:rsidRPr="007467FB">
              <w:rPr>
                <w:b/>
              </w:rPr>
              <w:t>útiles</w:t>
            </w:r>
            <w:proofErr w:type="spellEnd"/>
          </w:p>
        </w:tc>
        <w:tc>
          <w:tcPr>
            <w:tcW w:w="4785" w:type="dxa"/>
          </w:tcPr>
          <w:p w:rsidR="009A7E48" w:rsidRPr="000A0DB6" w:rsidRDefault="009A7E48" w:rsidP="009A7E48">
            <w:pPr>
              <w:pStyle w:val="KeinLeerraum"/>
            </w:pPr>
          </w:p>
        </w:tc>
      </w:tr>
      <w:tr w:rsidR="009A7E48" w:rsidRPr="007467FB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7467FB" w:rsidRDefault="009A7E48" w:rsidP="009A7E48">
            <w:pPr>
              <w:pStyle w:val="KeinLeerraum"/>
            </w:pPr>
            <w:proofErr w:type="spellStart"/>
            <w:r w:rsidRPr="007467FB">
              <w:t>Ya</w:t>
            </w:r>
            <w:proofErr w:type="spellEnd"/>
            <w:r w:rsidRPr="007467FB">
              <w:t xml:space="preserve"> </w:t>
            </w:r>
            <w:proofErr w:type="spellStart"/>
            <w:r w:rsidRPr="007467FB">
              <w:t>veremos</w:t>
            </w:r>
            <w:proofErr w:type="spellEnd"/>
            <w:r w:rsidRPr="007467FB">
              <w:t>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7467FB" w:rsidRDefault="009A7E48" w:rsidP="009A7E48">
            <w:pPr>
              <w:pStyle w:val="KeinLeerraum"/>
            </w:pPr>
            <w:r w:rsidRPr="007467FB">
              <w:t>Wir werden sehen.</w:t>
            </w:r>
          </w:p>
        </w:tc>
      </w:tr>
      <w:tr w:rsidR="009A7E48" w:rsidRPr="005039F1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  <w:rPr>
                <w:lang w:val="pt-BR"/>
              </w:rPr>
            </w:pPr>
            <w:r w:rsidRPr="003E2310">
              <w:rPr>
                <w:lang w:val="pt-BR"/>
              </w:rPr>
              <w:lastRenderedPageBreak/>
              <w:t>No me importa</w:t>
            </w:r>
            <w:r>
              <w:rPr>
                <w:lang w:val="pt-BR"/>
              </w:rPr>
              <w:t xml:space="preserve"> </w:t>
            </w:r>
            <w:r w:rsidRPr="003E2310">
              <w:rPr>
                <w:lang w:val="pt-BR"/>
              </w:rPr>
              <w:t xml:space="preserve">/ </w:t>
            </w:r>
            <w:r>
              <w:rPr>
                <w:lang w:val="pt-BR"/>
              </w:rPr>
              <w:t>M</w:t>
            </w:r>
            <w:r w:rsidRPr="003E2310">
              <w:rPr>
                <w:lang w:val="pt-BR"/>
              </w:rPr>
              <w:t>e da igual</w:t>
            </w:r>
            <w:r>
              <w:rPr>
                <w:lang w:val="pt-BR"/>
              </w:rPr>
              <w:t>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5039F1" w:rsidRDefault="009A7E48" w:rsidP="009A7E48">
            <w:pPr>
              <w:pStyle w:val="KeinLeerraum"/>
            </w:pPr>
            <w:r w:rsidRPr="005039F1">
              <w:t xml:space="preserve">Das macht mir nichts aus. </w:t>
            </w:r>
          </w:p>
        </w:tc>
      </w:tr>
      <w:tr w:rsidR="009A7E48" w:rsidRPr="005039F1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  <w:rPr>
                <w:lang w:val="pt-BR"/>
              </w:rPr>
            </w:pPr>
            <w:r>
              <w:rPr>
                <w:lang w:val="pt-BR"/>
              </w:rPr>
              <w:t>Me da igual.</w:t>
            </w:r>
            <w:r w:rsidR="00713B43">
              <w:rPr>
                <w:lang w:val="pt-BR"/>
              </w:rPr>
              <w:t xml:space="preserve"> </w:t>
            </w:r>
            <w:r>
              <w:rPr>
                <w:lang w:val="pt-BR"/>
              </w:rPr>
              <w:t>/</w:t>
            </w:r>
            <w:r w:rsidR="00713B43">
              <w:rPr>
                <w:lang w:val="pt-BR"/>
              </w:rPr>
              <w:t xml:space="preserve"> </w:t>
            </w:r>
            <w:r>
              <w:rPr>
                <w:lang w:val="pt-BR"/>
              </w:rPr>
              <w:t>Me da lo mismo.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5039F1" w:rsidRDefault="009A7E48" w:rsidP="009A7E48">
            <w:pPr>
              <w:pStyle w:val="KeinLeerraum"/>
            </w:pPr>
            <w:r>
              <w:t>Es ist mir egal.</w:t>
            </w:r>
          </w:p>
        </w:tc>
      </w:tr>
      <w:tr w:rsidR="009A7E48" w:rsidRPr="005039F1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  <w:rPr>
                <w:lang w:val="es-ES"/>
              </w:rPr>
            </w:pPr>
            <w:r w:rsidRPr="003E2310">
              <w:rPr>
                <w:lang w:val="es-ES"/>
              </w:rPr>
              <w:t>Me lo voy a pensar.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5039F1" w:rsidRDefault="009A7E48" w:rsidP="009A7E48">
            <w:pPr>
              <w:pStyle w:val="KeinLeerraum"/>
            </w:pPr>
            <w:r w:rsidRPr="005039F1">
              <w:t>Ich überlege es mir.</w:t>
            </w:r>
          </w:p>
        </w:tc>
      </w:tr>
      <w:tr w:rsidR="005869A4" w:rsidRPr="005039F1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9A4" w:rsidRPr="003E2310" w:rsidRDefault="005869A4" w:rsidP="009A7E48">
            <w:pPr>
              <w:pStyle w:val="KeinLeerraum"/>
              <w:rPr>
                <w:lang w:val="es-ES"/>
              </w:rPr>
            </w:pPr>
            <w:r>
              <w:rPr>
                <w:lang w:val="de-DE"/>
              </w:rPr>
              <w:t>¿</w:t>
            </w:r>
            <w:proofErr w:type="spellStart"/>
            <w:r>
              <w:rPr>
                <w:lang w:val="de-DE"/>
              </w:rPr>
              <w:t>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apuntas</w:t>
            </w:r>
            <w:proofErr w:type="spellEnd"/>
            <w:r>
              <w:rPr>
                <w:lang w:val="de-DE"/>
              </w:rPr>
              <w:t>?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9A4" w:rsidRPr="005039F1" w:rsidRDefault="005869A4" w:rsidP="009A7E48">
            <w:pPr>
              <w:pStyle w:val="KeinLeerraum"/>
            </w:pPr>
            <w:r>
              <w:t>Machst du mit?</w:t>
            </w:r>
          </w:p>
        </w:tc>
      </w:tr>
      <w:tr w:rsidR="009A7E48" w:rsidRPr="003E2310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  <w:rPr>
                <w:lang w:val="es-ES"/>
              </w:rPr>
            </w:pPr>
            <w:r w:rsidRPr="003E2310">
              <w:rPr>
                <w:lang w:val="es-ES"/>
              </w:rPr>
              <w:t>No tengo ganas de salir.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</w:pPr>
            <w:r w:rsidRPr="003E2310">
              <w:t>Ich habe keine Lust auszugehen.</w:t>
            </w:r>
          </w:p>
        </w:tc>
      </w:tr>
      <w:tr w:rsidR="009A7E48" w:rsidRPr="003E2310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Me apetece ir al cine.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</w:pPr>
            <w:r w:rsidRPr="003E2310">
              <w:t>Ich habe Lust ins Kino zu gehen.</w:t>
            </w:r>
          </w:p>
        </w:tc>
      </w:tr>
      <w:tr w:rsidR="007F23D7" w:rsidRPr="003E2310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D7" w:rsidRDefault="007F23D7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Nos vamos al campo.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D7" w:rsidRPr="003E2310" w:rsidRDefault="007F23D7" w:rsidP="009A7E48">
            <w:pPr>
              <w:pStyle w:val="KeinLeerraum"/>
            </w:pPr>
            <w:r>
              <w:t>Wir fahren aufs Land.</w:t>
            </w:r>
          </w:p>
        </w:tc>
      </w:tr>
      <w:tr w:rsidR="009A7E48" w:rsidRPr="003E2310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Default="009A7E48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Nos lo hemos pasado muy bien.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</w:pPr>
            <w:r w:rsidRPr="003E2310">
              <w:t>Wir haben uns gut amüsiert.</w:t>
            </w:r>
          </w:p>
        </w:tc>
      </w:tr>
      <w:tr w:rsidR="009A7E48" w:rsidRPr="003E2310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Nos vamos al campo, ¿t</w:t>
            </w:r>
            <w:r w:rsidR="009A7E48">
              <w:rPr>
                <w:lang w:val="es-ES"/>
              </w:rPr>
              <w:t>e apuntas?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713B43" w:rsidP="009A7E48">
            <w:pPr>
              <w:pStyle w:val="KeinLeerraum"/>
            </w:pPr>
            <w:r>
              <w:t>Wir fahren auf Land, k</w:t>
            </w:r>
            <w:r w:rsidR="009A7E48" w:rsidRPr="003E2310">
              <w:t>ommst du mit?</w:t>
            </w:r>
          </w:p>
        </w:tc>
      </w:tr>
      <w:tr w:rsidR="009A7E48" w:rsidRPr="003E2310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Default="009A7E48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¿Dónde y a qué hora quedamos?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</w:pPr>
            <w:r w:rsidRPr="003E2310">
              <w:t xml:space="preserve">Wann und um </w:t>
            </w:r>
            <w:proofErr w:type="spellStart"/>
            <w:r w:rsidRPr="003E2310">
              <w:t>wieviel</w:t>
            </w:r>
            <w:proofErr w:type="spellEnd"/>
            <w:r w:rsidRPr="003E2310">
              <w:t xml:space="preserve"> Uhr treffen wir uns?</w:t>
            </w:r>
          </w:p>
        </w:tc>
      </w:tr>
      <w:tr w:rsidR="009A7E48" w:rsidRPr="003E2310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¡Qué rollo!</w:t>
            </w:r>
          </w:p>
          <w:p w:rsidR="009A7E48" w:rsidRPr="003E2310" w:rsidRDefault="009A7E48" w:rsidP="009A7E48">
            <w:pPr>
              <w:pStyle w:val="KeinLeerraum"/>
              <w:rPr>
                <w:lang w:val="es-ES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</w:pPr>
            <w:r>
              <w:t>W</w:t>
            </w:r>
            <w:r w:rsidRPr="003E2310">
              <w:t>ie langweilig!</w:t>
            </w:r>
          </w:p>
          <w:p w:rsidR="009A7E48" w:rsidRPr="003E2310" w:rsidRDefault="009A7E48" w:rsidP="009A7E48">
            <w:pPr>
              <w:pStyle w:val="KeinLeerraum"/>
            </w:pPr>
          </w:p>
        </w:tc>
      </w:tr>
      <w:tr w:rsidR="009A7E48" w:rsidRPr="003E2310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D26B92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ponerse pesado/-a /</w:t>
            </w:r>
            <w:r w:rsidR="009A7E48" w:rsidRPr="00D26B92">
              <w:rPr>
                <w:lang w:val="es-ES"/>
              </w:rPr>
              <w:t xml:space="preserve">  dar la lata</w:t>
            </w:r>
            <w:r w:rsidR="009A7E48">
              <w:rPr>
                <w:lang w:val="es-ES"/>
              </w:rPr>
              <w:t xml:space="preserve"> </w:t>
            </w:r>
            <w:r w:rsidR="009A7E48" w:rsidRPr="00D26B92">
              <w:rPr>
                <w:lang w:val="es-ES"/>
              </w:rPr>
              <w:t>(f)</w:t>
            </w:r>
          </w:p>
          <w:p w:rsidR="009A7E48" w:rsidRPr="00D26B92" w:rsidRDefault="009A7E48" w:rsidP="009A7E48">
            <w:pPr>
              <w:pStyle w:val="KeinLeerraum"/>
              <w:rPr>
                <w:lang w:val="es-ES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713B43" w:rsidP="009A7E48">
            <w:pPr>
              <w:pStyle w:val="KeinLeerraum"/>
            </w:pPr>
            <w:r>
              <w:t>lästig /</w:t>
            </w:r>
            <w:r w:rsidR="009A7E48" w:rsidRPr="003E2310">
              <w:t xml:space="preserve"> aufdringlich sein</w:t>
            </w:r>
          </w:p>
        </w:tc>
      </w:tr>
      <w:tr w:rsidR="009A7E48" w:rsidRPr="00D26B92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D26B92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sacar</w:t>
            </w:r>
            <w:r w:rsidR="009A7E48">
              <w:rPr>
                <w:lang w:val="es-ES"/>
              </w:rPr>
              <w:t xml:space="preserve">(le) una foto </w:t>
            </w:r>
            <w:r w:rsidR="009A7E48" w:rsidRPr="00D26B92">
              <w:rPr>
                <w:lang w:val="es-ES"/>
              </w:rPr>
              <w:t>a alguien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D26B92" w:rsidRDefault="00713B43" w:rsidP="009A7E48">
            <w:pPr>
              <w:pStyle w:val="KeinLeerraum"/>
            </w:pPr>
            <w:r>
              <w:t>jemanden</w:t>
            </w:r>
            <w:r w:rsidR="009A7E48" w:rsidRPr="003E2310">
              <w:t xml:space="preserve"> fotografieren</w:t>
            </w:r>
          </w:p>
        </w:tc>
      </w:tr>
      <w:tr w:rsidR="009A7E48" w:rsidRPr="00D26B92" w:rsidTr="00713B43">
        <w:trPr>
          <w:trHeight w:hRule="exact" w:val="582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713B43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3E2310">
              <w:rPr>
                <w:lang w:val="es-ES"/>
              </w:rPr>
              <w:t xml:space="preserve">e da asco </w:t>
            </w:r>
            <w:r w:rsidRPr="00D26B92">
              <w:rPr>
                <w:lang w:val="es-ES"/>
              </w:rPr>
              <w:t>(m)</w:t>
            </w:r>
            <w:r w:rsidR="00713B43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Pr="003E2310">
              <w:rPr>
                <w:lang w:val="es-ES"/>
              </w:rPr>
              <w:t xml:space="preserve">/ </w:t>
            </w:r>
            <w:r w:rsidR="00713B43">
              <w:rPr>
                <w:lang w:val="es-ES"/>
              </w:rPr>
              <w:t>M</w:t>
            </w:r>
            <w:r w:rsidRPr="003E2310">
              <w:rPr>
                <w:lang w:val="es-ES"/>
              </w:rPr>
              <w:t>e da rabia</w:t>
            </w:r>
            <w:r>
              <w:rPr>
                <w:lang w:val="es-ES"/>
              </w:rPr>
              <w:t xml:space="preserve"> </w:t>
            </w:r>
            <w:r w:rsidRPr="00D26B92">
              <w:rPr>
                <w:lang w:val="es-ES"/>
              </w:rPr>
              <w:t>(f)</w:t>
            </w:r>
            <w:r>
              <w:rPr>
                <w:lang w:val="es-ES"/>
              </w:rPr>
              <w:t>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Default="00713B43" w:rsidP="009A7E48">
            <w:pPr>
              <w:pStyle w:val="KeinLeerraum"/>
            </w:pPr>
            <w:r>
              <w:t>Es</w:t>
            </w:r>
            <w:r w:rsidR="009A7E48" w:rsidRPr="003E2310">
              <w:t xml:space="preserve"> ekelt mich an</w:t>
            </w:r>
            <w:r>
              <w:t xml:space="preserve">. </w:t>
            </w:r>
            <w:r w:rsidR="009A7E48" w:rsidRPr="003E2310">
              <w:t xml:space="preserve">/ </w:t>
            </w:r>
            <w:r>
              <w:t xml:space="preserve">Es </w:t>
            </w:r>
            <w:r w:rsidR="009A7E48" w:rsidRPr="003E2310">
              <w:t xml:space="preserve">macht mich </w:t>
            </w:r>
            <w:r w:rsidR="009A7E48" w:rsidRPr="00D26B92">
              <w:t>wütend</w:t>
            </w:r>
            <w:r>
              <w:t>.</w:t>
            </w:r>
          </w:p>
          <w:p w:rsidR="009A7E48" w:rsidRPr="00D26B92" w:rsidRDefault="009A7E48" w:rsidP="009A7E48">
            <w:pPr>
              <w:pStyle w:val="KeinLeerraum"/>
            </w:pPr>
          </w:p>
        </w:tc>
      </w:tr>
      <w:tr w:rsidR="009A7E48" w:rsidRPr="00D26B92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3E2310">
              <w:rPr>
                <w:lang w:val="es-ES"/>
              </w:rPr>
              <w:t xml:space="preserve">e da cosas </w:t>
            </w:r>
            <w:r w:rsidRPr="00D26B92">
              <w:rPr>
                <w:lang w:val="es-ES"/>
              </w:rPr>
              <w:t>(f)</w:t>
            </w:r>
            <w:r>
              <w:rPr>
                <w:lang w:val="es-ES"/>
              </w:rPr>
              <w:t>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Default="00713B43" w:rsidP="009A7E48">
            <w:pPr>
              <w:pStyle w:val="KeinLeerraum"/>
            </w:pPr>
            <w:r>
              <w:t xml:space="preserve">Es </w:t>
            </w:r>
            <w:r w:rsidR="009A7E48">
              <w:t xml:space="preserve">ist mir </w:t>
            </w:r>
            <w:r w:rsidR="009A7E48" w:rsidRPr="00D26B92">
              <w:t>unangenehm</w:t>
            </w:r>
            <w:r>
              <w:t>.</w:t>
            </w:r>
          </w:p>
          <w:p w:rsidR="009A7E48" w:rsidRPr="00D26B92" w:rsidRDefault="009A7E48" w:rsidP="009A7E48">
            <w:pPr>
              <w:pStyle w:val="KeinLeerraum"/>
            </w:pPr>
          </w:p>
        </w:tc>
      </w:tr>
      <w:tr w:rsidR="009A7E48" w:rsidRPr="003E2310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3E2310">
              <w:rPr>
                <w:lang w:val="es-ES"/>
              </w:rPr>
              <w:t xml:space="preserve">e da miedo </w:t>
            </w:r>
            <w:r w:rsidRPr="00D26B92">
              <w:rPr>
                <w:lang w:val="es-ES"/>
              </w:rPr>
              <w:t>(m)</w:t>
            </w:r>
            <w:r>
              <w:rPr>
                <w:lang w:val="es-ES"/>
              </w:rPr>
              <w:t>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713B43" w:rsidP="009A7E48">
            <w:pPr>
              <w:pStyle w:val="KeinLeerraum"/>
            </w:pPr>
            <w:r>
              <w:t xml:space="preserve">Es </w:t>
            </w:r>
            <w:r w:rsidR="009A7E48" w:rsidRPr="003E2310">
              <w:t>macht mir Angst</w:t>
            </w:r>
            <w:r>
              <w:t>.</w:t>
            </w:r>
          </w:p>
          <w:p w:rsidR="009A7E48" w:rsidRPr="003E2310" w:rsidRDefault="009A7E48" w:rsidP="009A7E48">
            <w:pPr>
              <w:pStyle w:val="KeinLeerraum"/>
            </w:pPr>
          </w:p>
          <w:p w:rsidR="009A7E48" w:rsidRPr="003E2310" w:rsidRDefault="009A7E48" w:rsidP="009A7E48">
            <w:pPr>
              <w:pStyle w:val="KeinLeerraum"/>
            </w:pPr>
          </w:p>
        </w:tc>
      </w:tr>
      <w:tr w:rsidR="009A7E48" w:rsidRPr="00D26B92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="00713B43">
              <w:rPr>
                <w:lang w:val="pt-BR"/>
              </w:rPr>
              <w:t>e da pena (f) /</w:t>
            </w:r>
            <w:r w:rsidRPr="003E2310">
              <w:rPr>
                <w:lang w:val="pt-BR"/>
              </w:rPr>
              <w:t xml:space="preserve"> lástima (f)</w:t>
            </w:r>
            <w:r>
              <w:rPr>
                <w:lang w:val="pt-BR"/>
              </w:rPr>
              <w:t>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Default="00713B43" w:rsidP="009A7E48">
            <w:pPr>
              <w:pStyle w:val="KeinLeerraum"/>
            </w:pPr>
            <w:r>
              <w:rPr>
                <w:lang w:val="pt-BR"/>
              </w:rPr>
              <w:t xml:space="preserve">Das </w:t>
            </w:r>
            <w:r w:rsidR="009A7E48">
              <w:t>t</w:t>
            </w:r>
            <w:r w:rsidR="009A7E48" w:rsidRPr="00D26B92">
              <w:t>ut mir leid</w:t>
            </w:r>
            <w:r>
              <w:t>.</w:t>
            </w:r>
          </w:p>
          <w:p w:rsidR="009A7E48" w:rsidRDefault="009A7E48" w:rsidP="009A7E48">
            <w:pPr>
              <w:pStyle w:val="KeinLeerraum"/>
            </w:pPr>
          </w:p>
          <w:p w:rsidR="009A7E48" w:rsidRPr="00D26B92" w:rsidRDefault="009A7E48" w:rsidP="009A7E48">
            <w:pPr>
              <w:pStyle w:val="KeinLeerraum"/>
            </w:pPr>
          </w:p>
        </w:tc>
      </w:tr>
      <w:tr w:rsidR="009A7E48" w:rsidRPr="00D26B92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3E2310">
              <w:rPr>
                <w:lang w:val="es-ES"/>
              </w:rPr>
              <w:t>e da vergüenza</w:t>
            </w:r>
            <w:r>
              <w:rPr>
                <w:lang w:val="es-ES"/>
              </w:rPr>
              <w:t>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Default="00713B43" w:rsidP="009A7E48">
            <w:pPr>
              <w:pStyle w:val="KeinLeerraum"/>
            </w:pPr>
            <w:r>
              <w:t xml:space="preserve">Es </w:t>
            </w:r>
            <w:r w:rsidR="009A7E48">
              <w:t>ist mir peinlich</w:t>
            </w:r>
            <w:r>
              <w:t>.</w:t>
            </w:r>
          </w:p>
          <w:p w:rsidR="009A7E48" w:rsidRPr="00D26B92" w:rsidRDefault="009A7E48" w:rsidP="009A7E48">
            <w:pPr>
              <w:pStyle w:val="KeinLeerraum"/>
            </w:pPr>
          </w:p>
        </w:tc>
      </w:tr>
      <w:tr w:rsidR="009A7E48" w:rsidRPr="00D26B92" w:rsidTr="00713B43">
        <w:trPr>
          <w:trHeight w:hRule="exact" w:val="564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D26B92" w:rsidRDefault="00713B43" w:rsidP="00713B43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9A7E48" w:rsidRPr="00D26B92">
              <w:rPr>
                <w:lang w:val="es-ES"/>
              </w:rPr>
              <w:t>star harto</w:t>
            </w:r>
            <w:r>
              <w:rPr>
                <w:lang w:val="es-ES"/>
              </w:rPr>
              <w:t>/-a</w:t>
            </w:r>
            <w:r w:rsidR="009A7E48">
              <w:rPr>
                <w:lang w:val="es-ES"/>
              </w:rPr>
              <w:t xml:space="preserve"> de</w:t>
            </w:r>
            <w:r>
              <w:rPr>
                <w:lang w:val="es-ES"/>
              </w:rPr>
              <w:t xml:space="preserve"> / e</w:t>
            </w:r>
            <w:r w:rsidR="009A7E48" w:rsidRPr="00D26B92">
              <w:rPr>
                <w:lang w:val="es-ES"/>
              </w:rPr>
              <w:t>star hasta las narices</w:t>
            </w:r>
            <w:r>
              <w:rPr>
                <w:lang w:val="es-ES"/>
              </w:rPr>
              <w:t xml:space="preserve"> </w:t>
            </w:r>
            <w:r w:rsidR="009A7E48" w:rsidRPr="00D26B92">
              <w:rPr>
                <w:lang w:val="es-ES"/>
              </w:rPr>
              <w:t>de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D26B92" w:rsidRDefault="00713B43" w:rsidP="009A7E48">
            <w:pPr>
              <w:pStyle w:val="KeinLeerraum"/>
            </w:pPr>
            <w:r>
              <w:t xml:space="preserve">etwas satt </w:t>
            </w:r>
            <w:r w:rsidR="009A7E48" w:rsidRPr="00D26B92">
              <w:t>/ die Nase voll haben von</w:t>
            </w:r>
          </w:p>
        </w:tc>
      </w:tr>
      <w:tr w:rsidR="009A7E48" w:rsidRPr="003E2310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tener una buena /</w:t>
            </w:r>
            <w:r w:rsidR="009A7E48" w:rsidRPr="003E2310">
              <w:rPr>
                <w:lang w:val="es-ES"/>
              </w:rPr>
              <w:t xml:space="preserve"> mala racha (f)</w:t>
            </w:r>
          </w:p>
          <w:p w:rsidR="009A7E48" w:rsidRPr="003E2310" w:rsidRDefault="009A7E48" w:rsidP="009A7E48">
            <w:pPr>
              <w:pStyle w:val="KeinLeerraum"/>
              <w:rPr>
                <w:lang w:val="es-ES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eine Glücks- /</w:t>
            </w:r>
            <w:r w:rsidR="009A7E48" w:rsidRPr="003E2310">
              <w:rPr>
                <w:lang w:val="es-ES"/>
              </w:rPr>
              <w:t>Pechsträhne haben</w:t>
            </w:r>
          </w:p>
        </w:tc>
      </w:tr>
      <w:tr w:rsidR="009A7E48" w:rsidRPr="003E2310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¡Anda! /</w:t>
            </w:r>
            <w:r w:rsidR="009A7E48">
              <w:rPr>
                <w:lang w:val="es-ES"/>
              </w:rPr>
              <w:t xml:space="preserve"> ¡V</w:t>
            </w:r>
            <w:r w:rsidR="009A7E48" w:rsidRPr="003E2310">
              <w:rPr>
                <w:lang w:val="es-ES"/>
              </w:rPr>
              <w:t>aya!</w:t>
            </w:r>
          </w:p>
          <w:p w:rsidR="009A7E48" w:rsidRPr="003E2310" w:rsidRDefault="009A7E48" w:rsidP="009A7E48">
            <w:pPr>
              <w:pStyle w:val="KeinLeerraum"/>
              <w:rPr>
                <w:lang w:val="es-ES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3E2310" w:rsidRDefault="009A7E48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Pr="003E2310">
              <w:rPr>
                <w:lang w:val="es-ES"/>
              </w:rPr>
              <w:t>a, so was</w:t>
            </w:r>
            <w:r w:rsidR="00713B43">
              <w:rPr>
                <w:lang w:val="es-ES"/>
              </w:rPr>
              <w:t>!</w:t>
            </w:r>
          </w:p>
        </w:tc>
      </w:tr>
      <w:tr w:rsidR="009A7E48" w:rsidRPr="00D26B92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Default="009A7E48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Pr="000A0DB6">
              <w:rPr>
                <w:lang w:val="es-ES"/>
              </w:rPr>
              <w:t>o hago</w:t>
            </w:r>
            <w:r w:rsidRPr="000A0DB6">
              <w:rPr>
                <w:b/>
                <w:lang w:val="es-ES"/>
              </w:rPr>
              <w:t xml:space="preserve"> </w:t>
            </w:r>
            <w:proofErr w:type="spellStart"/>
            <w:r w:rsidRPr="00713B43">
              <w:t>por</w:t>
            </w:r>
            <w:proofErr w:type="spellEnd"/>
            <w:r w:rsidRPr="00713B43">
              <w:t xml:space="preserve"> </w:t>
            </w:r>
            <w:r w:rsidRPr="000A0DB6">
              <w:rPr>
                <w:lang w:val="es-ES"/>
              </w:rPr>
              <w:t>ti</w:t>
            </w:r>
            <w:r>
              <w:rPr>
                <w:lang w:val="es-ES"/>
              </w:rPr>
              <w:t>.</w:t>
            </w:r>
          </w:p>
          <w:p w:rsidR="009A7E48" w:rsidRDefault="009A7E48" w:rsidP="009A7E48">
            <w:pPr>
              <w:pStyle w:val="KeinLeerraum"/>
              <w:rPr>
                <w:lang w:val="es-ES"/>
              </w:rPr>
            </w:pPr>
          </w:p>
          <w:p w:rsidR="009A7E48" w:rsidRPr="000A0DB6" w:rsidRDefault="009A7E48" w:rsidP="009A7E48">
            <w:pPr>
              <w:pStyle w:val="KeinLeerraum"/>
              <w:rPr>
                <w:lang w:val="es-ES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Default="009A7E48" w:rsidP="009A7E48">
            <w:pPr>
              <w:pStyle w:val="KeinLeerraum"/>
            </w:pPr>
            <w:r>
              <w:t>Ich mache es d</w:t>
            </w:r>
            <w:r w:rsidRPr="00D26B92">
              <w:t>ir zulieb</w:t>
            </w:r>
            <w:r w:rsidR="00713B43">
              <w:t>e.</w:t>
            </w:r>
          </w:p>
          <w:p w:rsidR="009A7E48" w:rsidRDefault="009A7E48" w:rsidP="009A7E48">
            <w:pPr>
              <w:pStyle w:val="KeinLeerraum"/>
            </w:pPr>
          </w:p>
          <w:p w:rsidR="009A7E48" w:rsidRDefault="009A7E48" w:rsidP="009A7E48">
            <w:pPr>
              <w:pStyle w:val="KeinLeerraum"/>
            </w:pPr>
          </w:p>
          <w:p w:rsidR="009A7E48" w:rsidRDefault="009A7E48" w:rsidP="009A7E48">
            <w:pPr>
              <w:pStyle w:val="KeinLeerraum"/>
            </w:pPr>
          </w:p>
          <w:p w:rsidR="009A7E48" w:rsidRDefault="009A7E48" w:rsidP="009A7E48">
            <w:pPr>
              <w:pStyle w:val="KeinLeerraum"/>
            </w:pPr>
          </w:p>
          <w:p w:rsidR="009A7E48" w:rsidRPr="00D26B92" w:rsidRDefault="009A7E48" w:rsidP="009A7E48">
            <w:pPr>
              <w:pStyle w:val="KeinLeerraum"/>
            </w:pPr>
            <w:r>
              <w:t xml:space="preserve"> </w:t>
            </w:r>
            <w:proofErr w:type="spellStart"/>
            <w:r>
              <w:t>dee</w:t>
            </w:r>
            <w:r w:rsidRPr="00D26B92">
              <w:t>wegen</w:t>
            </w:r>
            <w:proofErr w:type="spellEnd"/>
            <w:r w:rsidRPr="00D26B92">
              <w:t xml:space="preserve"> dir</w:t>
            </w:r>
          </w:p>
        </w:tc>
      </w:tr>
      <w:tr w:rsidR="009A7E48" w:rsidRPr="00EF0A8F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EF0A8F" w:rsidRDefault="009A7E48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Pr="00EF0A8F">
              <w:rPr>
                <w:lang w:val="es-ES"/>
              </w:rPr>
              <w:t>o es para tanto</w:t>
            </w:r>
            <w:r>
              <w:rPr>
                <w:lang w:val="es-ES"/>
              </w:rPr>
              <w:t>.</w:t>
            </w:r>
          </w:p>
          <w:p w:rsidR="009A7E48" w:rsidRPr="00EF0A8F" w:rsidRDefault="009A7E48" w:rsidP="009A7E48">
            <w:pPr>
              <w:pStyle w:val="KeinLeerraum"/>
              <w:rPr>
                <w:lang w:val="es-ES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EF0A8F" w:rsidRDefault="00713B43" w:rsidP="009A7E48">
            <w:pPr>
              <w:pStyle w:val="KeinLeerraum"/>
            </w:pPr>
            <w:r>
              <w:t>(E</w:t>
            </w:r>
            <w:r w:rsidR="009A7E48" w:rsidRPr="00EF0A8F">
              <w:t>s ist) nicht so schlimm</w:t>
            </w:r>
            <w:r>
              <w:t>.</w:t>
            </w:r>
          </w:p>
        </w:tc>
      </w:tr>
      <w:tr w:rsidR="009A7E48" w:rsidRPr="00EF0A8F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EF0A8F" w:rsidRDefault="00713B43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¡</w:t>
            </w:r>
            <w:r w:rsidR="009A7E48">
              <w:rPr>
                <w:lang w:val="es-ES"/>
              </w:rPr>
              <w:t>N</w:t>
            </w:r>
            <w:r w:rsidR="009A7E48" w:rsidRPr="00EF0A8F">
              <w:rPr>
                <w:lang w:val="es-ES"/>
              </w:rPr>
              <w:t>o me digas</w:t>
            </w:r>
            <w:bookmarkStart w:id="0" w:name="_GoBack"/>
            <w:bookmarkEnd w:id="0"/>
            <w:r>
              <w:rPr>
                <w:lang w:val="es-ES"/>
              </w:rPr>
              <w:t>!</w:t>
            </w:r>
          </w:p>
          <w:p w:rsidR="009A7E48" w:rsidRPr="00EF0A8F" w:rsidRDefault="009A7E48" w:rsidP="009A7E48">
            <w:pPr>
              <w:pStyle w:val="KeinLeerraum"/>
              <w:rPr>
                <w:lang w:val="es-ES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EF0A8F" w:rsidRDefault="009A7E48" w:rsidP="009A7E48">
            <w:pPr>
              <w:pStyle w:val="KeinLeerraum"/>
            </w:pPr>
            <w:r>
              <w:t>W</w:t>
            </w:r>
            <w:r w:rsidR="00713B43">
              <w:t>as du nicht sagst!</w:t>
            </w:r>
            <w:r w:rsidRPr="00EF0A8F">
              <w:t xml:space="preserve"> Wirklich?</w:t>
            </w:r>
          </w:p>
        </w:tc>
      </w:tr>
      <w:tr w:rsidR="009A7E48" w:rsidRPr="00EF0A8F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Default="00713B43" w:rsidP="00713B43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¡No te metas con él!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EF0A8F" w:rsidRDefault="00713B43" w:rsidP="009A7E48">
            <w:pPr>
              <w:pStyle w:val="KeinLeerraum"/>
            </w:pPr>
            <w:r>
              <w:t>Leg dich nicht mit ihm an!</w:t>
            </w:r>
          </w:p>
        </w:tc>
      </w:tr>
      <w:tr w:rsidR="009A7E48" w:rsidRPr="00EF0A8F" w:rsidTr="009A7E48">
        <w:trPr>
          <w:trHeight w:hRule="exact" w:val="28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Default="009A7E48" w:rsidP="009A7E4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He metido la pata.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48" w:rsidRPr="00EF0A8F" w:rsidRDefault="009A7E48" w:rsidP="009A7E48">
            <w:pPr>
              <w:pStyle w:val="KeinLeerraum"/>
            </w:pPr>
            <w:r>
              <w:t>Ich bin ins Fettnäpfchen getreten</w:t>
            </w:r>
            <w:r w:rsidR="00713B43">
              <w:t>.</w:t>
            </w:r>
          </w:p>
        </w:tc>
      </w:tr>
    </w:tbl>
    <w:p w:rsidR="009A7E48" w:rsidRPr="00EF0A8F" w:rsidRDefault="009A7E48" w:rsidP="00450BA2">
      <w:pPr>
        <w:tabs>
          <w:tab w:val="left" w:pos="1795"/>
        </w:tabs>
        <w:rPr>
          <w:sz w:val="24"/>
          <w:szCs w:val="24"/>
        </w:rPr>
      </w:pPr>
    </w:p>
    <w:p w:rsidR="008A74CE" w:rsidRPr="009A7E48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9A7E48" w:rsidRDefault="005251F2" w:rsidP="000B3CED">
      <w:pPr>
        <w:pStyle w:val="vUeberschriftKompetenz"/>
      </w:pPr>
      <w:r w:rsidRPr="005251F2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9A7E48" w:rsidRDefault="009A7E48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 w:rsidRPr="005251F2">
        <w:rPr>
          <w:noProof/>
          <w:lang w:eastAsia="de-DE"/>
        </w:rPr>
        <w:pict>
          <v:shape id="Text Box 5" o:spid="_x0000_s1027" type="#_x0000_t202" style="position:absolute;margin-left:74.9pt;margin-top:29.75pt;width:442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" filled="f" stroked="f">
            <o:lock v:ext="edit" aspectratio="t"/>
            <v:textbox inset="0,0,0,0">
              <w:txbxContent>
                <w:p w:rsidR="009A7E48" w:rsidRPr="002F4E77" w:rsidRDefault="009A7E48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9A7E48" w:rsidRPr="00D4652B" w:rsidRDefault="009A7E48" w:rsidP="000B3CED"/>
              </w:txbxContent>
            </v:textbox>
            <w10:wrap anchorx="page" anchory="page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E48" w:rsidRDefault="009A7E48">
      <w:r>
        <w:separator/>
      </w:r>
    </w:p>
  </w:endnote>
  <w:endnote w:type="continuationSeparator" w:id="0">
    <w:p w:rsidR="009A7E48" w:rsidRDefault="009A7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E48" w:rsidRPr="000F5E56" w:rsidRDefault="00AC6D72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9A7E48" w:rsidRPr="000F5E56">
      <w:tab/>
    </w:r>
    <w:r w:rsidR="009A7E48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E48" w:rsidRDefault="009A7E48">
      <w:r>
        <w:separator/>
      </w:r>
    </w:p>
  </w:footnote>
  <w:footnote w:type="continuationSeparator" w:id="0">
    <w:p w:rsidR="009A7E48" w:rsidRDefault="009A7E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E48" w:rsidRDefault="009A7E48" w:rsidP="000B3CED">
    <w:pPr>
      <w:pStyle w:val="vKapitel"/>
      <w:tabs>
        <w:tab w:val="right" w:pos="9072"/>
      </w:tabs>
    </w:pPr>
    <w:r>
      <w:t xml:space="preserve">Themenbereich 16: </w:t>
    </w:r>
    <w:r w:rsidRPr="00456CD8">
      <w:t>Hobb</w:t>
    </w:r>
    <w:r>
      <w:t>y</w:t>
    </w:r>
    <w:r w:rsidRPr="00456CD8">
      <w:t>s und Interessen</w:t>
    </w:r>
    <w:r>
      <w:t xml:space="preserve">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80849"/>
    <w:rsid w:val="00080A28"/>
    <w:rsid w:val="000B3CED"/>
    <w:rsid w:val="000B5668"/>
    <w:rsid w:val="000D4C62"/>
    <w:rsid w:val="000F5E56"/>
    <w:rsid w:val="0010620F"/>
    <w:rsid w:val="00126853"/>
    <w:rsid w:val="00151404"/>
    <w:rsid w:val="00176D7D"/>
    <w:rsid w:val="00193F3A"/>
    <w:rsid w:val="001B2EFC"/>
    <w:rsid w:val="001D7267"/>
    <w:rsid w:val="002108BC"/>
    <w:rsid w:val="00212FD5"/>
    <w:rsid w:val="0023441E"/>
    <w:rsid w:val="002417E1"/>
    <w:rsid w:val="0026060A"/>
    <w:rsid w:val="00266677"/>
    <w:rsid w:val="002978CC"/>
    <w:rsid w:val="003333E5"/>
    <w:rsid w:val="00394669"/>
    <w:rsid w:val="00396F38"/>
    <w:rsid w:val="004279D1"/>
    <w:rsid w:val="004316F8"/>
    <w:rsid w:val="00450BA2"/>
    <w:rsid w:val="00456CD8"/>
    <w:rsid w:val="00477596"/>
    <w:rsid w:val="004913BC"/>
    <w:rsid w:val="00492A7F"/>
    <w:rsid w:val="00496B80"/>
    <w:rsid w:val="004A3D8B"/>
    <w:rsid w:val="004E6328"/>
    <w:rsid w:val="004F006C"/>
    <w:rsid w:val="005251F2"/>
    <w:rsid w:val="005377D3"/>
    <w:rsid w:val="005570B7"/>
    <w:rsid w:val="005869A4"/>
    <w:rsid w:val="005B02CD"/>
    <w:rsid w:val="00644399"/>
    <w:rsid w:val="00651428"/>
    <w:rsid w:val="0068525B"/>
    <w:rsid w:val="00694D2C"/>
    <w:rsid w:val="006A6393"/>
    <w:rsid w:val="006A7F5A"/>
    <w:rsid w:val="006B389F"/>
    <w:rsid w:val="006D30D8"/>
    <w:rsid w:val="00713B43"/>
    <w:rsid w:val="0071778D"/>
    <w:rsid w:val="007200BE"/>
    <w:rsid w:val="00724E33"/>
    <w:rsid w:val="00727C4F"/>
    <w:rsid w:val="007424A0"/>
    <w:rsid w:val="007B6E61"/>
    <w:rsid w:val="007D3707"/>
    <w:rsid w:val="007E3630"/>
    <w:rsid w:val="007F23D7"/>
    <w:rsid w:val="00814428"/>
    <w:rsid w:val="008A74CE"/>
    <w:rsid w:val="008D7B19"/>
    <w:rsid w:val="008E2D1E"/>
    <w:rsid w:val="00937ADD"/>
    <w:rsid w:val="00937C7C"/>
    <w:rsid w:val="00957119"/>
    <w:rsid w:val="009839E6"/>
    <w:rsid w:val="009910F8"/>
    <w:rsid w:val="009A7E48"/>
    <w:rsid w:val="009B1459"/>
    <w:rsid w:val="009B6D61"/>
    <w:rsid w:val="009C1E68"/>
    <w:rsid w:val="009F4BC5"/>
    <w:rsid w:val="00A00173"/>
    <w:rsid w:val="00A03C99"/>
    <w:rsid w:val="00A218EB"/>
    <w:rsid w:val="00A46E9E"/>
    <w:rsid w:val="00A61089"/>
    <w:rsid w:val="00A64E88"/>
    <w:rsid w:val="00A8252B"/>
    <w:rsid w:val="00AC6D72"/>
    <w:rsid w:val="00AD19D5"/>
    <w:rsid w:val="00AE380F"/>
    <w:rsid w:val="00B31121"/>
    <w:rsid w:val="00B44C1F"/>
    <w:rsid w:val="00B87AE3"/>
    <w:rsid w:val="00BE0D66"/>
    <w:rsid w:val="00BF2A15"/>
    <w:rsid w:val="00BF4702"/>
    <w:rsid w:val="00BF75EB"/>
    <w:rsid w:val="00C01BBC"/>
    <w:rsid w:val="00C26839"/>
    <w:rsid w:val="00C35D86"/>
    <w:rsid w:val="00C63346"/>
    <w:rsid w:val="00C70B77"/>
    <w:rsid w:val="00CC0E89"/>
    <w:rsid w:val="00CC723C"/>
    <w:rsid w:val="00CD286D"/>
    <w:rsid w:val="00CF70A1"/>
    <w:rsid w:val="00D020E4"/>
    <w:rsid w:val="00D3199D"/>
    <w:rsid w:val="00D32284"/>
    <w:rsid w:val="00D821C2"/>
    <w:rsid w:val="00D87546"/>
    <w:rsid w:val="00DF125D"/>
    <w:rsid w:val="00E81B1B"/>
    <w:rsid w:val="00E8358F"/>
    <w:rsid w:val="00EB4290"/>
    <w:rsid w:val="00ED1AD8"/>
    <w:rsid w:val="00ED3BC9"/>
    <w:rsid w:val="00F0014C"/>
    <w:rsid w:val="00F06607"/>
    <w:rsid w:val="00F67286"/>
    <w:rsid w:val="00F72C29"/>
    <w:rsid w:val="00FA24D7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34"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22"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34"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2</Pages>
  <Words>562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2001-01-01T23:40:00Z</dcterms:created>
  <dcterms:modified xsi:type="dcterms:W3CDTF">2015-10-06T19:32:00Z</dcterms:modified>
</cp:coreProperties>
</file>