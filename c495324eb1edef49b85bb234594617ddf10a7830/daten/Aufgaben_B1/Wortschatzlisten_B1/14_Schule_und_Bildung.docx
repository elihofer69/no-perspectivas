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Default="00000D5D" w:rsidP="00000D5D">
      <w:pPr>
        <w:pStyle w:val="KeinLeerraum"/>
        <w:rPr>
          <w:b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admisión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</w:tcPr>
          <w:p w:rsidR="00057159" w:rsidRPr="00642E84" w:rsidRDefault="00642E84" w:rsidP="00642E84">
            <w:pPr>
              <w:pStyle w:val="KeinLeerraum"/>
            </w:pPr>
            <w:r>
              <w:t>Aufnahme /</w:t>
            </w:r>
            <w:r w:rsidR="00057159" w:rsidRPr="00642E84">
              <w:t xml:space="preserve"> Zulassung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642E84" w:rsidP="00642E84">
            <w:pPr>
              <w:pStyle w:val="KeinLeerraum"/>
            </w:pPr>
            <w:proofErr w:type="spellStart"/>
            <w:r>
              <w:t>alumno</w:t>
            </w:r>
            <w:proofErr w:type="spellEnd"/>
            <w:r>
              <w:t>/-</w:t>
            </w:r>
            <w:r w:rsidR="00057159" w:rsidRPr="00642E84">
              <w:t>a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Schüler</w:t>
            </w:r>
            <w:r w:rsidR="00642E84">
              <w:t xml:space="preserve"> / Schülerin /</w:t>
            </w:r>
            <w:r w:rsidRPr="00642E84">
              <w:t xml:space="preserve"> Student</w:t>
            </w:r>
            <w:r w:rsidR="00642E84">
              <w:t xml:space="preserve"> / Studentin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analfabetismo</w:t>
            </w:r>
            <w:proofErr w:type="spellEnd"/>
            <w:r w:rsidRPr="00642E84">
              <w:t xml:space="preserve"> (m)</w:t>
            </w:r>
            <w:r w:rsidR="00642E84">
              <w:t xml:space="preserve"> </w:t>
            </w:r>
            <w:r w:rsidRPr="00642E84">
              <w:t>/</w:t>
            </w:r>
            <w:r w:rsidR="00642E84">
              <w:t xml:space="preserve"> </w:t>
            </w:r>
            <w:proofErr w:type="spellStart"/>
            <w:r w:rsidRPr="00642E84">
              <w:t>analfabet</w:t>
            </w:r>
            <w:r w:rsidR="00F76B8D">
              <w:t>o</w:t>
            </w:r>
            <w:proofErr w:type="spellEnd"/>
            <w:r w:rsidR="00F76B8D">
              <w:t>/-</w:t>
            </w:r>
            <w:r w:rsidRPr="00642E84">
              <w:t>a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Analphabetentum</w:t>
            </w:r>
            <w:r w:rsidR="00642E84">
              <w:t xml:space="preserve"> </w:t>
            </w:r>
            <w:r w:rsidRPr="00642E84">
              <w:t>/ Analphabet</w:t>
            </w:r>
            <w:r w:rsidR="00F76B8D">
              <w:t xml:space="preserve"> / Analphabetin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aprendizaje</w:t>
            </w:r>
            <w:proofErr w:type="spellEnd"/>
            <w:r w:rsidR="00F76B8D">
              <w:t xml:space="preserve"> </w:t>
            </w:r>
            <w:r w:rsidRPr="00642E84">
              <w:t>/</w:t>
            </w:r>
            <w:r w:rsidR="00F76B8D">
              <w:t xml:space="preserve"> </w:t>
            </w:r>
            <w:proofErr w:type="spellStart"/>
            <w:r w:rsidRPr="00642E84">
              <w:t>aprendiz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Erlernen</w:t>
            </w:r>
            <w:r w:rsidR="00F76B8D">
              <w:t xml:space="preserve"> /</w:t>
            </w:r>
            <w:r w:rsidRPr="00642E84">
              <w:t xml:space="preserve"> Lehre</w:t>
            </w:r>
            <w:r w:rsidR="00F76B8D">
              <w:t xml:space="preserve"> </w:t>
            </w:r>
            <w:r w:rsidRPr="00642E84">
              <w:t>/</w:t>
            </w:r>
            <w:r w:rsidR="00F76B8D">
              <w:t xml:space="preserve"> </w:t>
            </w:r>
            <w:r w:rsidRPr="00642E84">
              <w:t>Lehrling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F76B8D" w:rsidP="00642E84">
            <w:pPr>
              <w:pStyle w:val="KeinLeerraum"/>
            </w:pPr>
            <w:proofErr w:type="spellStart"/>
            <w:r>
              <w:t>aprobar</w:t>
            </w:r>
            <w:proofErr w:type="spellEnd"/>
            <w:r>
              <w:t xml:space="preserve"> / </w:t>
            </w:r>
            <w:proofErr w:type="spellStart"/>
            <w:r w:rsidR="00057159" w:rsidRPr="00642E84">
              <w:t>suspender</w:t>
            </w:r>
            <w:proofErr w:type="spellEnd"/>
            <w:r w:rsidR="00057159" w:rsidRPr="00642E84">
              <w:t xml:space="preserve"> </w:t>
            </w:r>
            <w:proofErr w:type="spellStart"/>
            <w:r w:rsidR="00057159" w:rsidRPr="00642E84">
              <w:t>un</w:t>
            </w:r>
            <w:proofErr w:type="spellEnd"/>
            <w:r w:rsidR="00057159" w:rsidRPr="00642E84">
              <w:t xml:space="preserve"> </w:t>
            </w:r>
            <w:proofErr w:type="spellStart"/>
            <w:r w:rsidR="00057159" w:rsidRPr="00642E84">
              <w:t>examen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 xml:space="preserve">die Prüfung bestehen </w:t>
            </w:r>
            <w:r w:rsidR="00F76B8D">
              <w:t>/</w:t>
            </w:r>
            <w:r w:rsidRPr="00642E84">
              <w:t xml:space="preserve"> nicht bestehen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apuntar</w:t>
            </w:r>
            <w:proofErr w:type="spellEnd"/>
            <w:r w:rsidR="00F76B8D">
              <w:t xml:space="preserve"> </w:t>
            </w:r>
            <w:r w:rsidRPr="00642E84">
              <w:t xml:space="preserve">/ </w:t>
            </w:r>
            <w:proofErr w:type="spellStart"/>
            <w:r w:rsidRPr="00642E84">
              <w:t>tomar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apuntes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F76B8D" w:rsidP="00F76B8D">
            <w:pPr>
              <w:pStyle w:val="KeinLeerraum"/>
            </w:pPr>
            <w:r>
              <w:t>n</w:t>
            </w:r>
            <w:r w:rsidR="00057159" w:rsidRPr="00642E84">
              <w:t>otieren</w:t>
            </w:r>
            <w:r>
              <w:t xml:space="preserve"> </w:t>
            </w:r>
            <w:r w:rsidR="00057159" w:rsidRPr="00642E84">
              <w:t>/ mitschreiben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artes</w:t>
            </w:r>
            <w:proofErr w:type="spellEnd"/>
            <w:r w:rsidRPr="00642E84">
              <w:t xml:space="preserve"> (f) </w:t>
            </w:r>
            <w:proofErr w:type="spellStart"/>
            <w:r w:rsidRPr="00642E84">
              <w:t>plásticas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Kunst</w:t>
            </w:r>
            <w:r w:rsidR="00F76B8D">
              <w:t>-</w:t>
            </w:r>
            <w:r w:rsidRPr="00642E84">
              <w:t>(</w:t>
            </w:r>
            <w:proofErr w:type="spellStart"/>
            <w:r w:rsidRPr="00642E84">
              <w:t>unterricht</w:t>
            </w:r>
            <w:proofErr w:type="spellEnd"/>
            <w:r w:rsidRPr="00642E84">
              <w:t>)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asignatura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optativa</w:t>
            </w:r>
            <w:proofErr w:type="spellEnd"/>
            <w:r w:rsidRPr="00642E84">
              <w:t xml:space="preserve"> 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Wahl(</w:t>
            </w:r>
            <w:proofErr w:type="spellStart"/>
            <w:r w:rsidRPr="00642E84">
              <w:t>pflicht</w:t>
            </w:r>
            <w:proofErr w:type="spellEnd"/>
            <w:r w:rsidRPr="00642E84">
              <w:t>)fach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F76B8D" w:rsidRDefault="00057159" w:rsidP="00642E84">
            <w:pPr>
              <w:pStyle w:val="KeinLeerraum"/>
              <w:rPr>
                <w:lang w:val="en-US"/>
              </w:rPr>
            </w:pPr>
            <w:proofErr w:type="spellStart"/>
            <w:r w:rsidRPr="00F76B8D">
              <w:rPr>
                <w:lang w:val="en-US"/>
              </w:rPr>
              <w:t>asignatura</w:t>
            </w:r>
            <w:proofErr w:type="spellEnd"/>
            <w:r w:rsidR="00F76B8D" w:rsidRPr="00F76B8D">
              <w:rPr>
                <w:lang w:val="en-US"/>
              </w:rPr>
              <w:t xml:space="preserve"> (f) / (</w:t>
            </w:r>
            <w:proofErr w:type="spellStart"/>
            <w:r w:rsidR="00F76B8D" w:rsidRPr="00F76B8D">
              <w:rPr>
                <w:lang w:val="en-US"/>
              </w:rPr>
              <w:t>pendiente</w:t>
            </w:r>
            <w:proofErr w:type="spellEnd"/>
            <w:r w:rsidR="00F76B8D" w:rsidRPr="00F76B8D">
              <w:rPr>
                <w:lang w:val="en-US"/>
              </w:rPr>
              <w:t xml:space="preserve">) / </w:t>
            </w:r>
            <w:proofErr w:type="spellStart"/>
            <w:r w:rsidRPr="00F76B8D">
              <w:rPr>
                <w:lang w:val="en-US"/>
              </w:rPr>
              <w:t>materia</w:t>
            </w:r>
            <w:proofErr w:type="spellEnd"/>
            <w:r w:rsidRPr="00F76B8D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</w:tcPr>
          <w:p w:rsidR="00057159" w:rsidRPr="00642E84" w:rsidRDefault="00F76B8D" w:rsidP="00642E84">
            <w:pPr>
              <w:pStyle w:val="KeinLeerraum"/>
            </w:pPr>
            <w:r>
              <w:t>(noch anstehendes</w:t>
            </w:r>
            <w:r w:rsidR="00057159" w:rsidRPr="00642E84">
              <w:t>)</w:t>
            </w:r>
            <w:r>
              <w:t xml:space="preserve"> </w:t>
            </w:r>
            <w:r w:rsidR="00057159" w:rsidRPr="00642E84">
              <w:t>Schulfach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asistir</w:t>
            </w:r>
            <w:proofErr w:type="spellEnd"/>
            <w:r w:rsidRPr="00642E84">
              <w:t xml:space="preserve"> a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teilnehmen an</w:t>
            </w:r>
          </w:p>
        </w:tc>
      </w:tr>
      <w:tr w:rsidR="00057159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aula</w:t>
            </w:r>
            <w:proofErr w:type="spellEnd"/>
            <w:r w:rsidRPr="00642E84">
              <w:t xml:space="preserve"> (f), </w:t>
            </w:r>
            <w:proofErr w:type="spellStart"/>
            <w:r w:rsidRPr="00642E84">
              <w:t>el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aula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Klassenzimmer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auxiliar</w:t>
            </w:r>
            <w:proofErr w:type="spellEnd"/>
            <w:r w:rsidRPr="00642E84">
              <w:t xml:space="preserve"> de </w:t>
            </w:r>
            <w:proofErr w:type="spellStart"/>
            <w:r w:rsidRPr="00642E84">
              <w:t>conversación</w:t>
            </w:r>
            <w:proofErr w:type="spellEnd"/>
          </w:p>
        </w:tc>
        <w:tc>
          <w:tcPr>
            <w:tcW w:w="4606" w:type="dxa"/>
          </w:tcPr>
          <w:p w:rsidR="00057159" w:rsidRPr="00642E84" w:rsidRDefault="00F76B8D" w:rsidP="00642E84">
            <w:pPr>
              <w:pStyle w:val="KeinLeerraum"/>
            </w:pPr>
            <w:r>
              <w:t>Sprachassistent /-assistentin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beca</w:t>
            </w:r>
            <w:proofErr w:type="spellEnd"/>
            <w:r w:rsidRPr="00642E84">
              <w:t xml:space="preserve"> (f</w:t>
            </w:r>
            <w:r w:rsidR="00F76B8D"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F76B8D">
            <w:pPr>
              <w:pStyle w:val="KeinLeerraum"/>
            </w:pPr>
            <w:r w:rsidRPr="00642E84">
              <w:t>Stipendium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boletín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Zeugnis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calabaza</w:t>
            </w:r>
            <w:proofErr w:type="spellEnd"/>
            <w:r w:rsidRPr="00642E84">
              <w:t xml:space="preserve"> (f) de Halloween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(Halloween</w:t>
            </w:r>
            <w:r w:rsidR="00F76B8D">
              <w:t>-</w:t>
            </w:r>
            <w:r w:rsidRPr="00642E84">
              <w:t>)</w:t>
            </w:r>
            <w:proofErr w:type="spellStart"/>
            <w:r w:rsidRPr="00642E84">
              <w:t>kürbis</w:t>
            </w:r>
            <w:proofErr w:type="spellEnd"/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F76B8D" w:rsidP="00642E84">
            <w:pPr>
              <w:pStyle w:val="KeinLeerraum"/>
            </w:pPr>
            <w:proofErr w:type="spellStart"/>
            <w:r>
              <w:t>carrera</w:t>
            </w:r>
            <w:proofErr w:type="spellEnd"/>
            <w:r>
              <w:t xml:space="preserve"> (f) /</w:t>
            </w:r>
            <w:r w:rsidR="00057159" w:rsidRPr="00642E84">
              <w:t xml:space="preserve"> </w:t>
            </w:r>
            <w:proofErr w:type="spellStart"/>
            <w:r w:rsidR="00057159" w:rsidRPr="00642E84">
              <w:t>especialidad</w:t>
            </w:r>
            <w:proofErr w:type="spellEnd"/>
            <w:r w:rsidR="00057159" w:rsidRPr="00642E84">
              <w:t xml:space="preserve"> (f)</w:t>
            </w:r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(Karriere)</w:t>
            </w:r>
            <w:r w:rsidR="00F76B8D">
              <w:t xml:space="preserve"> /</w:t>
            </w:r>
            <w:r w:rsidRPr="00642E84">
              <w:t xml:space="preserve"> Studienfach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F76B8D" w:rsidP="00642E84">
            <w:pPr>
              <w:pStyle w:val="KeinLeerraum"/>
            </w:pPr>
            <w:proofErr w:type="spellStart"/>
            <w:r>
              <w:t>catedrático</w:t>
            </w:r>
            <w:proofErr w:type="spellEnd"/>
            <w:r>
              <w:t>/-a</w:t>
            </w:r>
            <w:r w:rsidR="00057159" w:rsidRPr="00642E84">
              <w:t xml:space="preserve"> / </w:t>
            </w:r>
            <w:proofErr w:type="spellStart"/>
            <w:r w:rsidR="00057159" w:rsidRPr="00642E84">
              <w:t>cátedra</w:t>
            </w:r>
            <w:proofErr w:type="spellEnd"/>
            <w:r w:rsidR="00057159"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F76B8D" w:rsidP="00F76B8D">
            <w:pPr>
              <w:pStyle w:val="KeinLeerraum"/>
            </w:pPr>
            <w:r>
              <w:t>Universitäts</w:t>
            </w:r>
            <w:r w:rsidR="000F41FD">
              <w:t>professor / Universitätsprofess</w:t>
            </w:r>
            <w:r>
              <w:t xml:space="preserve">orin </w:t>
            </w:r>
            <w:r w:rsidR="00057159" w:rsidRPr="00642E84">
              <w:t>/ Lehrstuhl</w:t>
            </w:r>
            <w:r>
              <w:t xml:space="preserve"> /</w:t>
            </w:r>
            <w:r w:rsidR="00057159" w:rsidRPr="00642E84">
              <w:t xml:space="preserve"> Professur</w:t>
            </w:r>
          </w:p>
        </w:tc>
      </w:tr>
      <w:tr w:rsidR="00057159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F76B8D" w:rsidP="00642E84">
            <w:pPr>
              <w:pStyle w:val="KeinLeerraum"/>
            </w:pPr>
            <w:proofErr w:type="spellStart"/>
            <w:r>
              <w:t>chivato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Petzer</w:t>
            </w:r>
            <w:proofErr w:type="spellEnd"/>
            <w:r w:rsidR="00F76B8D">
              <w:t xml:space="preserve"> / Petzerin</w:t>
            </w:r>
          </w:p>
        </w:tc>
      </w:tr>
      <w:tr w:rsidR="00057159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chuleta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Schwindelzettel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ciencias</w:t>
            </w:r>
            <w:proofErr w:type="spellEnd"/>
            <w:r w:rsidRPr="00642E84">
              <w:t xml:space="preserve"> (f) (</w:t>
            </w:r>
            <w:proofErr w:type="spellStart"/>
            <w:r w:rsidRPr="00642E84">
              <w:t>naturales</w:t>
            </w:r>
            <w:proofErr w:type="spellEnd"/>
            <w:r w:rsidRPr="00642E84">
              <w:t>)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Naturwissenschaften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científico</w:t>
            </w:r>
            <w:proofErr w:type="spellEnd"/>
            <w:r w:rsidR="00F76B8D">
              <w:t>/-a</w:t>
            </w:r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wissenschaftlich</w:t>
            </w:r>
            <w:r w:rsidR="00F76B8D">
              <w:t xml:space="preserve"> </w:t>
            </w:r>
            <w:r w:rsidRPr="00642E84">
              <w:t>/  Wissenschaftler</w:t>
            </w:r>
            <w:r w:rsidR="00F76B8D">
              <w:t xml:space="preserve"> / Wissenschaftlerin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clase</w:t>
            </w:r>
            <w:proofErr w:type="spellEnd"/>
            <w:r w:rsidRPr="00642E84">
              <w:t xml:space="preserve"> (f) </w:t>
            </w:r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Klasse, Unterrichtsraum</w:t>
            </w:r>
            <w:r w:rsidR="00F76B8D">
              <w:t xml:space="preserve"> 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clase</w:t>
            </w:r>
            <w:proofErr w:type="spellEnd"/>
            <w:r w:rsidRPr="00642E84">
              <w:t xml:space="preserve"> (f) </w:t>
            </w:r>
            <w:proofErr w:type="spellStart"/>
            <w:r w:rsidRPr="00642E84">
              <w:t>particular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Nachhilfestunde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colega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(Arbei</w:t>
            </w:r>
            <w:r w:rsidR="00F76B8D">
              <w:t>t</w:t>
            </w:r>
            <w:r w:rsidRPr="00642E84">
              <w:t>s</w:t>
            </w:r>
            <w:r w:rsidR="00F76B8D">
              <w:t>-) Kollege / Kollegin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colegio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Schule</w:t>
            </w:r>
            <w:r w:rsidR="00F76B8D">
              <w:t xml:space="preserve"> /</w:t>
            </w:r>
            <w:r w:rsidRPr="00642E84">
              <w:t xml:space="preserve"> Privatschule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F76B8D" w:rsidP="00642E84">
            <w:pPr>
              <w:pStyle w:val="KeinLeerraum"/>
            </w:pPr>
            <w:proofErr w:type="spellStart"/>
            <w:r>
              <w:t>compañero</w:t>
            </w:r>
            <w:proofErr w:type="spellEnd"/>
            <w:r>
              <w:t>/-a</w:t>
            </w:r>
            <w:r w:rsidR="00057159" w:rsidRPr="00642E84">
              <w:t xml:space="preserve"> de </w:t>
            </w:r>
            <w:proofErr w:type="spellStart"/>
            <w:r w:rsidR="00057159" w:rsidRPr="00642E84">
              <w:t>clase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Mitschüler</w:t>
            </w:r>
            <w:r w:rsidR="00F76B8D">
              <w:t xml:space="preserve"> / Mitschülerin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conservatorio</w:t>
            </w:r>
            <w:proofErr w:type="spellEnd"/>
            <w:r w:rsidRPr="00642E84">
              <w:t xml:space="preserve"> (m) de </w:t>
            </w:r>
            <w:proofErr w:type="spellStart"/>
            <w:r w:rsidRPr="00642E84">
              <w:t>música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 xml:space="preserve">Konservatorium </w:t>
            </w:r>
            <w:r w:rsidR="00F76B8D">
              <w:t>/</w:t>
            </w:r>
            <w:r w:rsidRPr="00642E84">
              <w:t xml:space="preserve"> Musikhochschule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contabilidad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Buchhaltung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copiar</w:t>
            </w:r>
            <w:proofErr w:type="spellEnd"/>
            <w:r w:rsidR="00F76B8D">
              <w:t xml:space="preserve"> </w:t>
            </w:r>
          </w:p>
        </w:tc>
        <w:tc>
          <w:tcPr>
            <w:tcW w:w="4606" w:type="dxa"/>
          </w:tcPr>
          <w:p w:rsidR="00057159" w:rsidRPr="00642E84" w:rsidRDefault="00F76B8D" w:rsidP="00F76B8D">
            <w:pPr>
              <w:pStyle w:val="KeinLeerraum"/>
            </w:pPr>
            <w:r>
              <w:t xml:space="preserve">abschreiben / </w:t>
            </w:r>
            <w:r w:rsidR="00057159" w:rsidRPr="00642E84">
              <w:t xml:space="preserve">schummeln 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eduación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secundaria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obligatoria</w:t>
            </w:r>
            <w:proofErr w:type="spellEnd"/>
            <w:r w:rsidRPr="00642E84">
              <w:t xml:space="preserve"> (ESO)</w:t>
            </w:r>
          </w:p>
        </w:tc>
        <w:tc>
          <w:tcPr>
            <w:tcW w:w="4606" w:type="dxa"/>
          </w:tcPr>
          <w:p w:rsidR="00057159" w:rsidRPr="00642E84" w:rsidRDefault="00F76B8D" w:rsidP="00642E84">
            <w:pPr>
              <w:pStyle w:val="KeinLeerraum"/>
            </w:pPr>
            <w:r>
              <w:t>4-jährige, verp</w:t>
            </w:r>
            <w:r w:rsidR="00057159" w:rsidRPr="00642E84">
              <w:t>flichtende Oberstufe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F76B8D" w:rsidRDefault="00057159" w:rsidP="00642E84">
            <w:pPr>
              <w:pStyle w:val="KeinLeerraum"/>
              <w:rPr>
                <w:lang w:val="en-US"/>
              </w:rPr>
            </w:pPr>
            <w:proofErr w:type="spellStart"/>
            <w:r w:rsidRPr="00F76B8D">
              <w:rPr>
                <w:lang w:val="en-US"/>
              </w:rPr>
              <w:t>educación</w:t>
            </w:r>
            <w:proofErr w:type="spellEnd"/>
            <w:r w:rsidRPr="00F76B8D">
              <w:rPr>
                <w:lang w:val="en-US"/>
              </w:rPr>
              <w:t xml:space="preserve"> (f) /</w:t>
            </w:r>
            <w:r w:rsidR="00F76B8D" w:rsidRPr="00F76B8D">
              <w:rPr>
                <w:lang w:val="en-US"/>
              </w:rPr>
              <w:t xml:space="preserve"> </w:t>
            </w:r>
            <w:proofErr w:type="spellStart"/>
            <w:r w:rsidR="00F76B8D" w:rsidRPr="00F76B8D">
              <w:rPr>
                <w:lang w:val="en-US"/>
              </w:rPr>
              <w:t>formación</w:t>
            </w:r>
            <w:proofErr w:type="spellEnd"/>
            <w:r w:rsidR="00F76B8D" w:rsidRPr="00F76B8D">
              <w:rPr>
                <w:lang w:val="en-US"/>
              </w:rPr>
              <w:t xml:space="preserve"> (f) (</w:t>
            </w:r>
            <w:proofErr w:type="spellStart"/>
            <w:r w:rsidR="00F76B8D" w:rsidRPr="00F76B8D">
              <w:rPr>
                <w:lang w:val="en-US"/>
              </w:rPr>
              <w:t>profesional</w:t>
            </w:r>
            <w:proofErr w:type="spellEnd"/>
            <w:r w:rsidRPr="00F76B8D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Erziehung</w:t>
            </w:r>
            <w:r w:rsidR="00F76B8D">
              <w:t xml:space="preserve"> / Bildung / (Berufsausbildung</w:t>
            </w:r>
            <w:r w:rsidRPr="00642E84">
              <w:t>)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educación</w:t>
            </w:r>
            <w:proofErr w:type="spellEnd"/>
            <w:r w:rsidRPr="00642E84">
              <w:t xml:space="preserve"> (f) </w:t>
            </w:r>
            <w:proofErr w:type="spellStart"/>
            <w:r w:rsidRPr="00642E84">
              <w:t>física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Sport</w:t>
            </w:r>
            <w:r w:rsidR="00F76B8D">
              <w:t>-</w:t>
            </w:r>
            <w:r w:rsidRPr="00642E84">
              <w:t>(</w:t>
            </w:r>
            <w:proofErr w:type="spellStart"/>
            <w:r w:rsidRPr="00642E84">
              <w:t>unterricht</w:t>
            </w:r>
            <w:proofErr w:type="spellEnd"/>
            <w:r w:rsidRPr="00642E84">
              <w:t>)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F76B8D" w:rsidRDefault="00057159" w:rsidP="00642E84">
            <w:pPr>
              <w:pStyle w:val="KeinLeerraum"/>
              <w:rPr>
                <w:lang w:val="en-US"/>
              </w:rPr>
            </w:pPr>
            <w:proofErr w:type="spellStart"/>
            <w:r w:rsidRPr="00F76B8D">
              <w:rPr>
                <w:lang w:val="en-US"/>
              </w:rPr>
              <w:t>educación</w:t>
            </w:r>
            <w:proofErr w:type="spellEnd"/>
            <w:r w:rsidRPr="00F76B8D">
              <w:rPr>
                <w:lang w:val="en-US"/>
              </w:rPr>
              <w:t xml:space="preserve"> </w:t>
            </w:r>
            <w:proofErr w:type="spellStart"/>
            <w:r w:rsidRPr="00F76B8D">
              <w:rPr>
                <w:lang w:val="en-US"/>
              </w:rPr>
              <w:t>primaria</w:t>
            </w:r>
            <w:proofErr w:type="spellEnd"/>
            <w:r w:rsidR="00F76B8D" w:rsidRPr="00F76B8D">
              <w:rPr>
                <w:lang w:val="en-US"/>
              </w:rPr>
              <w:t xml:space="preserve"> </w:t>
            </w:r>
            <w:r w:rsidRPr="00F76B8D">
              <w:rPr>
                <w:lang w:val="en-US"/>
              </w:rPr>
              <w:t>/</w:t>
            </w:r>
            <w:r w:rsidR="00F76B8D" w:rsidRPr="00F76B8D">
              <w:rPr>
                <w:lang w:val="en-US"/>
              </w:rPr>
              <w:t xml:space="preserve"> </w:t>
            </w:r>
            <w:r w:rsidRPr="00F76B8D">
              <w:rPr>
                <w:lang w:val="en-US"/>
              </w:rPr>
              <w:t xml:space="preserve">de primer </w:t>
            </w:r>
            <w:proofErr w:type="spellStart"/>
            <w:r w:rsidRPr="00F76B8D">
              <w:rPr>
                <w:lang w:val="en-US"/>
              </w:rPr>
              <w:t>grado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Primarstufe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educación</w:t>
            </w:r>
            <w:proofErr w:type="spellEnd"/>
            <w:r w:rsidR="00F76B8D">
              <w:t xml:space="preserve"> </w:t>
            </w:r>
            <w:r w:rsidRPr="00642E84">
              <w:t>/</w:t>
            </w:r>
            <w:r w:rsidR="00F76B8D">
              <w:t xml:space="preserve"> </w:t>
            </w:r>
            <w:proofErr w:type="spellStart"/>
            <w:r w:rsidRPr="00642E84">
              <w:t>enseñanza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superior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Hochschulwesen</w:t>
            </w:r>
          </w:p>
        </w:tc>
      </w:tr>
      <w:tr w:rsidR="00057159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F76B8D">
            <w:pPr>
              <w:pStyle w:val="KeinLeerraum"/>
            </w:pPr>
            <w:proofErr w:type="spellStart"/>
            <w:r w:rsidRPr="00642E84">
              <w:t>empollón</w:t>
            </w:r>
            <w:proofErr w:type="spellEnd"/>
            <w:r w:rsidR="00F76B8D">
              <w:t xml:space="preserve"> /</w:t>
            </w:r>
            <w:r w:rsidRPr="00642E84">
              <w:t xml:space="preserve"> </w:t>
            </w:r>
            <w:proofErr w:type="spellStart"/>
            <w:r w:rsidRPr="00642E84">
              <w:t>empollona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F76B8D" w:rsidP="00642E84">
            <w:pPr>
              <w:pStyle w:val="KeinLeerraum"/>
            </w:pPr>
            <w:r>
              <w:t>Streber / Streberin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F76B8D" w:rsidRDefault="00057159" w:rsidP="00F76B8D">
            <w:pPr>
              <w:pStyle w:val="KeinLeerraum"/>
              <w:rPr>
                <w:lang w:val="en-US"/>
              </w:rPr>
            </w:pPr>
            <w:proofErr w:type="spellStart"/>
            <w:r w:rsidRPr="00F76B8D">
              <w:rPr>
                <w:lang w:val="en-US"/>
              </w:rPr>
              <w:t>ensayo</w:t>
            </w:r>
            <w:proofErr w:type="spellEnd"/>
            <w:r w:rsidRPr="00F76B8D">
              <w:rPr>
                <w:lang w:val="en-US"/>
              </w:rPr>
              <w:t xml:space="preserve"> (m)</w:t>
            </w:r>
            <w:r w:rsidR="00F76B8D">
              <w:rPr>
                <w:lang w:val="en-US"/>
              </w:rPr>
              <w:t xml:space="preserve"> /</w:t>
            </w:r>
            <w:r w:rsidRPr="00F76B8D">
              <w:rPr>
                <w:lang w:val="en-US"/>
              </w:rPr>
              <w:t xml:space="preserve"> </w:t>
            </w:r>
            <w:proofErr w:type="spellStart"/>
            <w:r w:rsidRPr="00F76B8D">
              <w:rPr>
                <w:lang w:val="en-US"/>
              </w:rPr>
              <w:t>redacción</w:t>
            </w:r>
            <w:proofErr w:type="spellEnd"/>
            <w:r w:rsidRPr="00F76B8D">
              <w:rPr>
                <w:lang w:val="en-US"/>
              </w:rPr>
              <w:t xml:space="preserve"> (f)</w:t>
            </w:r>
            <w:r w:rsidR="00F76B8D">
              <w:rPr>
                <w:lang w:val="en-US"/>
              </w:rPr>
              <w:t xml:space="preserve"> </w:t>
            </w:r>
            <w:r w:rsidRPr="00F76B8D">
              <w:rPr>
                <w:lang w:val="en-US"/>
              </w:rPr>
              <w:t>/</w:t>
            </w:r>
            <w:r w:rsidR="00F76B8D" w:rsidRPr="00F76B8D">
              <w:rPr>
                <w:lang w:val="en-US"/>
              </w:rPr>
              <w:t xml:space="preserve"> </w:t>
            </w:r>
            <w:proofErr w:type="spellStart"/>
            <w:r w:rsidRPr="00F76B8D">
              <w:rPr>
                <w:lang w:val="en-US"/>
              </w:rPr>
              <w:t>redactar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F76B8D">
            <w:pPr>
              <w:pStyle w:val="KeinLeerraum"/>
            </w:pPr>
            <w:r w:rsidRPr="00642E84">
              <w:t>Essay</w:t>
            </w:r>
            <w:r w:rsidR="00F76B8D">
              <w:t xml:space="preserve"> /</w:t>
            </w:r>
            <w:r w:rsidRPr="00642E84">
              <w:t xml:space="preserve"> Aufsatz</w:t>
            </w:r>
            <w:r w:rsidR="00F76B8D">
              <w:t xml:space="preserve"> </w:t>
            </w:r>
            <w:r w:rsidRPr="00642E84">
              <w:t>/ verfassen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ensenañza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Schulwesen</w:t>
            </w:r>
            <w:r w:rsidR="00212CB8">
              <w:t>, Unterricht</w:t>
            </w:r>
          </w:p>
        </w:tc>
      </w:tr>
      <w:tr w:rsidR="00057159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16546A">
            <w:pPr>
              <w:pStyle w:val="KeinLeerraum"/>
            </w:pPr>
            <w:proofErr w:type="spellStart"/>
            <w:r w:rsidRPr="00642E84">
              <w:t>enseñar</w:t>
            </w:r>
            <w:proofErr w:type="spellEnd"/>
            <w:r w:rsidR="0016546A">
              <w:t xml:space="preserve"> /</w:t>
            </w:r>
            <w:r w:rsidRPr="00642E84">
              <w:t xml:space="preserve"> dar </w:t>
            </w:r>
            <w:proofErr w:type="spellStart"/>
            <w:r w:rsidRPr="00642E84">
              <w:t>clase</w:t>
            </w:r>
            <w:proofErr w:type="spellEnd"/>
            <w:r w:rsidRPr="00642E84">
              <w:t xml:space="preserve"> de…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16546A">
            <w:pPr>
              <w:pStyle w:val="KeinLeerraum"/>
            </w:pPr>
            <w:r w:rsidRPr="00642E84">
              <w:t>(zeigen)</w:t>
            </w:r>
            <w:r w:rsidR="0016546A">
              <w:t xml:space="preserve"> /</w:t>
            </w:r>
            <w:r w:rsidRPr="00642E84">
              <w:t xml:space="preserve"> unterrichten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escuela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estatal</w:t>
            </w:r>
            <w:proofErr w:type="spellEnd"/>
            <w:r w:rsidR="0016546A">
              <w:t xml:space="preserve"> </w:t>
            </w:r>
            <w:r w:rsidRPr="00642E84">
              <w:t>/</w:t>
            </w:r>
            <w:r w:rsidR="0016546A">
              <w:t xml:space="preserve"> </w:t>
            </w:r>
            <w:proofErr w:type="spellStart"/>
            <w:r w:rsidRPr="00642E84">
              <w:t>pública</w:t>
            </w:r>
            <w:proofErr w:type="spellEnd"/>
            <w:r w:rsidRPr="00642E84">
              <w:t xml:space="preserve"> 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staatliche</w:t>
            </w:r>
            <w:r w:rsidR="0016546A">
              <w:t xml:space="preserve"> </w:t>
            </w:r>
            <w:r w:rsidRPr="00642E84">
              <w:t>/</w:t>
            </w:r>
            <w:r w:rsidR="0016546A">
              <w:t xml:space="preserve"> </w:t>
            </w:r>
            <w:r w:rsidRPr="00642E84">
              <w:t>öffentliche  Schule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especialidad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Fachgebiet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evaluación</w:t>
            </w:r>
            <w:proofErr w:type="spellEnd"/>
            <w:r w:rsidRPr="00642E84">
              <w:t xml:space="preserve"> (f) (de </w:t>
            </w:r>
            <w:proofErr w:type="spellStart"/>
            <w:r w:rsidRPr="00642E84">
              <w:t>notas</w:t>
            </w:r>
            <w:proofErr w:type="spellEnd"/>
            <w:r w:rsidRPr="00642E84">
              <w:t>)</w:t>
            </w:r>
          </w:p>
        </w:tc>
        <w:tc>
          <w:tcPr>
            <w:tcW w:w="4606" w:type="dxa"/>
          </w:tcPr>
          <w:p w:rsidR="00057159" w:rsidRPr="00642E84" w:rsidRDefault="0016546A" w:rsidP="00642E84">
            <w:pPr>
              <w:pStyle w:val="KeinLeerraum"/>
            </w:pPr>
            <w:r>
              <w:t>Bewertung / Test /</w:t>
            </w:r>
            <w:r w:rsidR="00057159" w:rsidRPr="00642E84">
              <w:t xml:space="preserve"> (Zeugnis)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examen</w:t>
            </w:r>
            <w:proofErr w:type="spellEnd"/>
            <w:r w:rsidRPr="00642E84">
              <w:t xml:space="preserve"> (m) final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Abschlussprüfung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F41FD" w:rsidP="00642E84">
            <w:pPr>
              <w:pStyle w:val="KeinLeerraum"/>
            </w:pPr>
            <w:proofErr w:type="spellStart"/>
            <w:r>
              <w:t>examen</w:t>
            </w:r>
            <w:proofErr w:type="spellEnd"/>
            <w:r>
              <w:t xml:space="preserve"> de </w:t>
            </w:r>
            <w:proofErr w:type="spellStart"/>
            <w:r>
              <w:t>selectividad</w:t>
            </w:r>
            <w:proofErr w:type="spellEnd"/>
            <w:r w:rsidR="00057159" w:rsidRPr="00642E84">
              <w:t xml:space="preserve"> (m)</w:t>
            </w:r>
          </w:p>
        </w:tc>
        <w:tc>
          <w:tcPr>
            <w:tcW w:w="4606" w:type="dxa"/>
          </w:tcPr>
          <w:p w:rsidR="00057159" w:rsidRPr="00642E84" w:rsidRDefault="00BE3019" w:rsidP="00642E84">
            <w:pPr>
              <w:pStyle w:val="KeinLeerraum"/>
            </w:pPr>
            <w:proofErr w:type="spellStart"/>
            <w:r>
              <w:t>Matura</w:t>
            </w:r>
            <w:proofErr w:type="spellEnd"/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facultad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Fakultät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BE3019" w:rsidP="00642E84">
            <w:pPr>
              <w:pStyle w:val="KeinLeerraum"/>
            </w:pPr>
            <w:proofErr w:type="spellStart"/>
            <w:r>
              <w:t>falta</w:t>
            </w:r>
            <w:proofErr w:type="spellEnd"/>
            <w:r>
              <w:t xml:space="preserve"> (f) </w:t>
            </w:r>
            <w:proofErr w:type="spellStart"/>
            <w:r>
              <w:t>ortográfica</w:t>
            </w:r>
            <w:proofErr w:type="spellEnd"/>
            <w:r>
              <w:t xml:space="preserve"> (f) /</w:t>
            </w:r>
            <w:r w:rsidR="00057159" w:rsidRPr="00642E84">
              <w:t xml:space="preserve"> de </w:t>
            </w:r>
            <w:proofErr w:type="spellStart"/>
            <w:r w:rsidR="00057159" w:rsidRPr="00642E84">
              <w:t>ortografía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Rechtschreibfehler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gestionar</w:t>
            </w:r>
            <w:proofErr w:type="spellEnd"/>
            <w:r w:rsidRPr="00642E84">
              <w:t xml:space="preserve">/ </w:t>
            </w:r>
            <w:proofErr w:type="spellStart"/>
            <w:r w:rsidRPr="00642E84">
              <w:t>gestión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bearbeiten, abwickeln</w:t>
            </w:r>
            <w:r w:rsidR="000F41FD">
              <w:t xml:space="preserve"> </w:t>
            </w:r>
            <w:r w:rsidRPr="00642E84">
              <w:t>/ Management</w:t>
            </w:r>
          </w:p>
        </w:tc>
      </w:tr>
      <w:tr w:rsidR="00057159" w:rsidRPr="00C8181D" w:rsidTr="00642E84">
        <w:tc>
          <w:tcPr>
            <w:tcW w:w="4606" w:type="dxa"/>
          </w:tcPr>
          <w:p w:rsidR="00057159" w:rsidRPr="00BE3019" w:rsidRDefault="00BE3019" w:rsidP="00642E84">
            <w:pPr>
              <w:pStyle w:val="KeinLeerraum"/>
              <w:rPr>
                <w:lang w:val="en-US"/>
              </w:rPr>
            </w:pPr>
            <w:proofErr w:type="spellStart"/>
            <w:r w:rsidRPr="00BE3019">
              <w:rPr>
                <w:lang w:val="en-US"/>
              </w:rPr>
              <w:t>guardería</w:t>
            </w:r>
            <w:proofErr w:type="spellEnd"/>
            <w:r w:rsidRPr="00BE3019">
              <w:rPr>
                <w:lang w:val="en-US"/>
              </w:rPr>
              <w:t xml:space="preserve"> (f) / </w:t>
            </w:r>
            <w:proofErr w:type="spellStart"/>
            <w:r w:rsidRPr="00BE3019">
              <w:rPr>
                <w:lang w:val="en-US"/>
              </w:rPr>
              <w:t>jardín</w:t>
            </w:r>
            <w:proofErr w:type="spellEnd"/>
            <w:r w:rsidRPr="00BE3019">
              <w:rPr>
                <w:lang w:val="en-US"/>
              </w:rPr>
              <w:t xml:space="preserve"> (m) de </w:t>
            </w:r>
            <w:proofErr w:type="spellStart"/>
            <w:r w:rsidRPr="00BE3019">
              <w:rPr>
                <w:lang w:val="en-US"/>
              </w:rPr>
              <w:t>infancia</w:t>
            </w:r>
            <w:proofErr w:type="spellEnd"/>
            <w:r w:rsidRPr="00BE3019">
              <w:rPr>
                <w:lang w:val="en-US"/>
              </w:rPr>
              <w:t xml:space="preserve"> / </w:t>
            </w:r>
            <w:proofErr w:type="spellStart"/>
            <w:r w:rsidR="00057159" w:rsidRPr="00BE3019">
              <w:rPr>
                <w:lang w:val="en-US"/>
              </w:rPr>
              <w:t>parvulario</w:t>
            </w:r>
            <w:proofErr w:type="spellEnd"/>
            <w:r w:rsidR="00057159" w:rsidRPr="00BE3019">
              <w:rPr>
                <w:lang w:val="en-US"/>
              </w:rPr>
              <w:t xml:space="preserve"> (m)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Kindergart</w:t>
            </w:r>
            <w:r w:rsidR="00BE3019">
              <w:t>en / Kinderkripp</w:t>
            </w:r>
            <w:r w:rsidRPr="00642E84">
              <w:t>e</w:t>
            </w:r>
          </w:p>
          <w:p w:rsidR="00057159" w:rsidRPr="00642E84" w:rsidRDefault="00057159" w:rsidP="00642E84">
            <w:pPr>
              <w:pStyle w:val="KeinLeerraum"/>
            </w:pPr>
            <w:r w:rsidRPr="00642E84">
              <w:t>(auch Vorschule)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hacer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novillos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schwänzen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horario</w:t>
            </w:r>
            <w:proofErr w:type="spellEnd"/>
            <w:r w:rsidRPr="00642E84">
              <w:t xml:space="preserve"> (m) de </w:t>
            </w:r>
            <w:proofErr w:type="spellStart"/>
            <w:r w:rsidRPr="00642E84">
              <w:t>clase</w:t>
            </w:r>
            <w:proofErr w:type="spellEnd"/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Stundenplan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lastRenderedPageBreak/>
              <w:t>impartir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erteilen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informe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Bericht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instituto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</w:tcPr>
          <w:p w:rsidR="00057159" w:rsidRPr="00642E84" w:rsidRDefault="00BE3019" w:rsidP="00642E84">
            <w:pPr>
              <w:pStyle w:val="KeinLeerraum"/>
            </w:pPr>
            <w:r>
              <w:t>öffentliches Gymnasium /</w:t>
            </w:r>
            <w:r w:rsidR="00057159" w:rsidRPr="00642E84">
              <w:t xml:space="preserve"> Institut</w:t>
            </w:r>
          </w:p>
        </w:tc>
      </w:tr>
      <w:tr w:rsidR="00057159" w:rsidRPr="00A9165E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internado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Internat(</w:t>
            </w:r>
            <w:r w:rsidR="00BE3019">
              <w:t>-</w:t>
            </w:r>
            <w:proofErr w:type="spellStart"/>
            <w:r w:rsidRPr="00642E84">
              <w:t>sschule</w:t>
            </w:r>
            <w:proofErr w:type="spellEnd"/>
            <w:r w:rsidRPr="00642E84">
              <w:t>)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investigar</w:t>
            </w:r>
            <w:proofErr w:type="spellEnd"/>
            <w:r w:rsidR="00BE3019">
              <w:t xml:space="preserve"> </w:t>
            </w:r>
            <w:r w:rsidRPr="00642E84">
              <w:t>/</w:t>
            </w:r>
            <w:r w:rsidR="00BE3019">
              <w:t xml:space="preserve"> </w:t>
            </w:r>
            <w:proofErr w:type="spellStart"/>
            <w:r w:rsidRPr="00642E84">
              <w:t>investigación</w:t>
            </w:r>
            <w:proofErr w:type="spellEnd"/>
            <w:r w:rsidR="00BE3019">
              <w:t xml:space="preserve"> </w:t>
            </w:r>
            <w:r w:rsidRPr="00642E84">
              <w:t xml:space="preserve">/                                                  </w:t>
            </w:r>
            <w:proofErr w:type="spellStart"/>
            <w:r w:rsidRPr="00642E84">
              <w:t>trabajo</w:t>
            </w:r>
            <w:proofErr w:type="spellEnd"/>
            <w:r w:rsidRPr="00642E84">
              <w:t xml:space="preserve"> de </w:t>
            </w:r>
            <w:proofErr w:type="spellStart"/>
            <w:r w:rsidRPr="00642E84">
              <w:t>investigación</w:t>
            </w:r>
            <w:proofErr w:type="spellEnd"/>
          </w:p>
        </w:tc>
        <w:tc>
          <w:tcPr>
            <w:tcW w:w="4606" w:type="dxa"/>
          </w:tcPr>
          <w:p w:rsidR="00057159" w:rsidRPr="00642E84" w:rsidRDefault="00652F51" w:rsidP="00642E84">
            <w:pPr>
              <w:pStyle w:val="KeinLeerraum"/>
            </w:pPr>
            <w:r w:rsidRPr="00642E84">
              <w:t>(er)forschen /</w:t>
            </w:r>
            <w:r w:rsidR="00057159" w:rsidRPr="00642E84">
              <w:t xml:space="preserve"> (Er)</w:t>
            </w:r>
            <w:proofErr w:type="spellStart"/>
            <w:r w:rsidR="00057159" w:rsidRPr="00642E84">
              <w:t>forschung</w:t>
            </w:r>
            <w:proofErr w:type="spellEnd"/>
            <w:r w:rsidR="00BE3019">
              <w:t xml:space="preserve"> </w:t>
            </w:r>
            <w:r w:rsidR="00057159" w:rsidRPr="00642E84">
              <w:t>/</w:t>
            </w:r>
          </w:p>
          <w:p w:rsidR="00057159" w:rsidRPr="00642E84" w:rsidRDefault="00057159" w:rsidP="00642E84">
            <w:pPr>
              <w:pStyle w:val="KeinLeerraum"/>
            </w:pPr>
            <w:r w:rsidRPr="00642E84">
              <w:t>Vorwissenschaftliche Arbeit</w:t>
            </w:r>
          </w:p>
        </w:tc>
      </w:tr>
      <w:tr w:rsidR="0005715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BE3019" w:rsidP="00642E84">
            <w:pPr>
              <w:pStyle w:val="KeinLeerraum"/>
            </w:pPr>
            <w:proofErr w:type="spellStart"/>
            <w:r>
              <w:t>licenciado</w:t>
            </w:r>
            <w:proofErr w:type="spellEnd"/>
            <w:r>
              <w:t xml:space="preserve">/-a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  <w:r w:rsidRPr="00642E84">
              <w:t>Akademiker</w:t>
            </w:r>
            <w:r w:rsidR="00BE3019">
              <w:t xml:space="preserve"> / Akademikerin </w:t>
            </w:r>
            <w:r w:rsidRPr="00642E84">
              <w:t>/ akademischer Grad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BE3019" w:rsidRDefault="00BE3019" w:rsidP="00642E84">
            <w:pPr>
              <w:pStyle w:val="KeinLeerraum"/>
              <w:rPr>
                <w:i/>
              </w:rPr>
            </w:pPr>
            <w:proofErr w:type="spellStart"/>
            <w:r w:rsidRPr="00BE3019">
              <w:rPr>
                <w:i/>
              </w:rPr>
              <w:t>liceo</w:t>
            </w:r>
            <w:proofErr w:type="spellEnd"/>
            <w:r w:rsidRPr="00BE3019">
              <w:rPr>
                <w:i/>
              </w:rPr>
              <w:t xml:space="preserve"> (m) (L</w:t>
            </w:r>
            <w:r w:rsidR="00057159" w:rsidRPr="00BE3019">
              <w:rPr>
                <w:i/>
              </w:rPr>
              <w:t>A)</w:t>
            </w:r>
          </w:p>
        </w:tc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r w:rsidRPr="00642E84">
              <w:t>Gymnasium</w:t>
            </w:r>
          </w:p>
        </w:tc>
      </w:tr>
      <w:tr w:rsidR="00057159" w:rsidRPr="00E10F47" w:rsidTr="00642E84">
        <w:tc>
          <w:tcPr>
            <w:tcW w:w="4606" w:type="dxa"/>
          </w:tcPr>
          <w:p w:rsidR="00057159" w:rsidRPr="00642E84" w:rsidRDefault="00057159" w:rsidP="00642E84">
            <w:pPr>
              <w:pStyle w:val="KeinLeerraum"/>
            </w:pPr>
            <w:proofErr w:type="spellStart"/>
            <w:r w:rsidRPr="00642E84">
              <w:t>maestro,a</w:t>
            </w:r>
            <w:proofErr w:type="spellEnd"/>
          </w:p>
        </w:tc>
        <w:tc>
          <w:tcPr>
            <w:tcW w:w="4606" w:type="dxa"/>
          </w:tcPr>
          <w:p w:rsidR="00057159" w:rsidRPr="00642E84" w:rsidRDefault="00BE3019" w:rsidP="00642E84">
            <w:pPr>
              <w:pStyle w:val="KeinLeerraum"/>
            </w:pPr>
            <w:r>
              <w:t>(Grundschul-)Lehrer /</w:t>
            </w:r>
            <w:r w:rsidR="00057159" w:rsidRPr="00642E84">
              <w:t xml:space="preserve"> Lehrerin</w:t>
            </w:r>
          </w:p>
        </w:tc>
      </w:tr>
      <w:tr w:rsidR="00BE301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846F6D">
            <w:pPr>
              <w:pStyle w:val="KeinLeerraum"/>
            </w:pPr>
            <w:proofErr w:type="spellStart"/>
            <w:r w:rsidRPr="00642E84">
              <w:t>máster</w:t>
            </w:r>
            <w:proofErr w:type="spellEnd"/>
            <w:r w:rsidRPr="00642E84">
              <w:t xml:space="preserve"> (m)</w:t>
            </w:r>
            <w:r w:rsidR="000F41FD">
              <w:t xml:space="preserve"> / </w:t>
            </w:r>
            <w:proofErr w:type="spellStart"/>
            <w:r w:rsidR="000F41FD">
              <w:t>grado</w:t>
            </w:r>
            <w:proofErr w:type="spellEnd"/>
            <w:r w:rsidR="000F41FD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846F6D">
            <w:pPr>
              <w:pStyle w:val="KeinLeerraum"/>
            </w:pPr>
            <w:r w:rsidRPr="00642E84">
              <w:t>Master</w:t>
            </w:r>
            <w:r w:rsidR="000F41FD">
              <w:t xml:space="preserve"> / Bachelor</w:t>
            </w:r>
          </w:p>
        </w:tc>
      </w:tr>
      <w:tr w:rsidR="00BE301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642E84">
            <w:pPr>
              <w:pStyle w:val="KeinLeerraum"/>
            </w:pPr>
            <w:proofErr w:type="spellStart"/>
            <w:r w:rsidRPr="00642E84">
              <w:t>matricularse</w:t>
            </w:r>
            <w:proofErr w:type="spellEnd"/>
            <w:r>
              <w:t xml:space="preserve"> </w:t>
            </w:r>
            <w:r w:rsidRPr="00642E84">
              <w:t xml:space="preserve">/ </w:t>
            </w:r>
            <w:proofErr w:type="spellStart"/>
            <w:r w:rsidRPr="00642E84">
              <w:t>matrícula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642E84">
            <w:pPr>
              <w:pStyle w:val="KeinLeerraum"/>
            </w:pPr>
            <w:r>
              <w:t>sich anmelden /</w:t>
            </w:r>
            <w:r w:rsidRPr="00642E84">
              <w:t xml:space="preserve"> einschreiben</w:t>
            </w:r>
            <w:r>
              <w:t xml:space="preserve"> </w:t>
            </w:r>
            <w:r w:rsidRPr="00642E84">
              <w:t>/</w:t>
            </w:r>
            <w:r>
              <w:t xml:space="preserve"> </w:t>
            </w:r>
            <w:r w:rsidRPr="00642E84">
              <w:t>Einschreibung</w:t>
            </w:r>
          </w:p>
        </w:tc>
      </w:tr>
      <w:tr w:rsidR="00BE3019" w:rsidRPr="00E10F47" w:rsidTr="00642E84">
        <w:tc>
          <w:tcPr>
            <w:tcW w:w="4606" w:type="dxa"/>
          </w:tcPr>
          <w:p w:rsidR="00BE3019" w:rsidRPr="00642E84" w:rsidRDefault="00BE3019" w:rsidP="00642E84">
            <w:pPr>
              <w:pStyle w:val="KeinLeerraum"/>
            </w:pPr>
            <w:proofErr w:type="spellStart"/>
            <w:r w:rsidRPr="00642E84">
              <w:t>memorizar</w:t>
            </w:r>
            <w:proofErr w:type="spellEnd"/>
            <w:r>
              <w:t xml:space="preserve"> </w:t>
            </w:r>
            <w:r w:rsidRPr="00642E84">
              <w:t xml:space="preserve">/ de </w:t>
            </w:r>
            <w:proofErr w:type="spellStart"/>
            <w:r w:rsidRPr="00642E84">
              <w:t>memoria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</w:tcPr>
          <w:p w:rsidR="00BE3019" w:rsidRPr="00642E84" w:rsidRDefault="00BE3019" w:rsidP="00642E84">
            <w:pPr>
              <w:pStyle w:val="KeinLeerraum"/>
            </w:pPr>
            <w:r>
              <w:t>im Gedächtnis behalten /</w:t>
            </w:r>
            <w:r w:rsidRPr="00642E84">
              <w:t xml:space="preserve"> speichern</w:t>
            </w:r>
            <w:r>
              <w:t xml:space="preserve"> </w:t>
            </w:r>
            <w:r w:rsidRPr="00642E84">
              <w:t>/</w:t>
            </w:r>
            <w:r>
              <w:t xml:space="preserve"> </w:t>
            </w:r>
            <w:r w:rsidRPr="00642E84">
              <w:t>auswendig</w:t>
            </w:r>
          </w:p>
        </w:tc>
      </w:tr>
      <w:tr w:rsidR="00BE301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BE3019" w:rsidRDefault="00BE3019" w:rsidP="00642E84">
            <w:pPr>
              <w:pStyle w:val="KeinLeerraum"/>
              <w:rPr>
                <w:lang w:val="en-US"/>
              </w:rPr>
            </w:pPr>
            <w:proofErr w:type="spellStart"/>
            <w:r w:rsidRPr="00BE3019">
              <w:rPr>
                <w:lang w:val="en-US"/>
              </w:rPr>
              <w:t>molestarle</w:t>
            </w:r>
            <w:proofErr w:type="spellEnd"/>
            <w:r w:rsidRPr="00BE3019">
              <w:rPr>
                <w:lang w:val="en-US"/>
              </w:rPr>
              <w:t xml:space="preserve"> a </w:t>
            </w:r>
            <w:proofErr w:type="spellStart"/>
            <w:r w:rsidRPr="00BE3019">
              <w:rPr>
                <w:lang w:val="en-US"/>
              </w:rPr>
              <w:t>alguien</w:t>
            </w:r>
            <w:proofErr w:type="spellEnd"/>
            <w:r w:rsidRPr="00BE3019">
              <w:rPr>
                <w:lang w:val="en-US"/>
              </w:rPr>
              <w:t xml:space="preserve"> / </w:t>
            </w:r>
            <w:proofErr w:type="spellStart"/>
            <w:r w:rsidRPr="00BE3019">
              <w:rPr>
                <w:lang w:val="en-US"/>
              </w:rPr>
              <w:t>molestia</w:t>
            </w:r>
            <w:proofErr w:type="spellEnd"/>
            <w:r>
              <w:rPr>
                <w:lang w:val="en-US"/>
              </w:rPr>
              <w:t xml:space="preserve"> </w:t>
            </w:r>
            <w:r w:rsidRPr="00BE3019">
              <w:rPr>
                <w:lang w:val="en-US"/>
              </w:rPr>
              <w:t>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BE3019">
            <w:pPr>
              <w:pStyle w:val="KeinLeerraum"/>
            </w:pPr>
            <w:r>
              <w:t>jemanden s</w:t>
            </w:r>
            <w:r w:rsidRPr="00642E84">
              <w:t>tören</w:t>
            </w:r>
            <w:r>
              <w:t xml:space="preserve"> </w:t>
            </w:r>
            <w:r w:rsidRPr="00642E84">
              <w:t xml:space="preserve">/ </w:t>
            </w:r>
            <w:r>
              <w:t>B</w:t>
            </w:r>
            <w:r w:rsidRPr="00642E84">
              <w:t>elästigung</w:t>
            </w:r>
            <w:r>
              <w:t xml:space="preserve"> /</w:t>
            </w:r>
            <w:r w:rsidRPr="00642E84">
              <w:t xml:space="preserve"> Ärgernis</w:t>
            </w:r>
          </w:p>
        </w:tc>
      </w:tr>
      <w:tr w:rsidR="00BE3019" w:rsidRPr="00E10F47" w:rsidTr="00642E84">
        <w:tc>
          <w:tcPr>
            <w:tcW w:w="4606" w:type="dxa"/>
          </w:tcPr>
          <w:p w:rsidR="00BE3019" w:rsidRPr="00642E84" w:rsidRDefault="00BE3019" w:rsidP="00642E84">
            <w:pPr>
              <w:pStyle w:val="KeinLeerraum"/>
            </w:pPr>
            <w:proofErr w:type="spellStart"/>
            <w:r w:rsidRPr="00642E84">
              <w:t>nota</w:t>
            </w:r>
            <w:proofErr w:type="spellEnd"/>
            <w:r w:rsidRPr="00642E84">
              <w:t xml:space="preserve"> (f) / </w:t>
            </w:r>
            <w:proofErr w:type="spellStart"/>
            <w:r w:rsidRPr="00642E84">
              <w:t>tomar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notas</w:t>
            </w:r>
            <w:proofErr w:type="spellEnd"/>
          </w:p>
        </w:tc>
        <w:tc>
          <w:tcPr>
            <w:tcW w:w="4606" w:type="dxa"/>
          </w:tcPr>
          <w:p w:rsidR="00BE3019" w:rsidRPr="00642E84" w:rsidRDefault="00BE3019" w:rsidP="00BE3019">
            <w:pPr>
              <w:pStyle w:val="KeinLeerraum"/>
            </w:pPr>
            <w:r w:rsidRPr="00642E84">
              <w:t>Note</w:t>
            </w:r>
            <w:r>
              <w:t xml:space="preserve"> /</w:t>
            </w:r>
            <w:r w:rsidRPr="00642E84">
              <w:t xml:space="preserve"> Anmerkung</w:t>
            </w:r>
            <w:r>
              <w:t xml:space="preserve"> /</w:t>
            </w:r>
            <w:r w:rsidRPr="00642E84">
              <w:t xml:space="preserve"> Notiz</w:t>
            </w:r>
            <w:r>
              <w:t xml:space="preserve"> </w:t>
            </w:r>
            <w:r w:rsidRPr="00642E84">
              <w:t>/ Notizen machen</w:t>
            </w:r>
          </w:p>
        </w:tc>
      </w:tr>
      <w:tr w:rsidR="00BE301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BE3019">
            <w:pPr>
              <w:pStyle w:val="KeinLeerraum"/>
            </w:pPr>
            <w:r w:rsidRPr="00642E84">
              <w:t xml:space="preserve">oral </w:t>
            </w:r>
            <w:r>
              <w:t>/</w:t>
            </w:r>
            <w:r w:rsidRPr="00642E84">
              <w:t xml:space="preserve"> </w:t>
            </w:r>
            <w:proofErr w:type="spellStart"/>
            <w:r w:rsidRPr="00642E84">
              <w:t>escrito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BE3019">
            <w:pPr>
              <w:pStyle w:val="KeinLeerraum"/>
            </w:pPr>
            <w:r w:rsidRPr="00642E84">
              <w:t xml:space="preserve">mündlich </w:t>
            </w:r>
            <w:r>
              <w:t>/</w:t>
            </w:r>
            <w:r w:rsidRPr="00642E84">
              <w:t xml:space="preserve"> schriftlich</w:t>
            </w:r>
          </w:p>
        </w:tc>
      </w:tr>
      <w:tr w:rsidR="00BE3019" w:rsidRPr="00C8181D" w:rsidTr="00642E84">
        <w:tc>
          <w:tcPr>
            <w:tcW w:w="4606" w:type="dxa"/>
          </w:tcPr>
          <w:p w:rsidR="00BE3019" w:rsidRPr="00642E84" w:rsidRDefault="00BE3019" w:rsidP="00642E84">
            <w:pPr>
              <w:pStyle w:val="KeinLeerraum"/>
            </w:pPr>
            <w:proofErr w:type="spellStart"/>
            <w:r w:rsidRPr="00642E84">
              <w:t>patio</w:t>
            </w:r>
            <w:proofErr w:type="spellEnd"/>
            <w:r w:rsidRPr="00642E84">
              <w:t xml:space="preserve"> (m) de la </w:t>
            </w:r>
            <w:proofErr w:type="spellStart"/>
            <w:r w:rsidRPr="00642E84">
              <w:t>escuela</w:t>
            </w:r>
            <w:proofErr w:type="spellEnd"/>
          </w:p>
        </w:tc>
        <w:tc>
          <w:tcPr>
            <w:tcW w:w="4606" w:type="dxa"/>
          </w:tcPr>
          <w:p w:rsidR="00BE3019" w:rsidRPr="00642E84" w:rsidRDefault="00BE3019" w:rsidP="00642E84">
            <w:pPr>
              <w:pStyle w:val="KeinLeerraum"/>
            </w:pPr>
            <w:r w:rsidRPr="00642E84">
              <w:t>Schulhof</w:t>
            </w:r>
          </w:p>
        </w:tc>
      </w:tr>
      <w:tr w:rsidR="00BE3019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642E84">
            <w:pPr>
              <w:pStyle w:val="KeinLeerraum"/>
            </w:pPr>
            <w:proofErr w:type="spellStart"/>
            <w:r w:rsidRPr="00642E84">
              <w:t>prestación</w:t>
            </w:r>
            <w:proofErr w:type="spellEnd"/>
            <w:r w:rsidRPr="00642E84">
              <w:t xml:space="preserve"> (f) </w:t>
            </w:r>
            <w:proofErr w:type="spellStart"/>
            <w:r w:rsidRPr="00642E84">
              <w:t>social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sustitutoria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642E84">
            <w:pPr>
              <w:pStyle w:val="KeinLeerraum"/>
            </w:pPr>
            <w:r w:rsidRPr="00642E84">
              <w:t>Zivildienst</w:t>
            </w:r>
          </w:p>
        </w:tc>
      </w:tr>
      <w:tr w:rsidR="00BE3019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642E84">
            <w:pPr>
              <w:pStyle w:val="KeinLeerraum"/>
            </w:pPr>
            <w:proofErr w:type="spellStart"/>
            <w:r w:rsidRPr="00642E84">
              <w:t>prueba</w:t>
            </w:r>
            <w:proofErr w:type="spellEnd"/>
            <w:r w:rsidRPr="00642E84">
              <w:t xml:space="preserve"> (f) (de </w:t>
            </w:r>
            <w:proofErr w:type="spellStart"/>
            <w:r w:rsidRPr="00642E84">
              <w:t>nivel</w:t>
            </w:r>
            <w:proofErr w:type="spellEnd"/>
            <w:r w:rsidRPr="00642E84"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19" w:rsidRPr="00642E84" w:rsidRDefault="00BE3019" w:rsidP="00642E84">
            <w:pPr>
              <w:pStyle w:val="KeinLeerraum"/>
            </w:pPr>
            <w:r w:rsidRPr="00642E84">
              <w:t>(Einstufungs</w:t>
            </w:r>
            <w:r>
              <w:t>-)T</w:t>
            </w:r>
            <w:r w:rsidRPr="00642E84">
              <w:t>est</w:t>
            </w:r>
          </w:p>
        </w:tc>
      </w:tr>
      <w:tr w:rsidR="000F41FD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0F41FD" w:rsidRDefault="000F41FD" w:rsidP="000F41FD">
            <w:pPr>
              <w:pStyle w:val="KeinLeerraum"/>
            </w:pPr>
            <w:proofErr w:type="spellStart"/>
            <w:r w:rsidRPr="000F41FD">
              <w:t>prueba</w:t>
            </w:r>
            <w:proofErr w:type="spellEnd"/>
            <w:r w:rsidRPr="000F41FD">
              <w:t xml:space="preserve"> de </w:t>
            </w:r>
            <w:proofErr w:type="spellStart"/>
            <w:r w:rsidRPr="000F41FD">
              <w:t>acceso</w:t>
            </w:r>
            <w:proofErr w:type="spellEnd"/>
            <w:r w:rsidRPr="000F41FD">
              <w:t xml:space="preserve"> a la </w:t>
            </w:r>
            <w:proofErr w:type="spellStart"/>
            <w:r w:rsidRPr="000F41FD">
              <w:t>universidad</w:t>
            </w:r>
            <w:proofErr w:type="spellEnd"/>
            <w:r w:rsidRPr="000F41FD">
              <w:t xml:space="preserve"> ( PAU)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0F41FD" w:rsidRDefault="000F41FD" w:rsidP="000F41FD">
            <w:pPr>
              <w:pStyle w:val="KeinLeerraum"/>
            </w:pPr>
            <w:r w:rsidRPr="000F41FD">
              <w:t>Eignungsprüfung für die Universität</w:t>
            </w:r>
          </w:p>
        </w:tc>
      </w:tr>
      <w:tr w:rsidR="000F41FD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puente</w:t>
            </w:r>
            <w:proofErr w:type="spellEnd"/>
            <w:r w:rsidRPr="00642E84">
              <w:t xml:space="preserve"> (m)</w:t>
            </w:r>
            <w:r>
              <w:t xml:space="preserve"> </w:t>
            </w:r>
            <w:r w:rsidRPr="00642E84">
              <w:t xml:space="preserve">/ </w:t>
            </w:r>
            <w:proofErr w:type="spellStart"/>
            <w:r w:rsidRPr="00642E84">
              <w:t>hacer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puente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BE3019">
            <w:pPr>
              <w:pStyle w:val="KeinLeerraum"/>
            </w:pPr>
            <w:r w:rsidRPr="00642E84">
              <w:t>Fenstertag</w:t>
            </w:r>
            <w:r>
              <w:t xml:space="preserve"> /</w:t>
            </w:r>
            <w:r w:rsidRPr="00642E84">
              <w:t xml:space="preserve"> Brücke</w:t>
            </w:r>
            <w:r>
              <w:t xml:space="preserve"> </w:t>
            </w:r>
            <w:r w:rsidRPr="00642E84">
              <w:t>/ einen Fenstertag haben</w:t>
            </w:r>
          </w:p>
        </w:tc>
      </w:tr>
      <w:tr w:rsidR="000F41FD" w:rsidRPr="00E10F47" w:rsidTr="00642E84"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recreo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>
              <w:t>(Schul-)P</w:t>
            </w:r>
            <w:r w:rsidRPr="00642E84">
              <w:t>ause</w:t>
            </w:r>
          </w:p>
        </w:tc>
      </w:tr>
      <w:tr w:rsidR="000F41FD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requisito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BE3019">
            <w:pPr>
              <w:pStyle w:val="KeinLeerraum"/>
            </w:pPr>
            <w:r w:rsidRPr="00642E84">
              <w:t>Anforderung</w:t>
            </w:r>
            <w:r>
              <w:t xml:space="preserve"> / Erfordernis /</w:t>
            </w:r>
            <w:r w:rsidRPr="00642E84">
              <w:t xml:space="preserve"> Voraussetzung</w:t>
            </w:r>
          </w:p>
        </w:tc>
      </w:tr>
      <w:tr w:rsidR="000F41FD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sacar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buenas</w:t>
            </w:r>
            <w:proofErr w:type="spellEnd"/>
            <w:r>
              <w:t xml:space="preserve"> </w:t>
            </w:r>
            <w:r w:rsidRPr="00642E84">
              <w:t>/</w:t>
            </w:r>
            <w:r>
              <w:t xml:space="preserve"> </w:t>
            </w:r>
            <w:proofErr w:type="spellStart"/>
            <w:r w:rsidRPr="00642E84">
              <w:t>malas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notas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r>
              <w:t>g</w:t>
            </w:r>
            <w:r w:rsidRPr="00642E84">
              <w:t>ute</w:t>
            </w:r>
            <w:r>
              <w:t xml:space="preserve"> </w:t>
            </w:r>
            <w:r w:rsidRPr="00642E84">
              <w:t>/</w:t>
            </w:r>
            <w:r>
              <w:t xml:space="preserve"> </w:t>
            </w:r>
            <w:r w:rsidRPr="00642E84">
              <w:t>schlechte Noten bekommen</w:t>
            </w:r>
          </w:p>
        </w:tc>
      </w:tr>
      <w:tr w:rsidR="000F41FD" w:rsidRPr="00C8181D" w:rsidTr="00642E84">
        <w:tc>
          <w:tcPr>
            <w:tcW w:w="4606" w:type="dxa"/>
          </w:tcPr>
          <w:p w:rsidR="000F41FD" w:rsidRPr="00BE3019" w:rsidRDefault="000F41FD" w:rsidP="00642E84">
            <w:pPr>
              <w:pStyle w:val="KeinLeerraum"/>
              <w:rPr>
                <w:lang w:val="en-US"/>
              </w:rPr>
            </w:pPr>
            <w:proofErr w:type="spellStart"/>
            <w:r w:rsidRPr="00BE3019">
              <w:rPr>
                <w:lang w:val="en-US"/>
              </w:rPr>
              <w:t>sala</w:t>
            </w:r>
            <w:proofErr w:type="spellEnd"/>
            <w:r w:rsidRPr="00BE3019">
              <w:rPr>
                <w:lang w:val="en-US"/>
              </w:rPr>
              <w:t xml:space="preserve"> (f) / </w:t>
            </w:r>
            <w:proofErr w:type="spellStart"/>
            <w:r w:rsidRPr="00BE3019">
              <w:rPr>
                <w:lang w:val="en-US"/>
              </w:rPr>
              <w:t>despacho</w:t>
            </w:r>
            <w:proofErr w:type="spellEnd"/>
            <w:r w:rsidRPr="00BE3019">
              <w:rPr>
                <w:lang w:val="en-US"/>
              </w:rPr>
              <w:t xml:space="preserve"> (m) de </w:t>
            </w:r>
            <w:proofErr w:type="spellStart"/>
            <w:r w:rsidRPr="00BE3019">
              <w:rPr>
                <w:lang w:val="en-US"/>
              </w:rPr>
              <w:t>profesores</w:t>
            </w:r>
            <w:proofErr w:type="spellEnd"/>
          </w:p>
        </w:tc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 w:rsidRPr="00642E84">
              <w:t>Lehrer-/Konferenzzimmer</w:t>
            </w:r>
          </w:p>
        </w:tc>
      </w:tr>
      <w:tr w:rsidR="000F41FD" w:rsidRPr="00DA078F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BE3019" w:rsidRDefault="000F41FD" w:rsidP="00642E84">
            <w:pPr>
              <w:pStyle w:val="KeinLeerraum"/>
              <w:rPr>
                <w:lang w:val="en-US"/>
              </w:rPr>
            </w:pPr>
            <w:proofErr w:type="spellStart"/>
            <w:r w:rsidRPr="00BE3019">
              <w:rPr>
                <w:lang w:val="en-US"/>
              </w:rPr>
              <w:t>servicio</w:t>
            </w:r>
            <w:proofErr w:type="spellEnd"/>
            <w:r w:rsidRPr="00BE3019">
              <w:rPr>
                <w:lang w:val="en-US"/>
              </w:rPr>
              <w:t xml:space="preserve"> </w:t>
            </w:r>
            <w:proofErr w:type="spellStart"/>
            <w:r w:rsidRPr="00BE3019">
              <w:rPr>
                <w:lang w:val="en-US"/>
              </w:rPr>
              <w:t>militar</w:t>
            </w:r>
            <w:proofErr w:type="spellEnd"/>
            <w:r w:rsidRPr="00BE3019">
              <w:rPr>
                <w:lang w:val="en-US"/>
              </w:rPr>
              <w:t xml:space="preserve"> / </w:t>
            </w:r>
            <w:proofErr w:type="spellStart"/>
            <w:r w:rsidRPr="00BE3019">
              <w:rPr>
                <w:lang w:val="en-US"/>
              </w:rPr>
              <w:t>hacer</w:t>
            </w:r>
            <w:proofErr w:type="spellEnd"/>
            <w:r w:rsidRPr="00BE3019">
              <w:rPr>
                <w:lang w:val="en-US"/>
              </w:rPr>
              <w:t xml:space="preserve"> la </w:t>
            </w:r>
            <w:proofErr w:type="spellStart"/>
            <w:r w:rsidRPr="00BE3019">
              <w:rPr>
                <w:lang w:val="en-US"/>
              </w:rPr>
              <w:t>mili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r w:rsidRPr="00642E84">
              <w:t>Militärdienst / den Militärdienst absolvieren</w:t>
            </w:r>
          </w:p>
        </w:tc>
      </w:tr>
      <w:tr w:rsidR="000F41FD" w:rsidRPr="002C799D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suspirar</w:t>
            </w:r>
            <w:proofErr w:type="spellEnd"/>
            <w:r>
              <w:t xml:space="preserve"> </w:t>
            </w:r>
            <w:r w:rsidRPr="00642E84">
              <w:t xml:space="preserve">/ </w:t>
            </w:r>
            <w:proofErr w:type="spellStart"/>
            <w:r w:rsidRPr="00642E84">
              <w:t>suspiro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BE3019">
            <w:pPr>
              <w:pStyle w:val="KeinLeerraum"/>
            </w:pPr>
            <w:r w:rsidRPr="00642E84">
              <w:t xml:space="preserve">seufzen </w:t>
            </w:r>
            <w:r>
              <w:t>/</w:t>
            </w:r>
            <w:r w:rsidRPr="00642E84">
              <w:t xml:space="preserve"> Seufzer</w:t>
            </w:r>
          </w:p>
        </w:tc>
      </w:tr>
      <w:tr w:rsidR="000F41FD" w:rsidRPr="001B7C06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trabajar</w:t>
            </w:r>
            <w:proofErr w:type="spellEnd"/>
            <w:r w:rsidRPr="00642E84">
              <w:t xml:space="preserve"> </w:t>
            </w:r>
            <w:r>
              <w:t xml:space="preserve">en </w:t>
            </w:r>
            <w:proofErr w:type="spellStart"/>
            <w:r>
              <w:t>pareja</w:t>
            </w:r>
            <w:proofErr w:type="spellEnd"/>
            <w:r>
              <w:t xml:space="preserve"> /</w:t>
            </w:r>
            <w:r w:rsidRPr="00642E84">
              <w:t xml:space="preserve"> entre dos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642E84" w:rsidRDefault="000F41FD" w:rsidP="00642E84">
            <w:pPr>
              <w:pStyle w:val="KeinLeerraum"/>
            </w:pPr>
            <w:r w:rsidRPr="00642E84">
              <w:t>zu zweit arbeiten</w:t>
            </w:r>
          </w:p>
        </w:tc>
      </w:tr>
      <w:tr w:rsidR="000F41FD" w:rsidRPr="001B7C06" w:rsidTr="0064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0F41FD" w:rsidRDefault="000F41FD" w:rsidP="000F41FD">
            <w:pPr>
              <w:pStyle w:val="KeinLeerraum"/>
            </w:pPr>
            <w:proofErr w:type="spellStart"/>
            <w:r w:rsidRPr="000F41FD">
              <w:t>trabajo</w:t>
            </w:r>
            <w:proofErr w:type="spellEnd"/>
            <w:r w:rsidRPr="000F41FD">
              <w:t xml:space="preserve"> de </w:t>
            </w:r>
            <w:proofErr w:type="spellStart"/>
            <w:r w:rsidRPr="000F41FD">
              <w:t>fin</w:t>
            </w:r>
            <w:proofErr w:type="spellEnd"/>
            <w:r w:rsidRPr="000F41FD">
              <w:t xml:space="preserve"> de </w:t>
            </w:r>
            <w:proofErr w:type="spellStart"/>
            <w:r w:rsidRPr="000F41FD">
              <w:t>grado</w:t>
            </w:r>
            <w:proofErr w:type="spellEnd"/>
            <w:r w:rsidRPr="000F41FD">
              <w:t xml:space="preserve"> / de </w:t>
            </w:r>
            <w:proofErr w:type="spellStart"/>
            <w:r w:rsidRPr="000F41FD">
              <w:t>fin</w:t>
            </w:r>
            <w:proofErr w:type="spellEnd"/>
            <w:r w:rsidRPr="000F41FD">
              <w:t xml:space="preserve"> de </w:t>
            </w:r>
            <w:proofErr w:type="spellStart"/>
            <w:r w:rsidRPr="000F41FD">
              <w:t>master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FD" w:rsidRPr="000F41FD" w:rsidRDefault="000F41FD" w:rsidP="000F41FD">
            <w:pPr>
              <w:pStyle w:val="KeinLeerraum"/>
            </w:pPr>
            <w:r w:rsidRPr="000F41FD">
              <w:t>Bachelorarbeit / Masterarbeit</w:t>
            </w:r>
          </w:p>
        </w:tc>
      </w:tr>
      <w:tr w:rsidR="000F41FD" w:rsidRPr="00C8181D" w:rsidTr="00642E84"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trabajo</w:t>
            </w:r>
            <w:proofErr w:type="spellEnd"/>
            <w:r w:rsidRPr="00642E84">
              <w:t xml:space="preserve"> (m) en </w:t>
            </w:r>
            <w:proofErr w:type="spellStart"/>
            <w:r w:rsidRPr="00642E84">
              <w:t>parejas</w:t>
            </w:r>
            <w:proofErr w:type="spellEnd"/>
          </w:p>
        </w:tc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 w:rsidRPr="00642E84">
              <w:t>Partnerarbeit</w:t>
            </w:r>
          </w:p>
        </w:tc>
      </w:tr>
      <w:tr w:rsidR="000F41FD" w:rsidRPr="00C8181D" w:rsidTr="00642E84">
        <w:tc>
          <w:tcPr>
            <w:tcW w:w="4606" w:type="dxa"/>
          </w:tcPr>
          <w:p w:rsidR="000F41FD" w:rsidRPr="009864A0" w:rsidRDefault="000F41FD" w:rsidP="00642E84">
            <w:pPr>
              <w:pStyle w:val="KeinLeerraum"/>
              <w:rPr>
                <w:lang w:val="en-US"/>
              </w:rPr>
            </w:pPr>
            <w:proofErr w:type="spellStart"/>
            <w:r w:rsidRPr="009864A0">
              <w:rPr>
                <w:lang w:val="en-US"/>
              </w:rPr>
              <w:t>trabajo</w:t>
            </w:r>
            <w:proofErr w:type="spellEnd"/>
            <w:r w:rsidRPr="009864A0">
              <w:rPr>
                <w:lang w:val="en-US"/>
              </w:rPr>
              <w:t xml:space="preserve"> de fin de </w:t>
            </w:r>
            <w:proofErr w:type="spellStart"/>
            <w:r w:rsidRPr="009864A0">
              <w:rPr>
                <w:lang w:val="en-US"/>
              </w:rPr>
              <w:t>carrera</w:t>
            </w:r>
            <w:proofErr w:type="spellEnd"/>
          </w:p>
        </w:tc>
        <w:tc>
          <w:tcPr>
            <w:tcW w:w="4606" w:type="dxa"/>
          </w:tcPr>
          <w:p w:rsidR="000F41FD" w:rsidRPr="00642E84" w:rsidRDefault="000F41FD" w:rsidP="00BE3019">
            <w:pPr>
              <w:pStyle w:val="KeinLeerraum"/>
            </w:pPr>
            <w:r>
              <w:t>Diplomarbeit / Magi</w:t>
            </w:r>
            <w:r w:rsidRPr="00642E84">
              <w:t>sterarbeit</w:t>
            </w:r>
          </w:p>
        </w:tc>
      </w:tr>
      <w:tr w:rsidR="000F41FD" w:rsidRPr="00C8181D" w:rsidTr="00642E84"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trabajos</w:t>
            </w:r>
            <w:proofErr w:type="spellEnd"/>
            <w:r w:rsidRPr="00642E84">
              <w:t xml:space="preserve"> (m) </w:t>
            </w:r>
            <w:proofErr w:type="spellStart"/>
            <w:r w:rsidRPr="00642E84">
              <w:t>manuales</w:t>
            </w:r>
            <w:proofErr w:type="spellEnd"/>
          </w:p>
        </w:tc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 w:rsidRPr="00642E84">
              <w:t>Werken</w:t>
            </w:r>
          </w:p>
        </w:tc>
      </w:tr>
      <w:tr w:rsidR="000F41FD" w:rsidRPr="00C8181D" w:rsidTr="00642E84"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proofErr w:type="spellStart"/>
            <w:r>
              <w:t>tutor</w:t>
            </w:r>
            <w:proofErr w:type="spellEnd"/>
            <w:r>
              <w:t>/-a</w:t>
            </w:r>
            <w:r w:rsidRPr="00642E84">
              <w:t xml:space="preserve"> / </w:t>
            </w:r>
            <w:proofErr w:type="spellStart"/>
            <w:r w:rsidRPr="00642E84">
              <w:t>tutoría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 w:rsidRPr="00642E84">
              <w:t>Klassenvorstand</w:t>
            </w:r>
            <w:r>
              <w:t xml:space="preserve"> </w:t>
            </w:r>
            <w:r w:rsidRPr="00642E84">
              <w:t>/ Klassenvorstandsstunde</w:t>
            </w:r>
          </w:p>
        </w:tc>
      </w:tr>
      <w:tr w:rsidR="000F41FD" w:rsidRPr="00E10F47" w:rsidTr="00642E84"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 w:rsidRPr="00642E84">
              <w:t xml:space="preserve">uniforme (m) </w:t>
            </w:r>
            <w:proofErr w:type="spellStart"/>
            <w:r w:rsidRPr="00642E84">
              <w:t>escolar</w:t>
            </w:r>
            <w:proofErr w:type="spellEnd"/>
          </w:p>
        </w:tc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 w:rsidRPr="00642E84">
              <w:t xml:space="preserve">Schuluniform </w:t>
            </w:r>
          </w:p>
        </w:tc>
      </w:tr>
      <w:tr w:rsidR="000F41FD" w:rsidRPr="00C8181D" w:rsidTr="00642E84"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universidad</w:t>
            </w:r>
            <w:proofErr w:type="spellEnd"/>
            <w:r w:rsidRPr="00642E84">
              <w:t xml:space="preserve"> (f) a </w:t>
            </w:r>
            <w:proofErr w:type="spellStart"/>
            <w:r w:rsidRPr="00642E84">
              <w:t>distancia</w:t>
            </w:r>
            <w:proofErr w:type="spellEnd"/>
            <w:r w:rsidRPr="00642E84">
              <w:t xml:space="preserve"> </w:t>
            </w:r>
          </w:p>
        </w:tc>
        <w:tc>
          <w:tcPr>
            <w:tcW w:w="4606" w:type="dxa"/>
          </w:tcPr>
          <w:p w:rsidR="000F41FD" w:rsidRPr="00642E84" w:rsidRDefault="000F41FD" w:rsidP="00BE3019">
            <w:pPr>
              <w:pStyle w:val="KeinLeerraum"/>
            </w:pPr>
            <w:r w:rsidRPr="00642E84">
              <w:t>Volkshochschule</w:t>
            </w:r>
            <w:r>
              <w:t xml:space="preserve"> /</w:t>
            </w:r>
            <w:r w:rsidRPr="00642E84">
              <w:t xml:space="preserve"> Fernuniversität</w:t>
            </w:r>
          </w:p>
        </w:tc>
      </w:tr>
      <w:tr w:rsidR="000F41FD" w:rsidRPr="00C8181D" w:rsidTr="00642E84"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proofErr w:type="spellStart"/>
            <w:r w:rsidRPr="00642E84">
              <w:t>universidad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politécnica</w:t>
            </w:r>
            <w:proofErr w:type="spellEnd"/>
            <w:r w:rsidRPr="00642E84">
              <w:t xml:space="preserve"> </w:t>
            </w:r>
          </w:p>
        </w:tc>
        <w:tc>
          <w:tcPr>
            <w:tcW w:w="4606" w:type="dxa"/>
          </w:tcPr>
          <w:p w:rsidR="000F41FD" w:rsidRPr="00642E84" w:rsidRDefault="000F41FD" w:rsidP="00642E84">
            <w:pPr>
              <w:pStyle w:val="KeinLeerraum"/>
            </w:pPr>
            <w:r w:rsidRPr="00642E84">
              <w:t>Fachhochschule</w:t>
            </w:r>
          </w:p>
        </w:tc>
      </w:tr>
    </w:tbl>
    <w:p w:rsidR="00057159" w:rsidRDefault="00057159" w:rsidP="00642E84">
      <w:pPr>
        <w:pStyle w:val="KeinLeerraum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BE3019" w:rsidRPr="00642E84" w:rsidTr="00846F6D">
        <w:tc>
          <w:tcPr>
            <w:tcW w:w="4606" w:type="dxa"/>
          </w:tcPr>
          <w:p w:rsidR="00BE3019" w:rsidRPr="00BE3019" w:rsidRDefault="00BE3019" w:rsidP="00846F6D">
            <w:pPr>
              <w:pStyle w:val="KeinLeerraum"/>
              <w:rPr>
                <w:b/>
              </w:rPr>
            </w:pPr>
            <w:proofErr w:type="spellStart"/>
            <w:r w:rsidRPr="00BE3019">
              <w:rPr>
                <w:b/>
              </w:rPr>
              <w:t>Frases</w:t>
            </w:r>
            <w:proofErr w:type="spellEnd"/>
            <w:r w:rsidRPr="00BE3019">
              <w:rPr>
                <w:b/>
              </w:rPr>
              <w:t xml:space="preserve"> </w:t>
            </w:r>
            <w:proofErr w:type="spellStart"/>
            <w:r w:rsidRPr="00BE3019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</w:tcPr>
          <w:p w:rsidR="00BE3019" w:rsidRPr="00642E84" w:rsidRDefault="00BE3019" w:rsidP="00846F6D">
            <w:pPr>
              <w:pStyle w:val="KeinLeerraum"/>
            </w:pPr>
          </w:p>
        </w:tc>
      </w:tr>
      <w:tr w:rsidR="00BE3019" w:rsidRPr="00642E84" w:rsidTr="00846F6D">
        <w:tc>
          <w:tcPr>
            <w:tcW w:w="4606" w:type="dxa"/>
          </w:tcPr>
          <w:p w:rsidR="00BE3019" w:rsidRPr="00BE3019" w:rsidRDefault="00BE3019" w:rsidP="00BE3019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cometer</w:t>
            </w:r>
            <w:proofErr w:type="spellEnd"/>
            <w:r>
              <w:rPr>
                <w:lang w:val="en-US"/>
              </w:rPr>
              <w:t xml:space="preserve"> /</w:t>
            </w:r>
            <w:r w:rsidRPr="00BE301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BE3019">
              <w:rPr>
                <w:lang w:val="en-US"/>
              </w:rPr>
              <w:t>orregir</w:t>
            </w:r>
            <w:proofErr w:type="spellEnd"/>
            <w:r w:rsidRPr="00BE3019">
              <w:rPr>
                <w:lang w:val="en-US"/>
              </w:rPr>
              <w:t xml:space="preserve"> un </w:t>
            </w:r>
            <w:proofErr w:type="spellStart"/>
            <w:r w:rsidRPr="00BE3019">
              <w:rPr>
                <w:lang w:val="en-US"/>
              </w:rPr>
              <w:t>fallo</w:t>
            </w:r>
            <w:proofErr w:type="spellEnd"/>
            <w:r w:rsidRPr="00BE3019">
              <w:rPr>
                <w:lang w:val="en-US"/>
              </w:rPr>
              <w:t xml:space="preserve"> (m) /</w:t>
            </w:r>
            <w:r>
              <w:rPr>
                <w:lang w:val="en-US"/>
              </w:rPr>
              <w:t xml:space="preserve"> </w:t>
            </w:r>
            <w:proofErr w:type="spellStart"/>
            <w:r w:rsidRPr="00BE3019">
              <w:rPr>
                <w:lang w:val="en-US"/>
              </w:rPr>
              <w:t>una</w:t>
            </w:r>
            <w:proofErr w:type="spellEnd"/>
            <w:r w:rsidRPr="00BE3019">
              <w:rPr>
                <w:lang w:val="en-US"/>
              </w:rPr>
              <w:t xml:space="preserve"> </w:t>
            </w:r>
            <w:proofErr w:type="spellStart"/>
            <w:r w:rsidRPr="00BE3019">
              <w:rPr>
                <w:lang w:val="en-US"/>
              </w:rPr>
              <w:t>falta</w:t>
            </w:r>
            <w:proofErr w:type="spellEnd"/>
            <w:r w:rsidRPr="00BE3019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</w:tcPr>
          <w:p w:rsidR="00BE3019" w:rsidRPr="00642E84" w:rsidRDefault="00BE3019" w:rsidP="00BE3019">
            <w:pPr>
              <w:pStyle w:val="KeinLeerraum"/>
            </w:pPr>
            <w:r>
              <w:t>p</w:t>
            </w:r>
            <w:r w:rsidRPr="00642E84">
              <w:t>atzen</w:t>
            </w:r>
            <w:r>
              <w:t xml:space="preserve"> /</w:t>
            </w:r>
            <w:r w:rsidRPr="00642E84">
              <w:t xml:space="preserve"> einen Fehler machen</w:t>
            </w:r>
            <w:r>
              <w:t xml:space="preserve"> </w:t>
            </w:r>
            <w:r w:rsidRPr="00642E84">
              <w:t>/</w:t>
            </w:r>
            <w:r>
              <w:t xml:space="preserve"> </w:t>
            </w:r>
            <w:r w:rsidRPr="00642E84">
              <w:t>korrigieren</w:t>
            </w:r>
          </w:p>
        </w:tc>
      </w:tr>
      <w:tr w:rsidR="00BE3019" w:rsidRPr="00642E84" w:rsidTr="00846F6D">
        <w:tc>
          <w:tcPr>
            <w:tcW w:w="4606" w:type="dxa"/>
          </w:tcPr>
          <w:p w:rsidR="00BE3019" w:rsidRPr="00642E84" w:rsidRDefault="00BE3019" w:rsidP="00846F6D">
            <w:pPr>
              <w:pStyle w:val="KeinLeerraum"/>
            </w:pPr>
            <w:proofErr w:type="spellStart"/>
            <w:r w:rsidRPr="00642E84">
              <w:t>Soy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buena</w:t>
            </w:r>
            <w:proofErr w:type="spellEnd"/>
            <w:r w:rsidRPr="00642E84">
              <w:t xml:space="preserve"> en </w:t>
            </w:r>
            <w:proofErr w:type="spellStart"/>
            <w:r w:rsidRPr="00642E84">
              <w:t>mat</w:t>
            </w:r>
            <w:r>
              <w:t>e</w:t>
            </w:r>
            <w:r w:rsidRPr="00642E84">
              <w:t>máticas</w:t>
            </w:r>
            <w:proofErr w:type="spellEnd"/>
            <w:r w:rsidRPr="00642E84">
              <w:t xml:space="preserve"> (f).</w:t>
            </w:r>
          </w:p>
        </w:tc>
        <w:tc>
          <w:tcPr>
            <w:tcW w:w="4606" w:type="dxa"/>
          </w:tcPr>
          <w:p w:rsidR="00BE3019" w:rsidRPr="00642E84" w:rsidRDefault="00BE3019" w:rsidP="00846F6D">
            <w:pPr>
              <w:pStyle w:val="KeinLeerraum"/>
            </w:pPr>
            <w:r w:rsidRPr="00642E84">
              <w:t>Ich bin gut in Mathe.</w:t>
            </w:r>
          </w:p>
        </w:tc>
      </w:tr>
      <w:tr w:rsidR="00BE3019" w:rsidRPr="00642E84" w:rsidTr="00846F6D">
        <w:tc>
          <w:tcPr>
            <w:tcW w:w="4606" w:type="dxa"/>
          </w:tcPr>
          <w:p w:rsidR="00BE3019" w:rsidRPr="00642E84" w:rsidRDefault="00BE3019" w:rsidP="00846F6D">
            <w:pPr>
              <w:pStyle w:val="KeinLeerraum"/>
            </w:pPr>
            <w:r w:rsidRPr="00642E84">
              <w:t xml:space="preserve">He </w:t>
            </w:r>
            <w:proofErr w:type="spellStart"/>
            <w:r w:rsidRPr="00642E84">
              <w:t>sacado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un</w:t>
            </w:r>
            <w:proofErr w:type="spellEnd"/>
            <w:r w:rsidRPr="00642E84">
              <w:t xml:space="preserve"> </w:t>
            </w:r>
            <w:proofErr w:type="spellStart"/>
            <w:r w:rsidRPr="00642E84">
              <w:t>sobresaliente</w:t>
            </w:r>
            <w:proofErr w:type="spellEnd"/>
            <w:r w:rsidRPr="00642E84">
              <w:t>.</w:t>
            </w:r>
          </w:p>
        </w:tc>
        <w:tc>
          <w:tcPr>
            <w:tcW w:w="4606" w:type="dxa"/>
          </w:tcPr>
          <w:p w:rsidR="00BE3019" w:rsidRPr="00642E84" w:rsidRDefault="00BE3019" w:rsidP="00BE3019">
            <w:pPr>
              <w:pStyle w:val="KeinLeerraum"/>
            </w:pPr>
            <w:r w:rsidRPr="00642E84">
              <w:t xml:space="preserve">Ich habe ein </w:t>
            </w:r>
            <w:r>
              <w:t>S</w:t>
            </w:r>
            <w:r w:rsidRPr="00642E84">
              <w:t>ehr gut bekommen.</w:t>
            </w:r>
          </w:p>
        </w:tc>
      </w:tr>
      <w:tr w:rsidR="00BE3019" w:rsidRPr="00642E84" w:rsidTr="00846F6D">
        <w:tc>
          <w:tcPr>
            <w:tcW w:w="4606" w:type="dxa"/>
          </w:tcPr>
          <w:p w:rsidR="00BE3019" w:rsidRPr="00BE3019" w:rsidRDefault="00BE3019" w:rsidP="00846F6D">
            <w:pPr>
              <w:pStyle w:val="KeinLeerraum"/>
              <w:rPr>
                <w:lang w:val="en-US"/>
              </w:rPr>
            </w:pPr>
            <w:proofErr w:type="spellStart"/>
            <w:r w:rsidRPr="00BE3019">
              <w:rPr>
                <w:lang w:val="en-US"/>
              </w:rPr>
              <w:t>Tengo</w:t>
            </w:r>
            <w:proofErr w:type="spellEnd"/>
            <w:r w:rsidRPr="00BE3019">
              <w:rPr>
                <w:lang w:val="en-US"/>
              </w:rPr>
              <w:t xml:space="preserve"> </w:t>
            </w:r>
            <w:proofErr w:type="spellStart"/>
            <w:r w:rsidRPr="00BE3019">
              <w:rPr>
                <w:lang w:val="en-US"/>
              </w:rPr>
              <w:t>una</w:t>
            </w:r>
            <w:proofErr w:type="spellEnd"/>
            <w:r w:rsidRPr="00BE3019">
              <w:rPr>
                <w:lang w:val="en-US"/>
              </w:rPr>
              <w:t xml:space="preserve"> </w:t>
            </w:r>
            <w:proofErr w:type="spellStart"/>
            <w:r w:rsidRPr="00BE3019">
              <w:rPr>
                <w:lang w:val="en-US"/>
              </w:rPr>
              <w:t>asignatura</w:t>
            </w:r>
            <w:proofErr w:type="spellEnd"/>
            <w:r w:rsidRPr="00BE3019">
              <w:rPr>
                <w:lang w:val="en-US"/>
              </w:rPr>
              <w:t xml:space="preserve"> (f</w:t>
            </w:r>
            <w:bookmarkStart w:id="0" w:name="_GoBack"/>
            <w:bookmarkEnd w:id="0"/>
            <w:r w:rsidRPr="00BE3019">
              <w:rPr>
                <w:lang w:val="en-US"/>
              </w:rPr>
              <w:t xml:space="preserve">) </w:t>
            </w:r>
            <w:proofErr w:type="spellStart"/>
            <w:r w:rsidRPr="00BE3019">
              <w:rPr>
                <w:lang w:val="en-US"/>
              </w:rPr>
              <w:t>pendiente</w:t>
            </w:r>
            <w:proofErr w:type="spellEnd"/>
            <w:r w:rsidRPr="00BE3019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BE3019" w:rsidRPr="00642E84" w:rsidRDefault="00BE3019" w:rsidP="00BE3019">
            <w:pPr>
              <w:pStyle w:val="KeinLeerraum"/>
            </w:pPr>
            <w:r w:rsidRPr="00642E84">
              <w:t xml:space="preserve">Ich </w:t>
            </w:r>
            <w:r>
              <w:t>habe</w:t>
            </w:r>
            <w:r w:rsidRPr="00642E84">
              <w:t xml:space="preserve"> eine Nachprüfung.</w:t>
            </w:r>
          </w:p>
        </w:tc>
      </w:tr>
      <w:tr w:rsidR="00BE3019" w:rsidRPr="00642E84" w:rsidTr="00846F6D">
        <w:tc>
          <w:tcPr>
            <w:tcW w:w="4606" w:type="dxa"/>
          </w:tcPr>
          <w:p w:rsidR="00BE3019" w:rsidRPr="00BE3019" w:rsidRDefault="00BE3019" w:rsidP="00846F6D">
            <w:pPr>
              <w:pStyle w:val="KeinLeerraum"/>
              <w:rPr>
                <w:lang w:val="en-US"/>
              </w:rPr>
            </w:pPr>
            <w:r w:rsidRPr="00BE3019">
              <w:rPr>
                <w:lang w:val="en-US"/>
              </w:rPr>
              <w:t xml:space="preserve">Me </w:t>
            </w:r>
            <w:proofErr w:type="spellStart"/>
            <w:r w:rsidRPr="00BE3019">
              <w:rPr>
                <w:lang w:val="en-US"/>
              </w:rPr>
              <w:t>gusta</w:t>
            </w:r>
            <w:proofErr w:type="spellEnd"/>
            <w:r w:rsidRPr="00BE3019">
              <w:rPr>
                <w:lang w:val="en-US"/>
              </w:rPr>
              <w:t xml:space="preserve"> </w:t>
            </w:r>
            <w:proofErr w:type="spellStart"/>
            <w:r w:rsidRPr="00BE3019">
              <w:rPr>
                <w:lang w:val="en-US"/>
              </w:rPr>
              <w:t>trabajar</w:t>
            </w:r>
            <w:proofErr w:type="spellEnd"/>
            <w:r w:rsidRPr="00BE3019">
              <w:rPr>
                <w:lang w:val="en-US"/>
              </w:rPr>
              <w:t xml:space="preserve"> en </w:t>
            </w:r>
            <w:proofErr w:type="spellStart"/>
            <w:r w:rsidRPr="00BE3019">
              <w:rPr>
                <w:lang w:val="en-US"/>
              </w:rPr>
              <w:t>equipo</w:t>
            </w:r>
            <w:proofErr w:type="spellEnd"/>
            <w:r w:rsidRPr="00BE3019">
              <w:rPr>
                <w:lang w:val="en-US"/>
              </w:rPr>
              <w:t xml:space="preserve"> (m).</w:t>
            </w:r>
          </w:p>
        </w:tc>
        <w:tc>
          <w:tcPr>
            <w:tcW w:w="4606" w:type="dxa"/>
          </w:tcPr>
          <w:p w:rsidR="00BE3019" w:rsidRPr="00642E84" w:rsidRDefault="00BE3019" w:rsidP="00BE3019">
            <w:pPr>
              <w:pStyle w:val="KeinLeerraum"/>
            </w:pPr>
            <w:r w:rsidRPr="00642E84">
              <w:t xml:space="preserve">Ich arbeite </w:t>
            </w:r>
            <w:r>
              <w:t>gerne</w:t>
            </w:r>
            <w:r w:rsidRPr="00642E84">
              <w:t xml:space="preserve"> im Team.</w:t>
            </w:r>
          </w:p>
        </w:tc>
      </w:tr>
      <w:tr w:rsidR="000B1BEF" w:rsidRPr="00642E84" w:rsidTr="00846F6D">
        <w:tc>
          <w:tcPr>
            <w:tcW w:w="4606" w:type="dxa"/>
          </w:tcPr>
          <w:p w:rsidR="000B1BEF" w:rsidRPr="000B1BEF" w:rsidRDefault="000B1BEF" w:rsidP="00846F6D">
            <w:pPr>
              <w:pStyle w:val="KeinLeerraum"/>
              <w:rPr>
                <w:b/>
                <w:lang w:val="es-ES"/>
              </w:rPr>
            </w:pPr>
            <w:r w:rsidRPr="00FD3D7A">
              <w:rPr>
                <w:b/>
                <w:lang w:val="es-ES"/>
              </w:rPr>
              <w:t>Notas en España</w:t>
            </w:r>
          </w:p>
        </w:tc>
        <w:tc>
          <w:tcPr>
            <w:tcW w:w="4606" w:type="dxa"/>
          </w:tcPr>
          <w:p w:rsidR="000B1BEF" w:rsidRPr="00642E84" w:rsidRDefault="000B1BEF" w:rsidP="00BE3019">
            <w:pPr>
              <w:pStyle w:val="KeinLeerraum"/>
            </w:pPr>
          </w:p>
        </w:tc>
      </w:tr>
      <w:tr w:rsidR="000B1BEF" w:rsidRPr="00DA078F" w:rsidTr="0084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sobresaliente</w:t>
            </w:r>
            <w:proofErr w:type="spellEnd"/>
            <w:r w:rsidRPr="00642E84">
              <w:t xml:space="preserve"> </w:t>
            </w:r>
            <w:r>
              <w:t>(</w:t>
            </w:r>
            <w:r w:rsidRPr="00642E84">
              <w:t>8,5-10</w:t>
            </w:r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>
              <w:t>S</w:t>
            </w:r>
            <w:r w:rsidRPr="00642E84">
              <w:t>ehr gut</w:t>
            </w:r>
          </w:p>
        </w:tc>
      </w:tr>
      <w:tr w:rsidR="000B1BEF" w:rsidRPr="00DA078F" w:rsidTr="0084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>
              <w:t>bien</w:t>
            </w:r>
            <w:proofErr w:type="spellEnd"/>
            <w:r w:rsidRPr="00642E84">
              <w:t xml:space="preserve"> </w:t>
            </w:r>
            <w:r>
              <w:t>(7-8,</w:t>
            </w:r>
            <w:r w:rsidRPr="00642E84">
              <w:t>4</w:t>
            </w:r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>
              <w:t>G</w:t>
            </w:r>
            <w:r w:rsidRPr="00642E84">
              <w:t>ut</w:t>
            </w:r>
          </w:p>
        </w:tc>
      </w:tr>
      <w:tr w:rsidR="000B1BEF" w:rsidRPr="00DA078F" w:rsidTr="0084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notable</w:t>
            </w:r>
            <w:proofErr w:type="spellEnd"/>
            <w:r w:rsidRPr="00642E84">
              <w:t xml:space="preserve"> </w:t>
            </w:r>
            <w:r>
              <w:t>(</w:t>
            </w:r>
            <w:r w:rsidRPr="00642E84">
              <w:t>6-6,9</w:t>
            </w:r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>
              <w:t>B</w:t>
            </w:r>
            <w:r w:rsidRPr="00642E84">
              <w:t>efriedigend</w:t>
            </w:r>
          </w:p>
        </w:tc>
      </w:tr>
      <w:tr w:rsidR="000B1BEF" w:rsidRPr="001E474D" w:rsidTr="0084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suficiente</w:t>
            </w:r>
            <w:proofErr w:type="spellEnd"/>
            <w:r w:rsidRPr="00642E84">
              <w:t xml:space="preserve"> / </w:t>
            </w:r>
            <w:proofErr w:type="spellStart"/>
            <w:r w:rsidRPr="00642E84">
              <w:t>aprobado</w:t>
            </w:r>
            <w:proofErr w:type="spellEnd"/>
            <w:r>
              <w:t xml:space="preserve"> (</w:t>
            </w:r>
            <w:r w:rsidRPr="00642E84">
              <w:t>5-5,9</w:t>
            </w:r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>
              <w:t>G</w:t>
            </w:r>
            <w:r w:rsidRPr="00642E84">
              <w:t xml:space="preserve">enügend </w:t>
            </w:r>
          </w:p>
        </w:tc>
      </w:tr>
      <w:tr w:rsidR="000B1BEF" w:rsidRPr="001E474D" w:rsidTr="0084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insuficiente</w:t>
            </w:r>
            <w:proofErr w:type="spellEnd"/>
            <w:r w:rsidRPr="00642E84">
              <w:t xml:space="preserve"> /</w:t>
            </w:r>
            <w:proofErr w:type="spellStart"/>
            <w:r w:rsidRPr="00642E84">
              <w:t>suspenso</w:t>
            </w:r>
            <w:proofErr w:type="spellEnd"/>
            <w:r>
              <w:t xml:space="preserve"> (</w:t>
            </w:r>
            <w:r w:rsidRPr="00642E84">
              <w:t>0-4,9</w:t>
            </w:r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>
              <w:t>N</w:t>
            </w:r>
            <w:r w:rsidRPr="00642E84">
              <w:t>icht genügend</w:t>
            </w:r>
          </w:p>
        </w:tc>
      </w:tr>
      <w:tr w:rsidR="000B1BEF" w:rsidRPr="00DA078F" w:rsidTr="000B1B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0B1BEF" w:rsidRDefault="000B1BEF" w:rsidP="00846F6D">
            <w:pPr>
              <w:pStyle w:val="KeinLeerraum"/>
            </w:pPr>
            <w:proofErr w:type="spellStart"/>
            <w:r w:rsidRPr="000B1BEF">
              <w:t>matrícula</w:t>
            </w:r>
            <w:proofErr w:type="spellEnd"/>
            <w:r w:rsidRPr="000B1BEF">
              <w:t xml:space="preserve"> (f) de </w:t>
            </w:r>
            <w:proofErr w:type="spellStart"/>
            <w:r w:rsidRPr="000B1BEF">
              <w:t>honor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0B1BEF" w:rsidRDefault="000B1BEF" w:rsidP="00846F6D">
            <w:pPr>
              <w:pStyle w:val="KeinLeerraum"/>
            </w:pPr>
            <w:r w:rsidRPr="000B1BEF">
              <w:t>Auszeichnung</w:t>
            </w:r>
          </w:p>
        </w:tc>
      </w:tr>
    </w:tbl>
    <w:p w:rsidR="000B1BEF" w:rsidRPr="00FD3D7A" w:rsidRDefault="000B1BEF" w:rsidP="000B1BEF">
      <w:pPr>
        <w:pStyle w:val="KeinLeerraum"/>
        <w:rPr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057159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0B1BEF" w:rsidRDefault="000B1BEF" w:rsidP="00642E84">
            <w:pPr>
              <w:pStyle w:val="KeinLeerraum"/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Puntuación y símbolos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DA078F" w:rsidRDefault="00057159" w:rsidP="00642E84">
            <w:pPr>
              <w:pStyle w:val="KeinLeerraum"/>
              <w:rPr>
                <w:lang w:val="es-ES"/>
              </w:rPr>
            </w:pP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arroba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At, @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barra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Schrägstrich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comilla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Klammer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cruz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Kreuz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diéresis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Diaräse / Umlautzeichen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dividieren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espacio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Leerzeichen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guión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Bindestrich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kilómetro (m) cuadrado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Quadratkilometer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multiplicar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multiplizieren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por ciento ( el, un porciento 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Prozent (immer mit Artikel)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raíz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Wurzel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raya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Bindestrich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restar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subtrahieren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signo (m) de interrogación / de exclamación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Fragezeichen / Rufzeichen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sumar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addieren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tilde (f) / acento(m)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DA078F" w:rsidRDefault="000B1BEF" w:rsidP="00846F6D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Tilde, Akzent/ Akzent</w:t>
            </w:r>
          </w:p>
        </w:tc>
      </w:tr>
    </w:tbl>
    <w:p w:rsidR="00057159" w:rsidRDefault="00057159" w:rsidP="00642E84">
      <w:pPr>
        <w:pStyle w:val="KeinLeerraum"/>
        <w:rPr>
          <w:b/>
          <w:lang w:val="es-ES"/>
        </w:rPr>
      </w:pPr>
    </w:p>
    <w:p w:rsidR="00057159" w:rsidRDefault="00057159" w:rsidP="00642E84">
      <w:pPr>
        <w:pStyle w:val="KeinLeerraum"/>
        <w:rPr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057159" w:rsidRPr="00DA078F" w:rsidTr="00642E84">
        <w:trPr>
          <w:trHeight w:val="7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B1BEF" w:rsidP="00642E84">
            <w:pPr>
              <w:pStyle w:val="KeinLeerraum"/>
            </w:pPr>
            <w:r>
              <w:rPr>
                <w:b/>
                <w:lang w:val="es-ES"/>
              </w:rPr>
              <w:t>Objetos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59" w:rsidRPr="00642E84" w:rsidRDefault="00057159" w:rsidP="00642E84">
            <w:pPr>
              <w:pStyle w:val="KeinLeerraum"/>
            </w:pP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bitácora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Logbuch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bolígrafo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Kugelschreiber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brújula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Kompass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calculadora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Taschenrechner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carpeta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Mappe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cartera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>
              <w:t>Schultasche /</w:t>
            </w:r>
            <w:r w:rsidRPr="00642E84">
              <w:t xml:space="preserve"> Geldtasche</w:t>
            </w:r>
          </w:p>
        </w:tc>
      </w:tr>
      <w:tr w:rsidR="000B1BEF" w:rsidRPr="00DA078F" w:rsidTr="00642E84">
        <w:trPr>
          <w:trHeight w:val="7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compás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Zirkel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cuaderno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Heft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diccionario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Wörterbuch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esponja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Schwamm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estuche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Federpennal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goma</w:t>
            </w:r>
            <w:proofErr w:type="spellEnd"/>
            <w:r w:rsidRPr="00642E84">
              <w:t xml:space="preserve"> de </w:t>
            </w:r>
            <w:proofErr w:type="spellStart"/>
            <w:r w:rsidRPr="00642E84">
              <w:t>borrar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Radiergummi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lápiz</w:t>
            </w:r>
            <w:proofErr w:type="spellEnd"/>
            <w:r w:rsidRPr="00642E84">
              <w:t xml:space="preserve"> (m) (de </w:t>
            </w:r>
            <w:proofErr w:type="spellStart"/>
            <w:r w:rsidRPr="00642E84">
              <w:t>color</w:t>
            </w:r>
            <w:proofErr w:type="spellEnd"/>
            <w:r w:rsidRPr="00642E84"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(</w:t>
            </w:r>
            <w:proofErr w:type="spellStart"/>
            <w:r w:rsidRPr="00642E84">
              <w:t>Farb</w:t>
            </w:r>
            <w:proofErr w:type="spellEnd"/>
            <w:r w:rsidRPr="00642E84">
              <w:t>)</w:t>
            </w:r>
            <w:proofErr w:type="spellStart"/>
            <w:r w:rsidRPr="00642E84">
              <w:t>stift</w:t>
            </w:r>
            <w:proofErr w:type="spellEnd"/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libreta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Notizblock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mochila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Rucksack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pizarra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Tafel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pluma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(Füll</w:t>
            </w:r>
            <w:r>
              <w:t>-)F</w:t>
            </w:r>
            <w:r w:rsidRPr="00642E84">
              <w:t>eder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regla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Lineal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rotulador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Filzstift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sacapuntas</w:t>
            </w:r>
            <w:proofErr w:type="spellEnd"/>
            <w:r w:rsidRPr="00642E84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Spitzer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tijeras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Schere</w:t>
            </w:r>
          </w:p>
        </w:tc>
      </w:tr>
      <w:tr w:rsidR="000B1BEF" w:rsidRPr="00DA078F" w:rsidTr="00642E8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proofErr w:type="spellStart"/>
            <w:r w:rsidRPr="00642E84">
              <w:t>tiza</w:t>
            </w:r>
            <w:proofErr w:type="spellEnd"/>
            <w:r w:rsidRPr="00642E84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BEF" w:rsidRPr="00642E84" w:rsidRDefault="000B1BEF" w:rsidP="00846F6D">
            <w:pPr>
              <w:pStyle w:val="KeinLeerraum"/>
            </w:pPr>
            <w:r w:rsidRPr="00642E84">
              <w:t>Kreide</w:t>
            </w:r>
          </w:p>
        </w:tc>
      </w:tr>
    </w:tbl>
    <w:p w:rsidR="00057159" w:rsidRPr="00DA078F" w:rsidRDefault="00057159" w:rsidP="00057159">
      <w:pPr>
        <w:rPr>
          <w:rFonts w:cs="Arial"/>
          <w:b/>
          <w:lang w:val="es-ES"/>
        </w:rPr>
      </w:pPr>
    </w:p>
    <w:p w:rsidR="008A74CE" w:rsidRPr="008A27AC" w:rsidRDefault="008A74CE" w:rsidP="008A74CE">
      <w:pPr>
        <w:pStyle w:val="halberLeerraum"/>
        <w:rPr>
          <w:lang w:val="en-US"/>
        </w:rPr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D4652B" w:rsidRDefault="00A50429" w:rsidP="000B3CED">
      <w:pPr>
        <w:pStyle w:val="vUeberschriftKompetenz"/>
        <w:rPr>
          <w:lang w:val="en-US"/>
        </w:rPr>
      </w:pPr>
      <w:r w:rsidRPr="00A50429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16546A" w:rsidRDefault="0016546A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A50429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16546A" w:rsidRPr="002F4E77" w:rsidRDefault="0016546A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16546A" w:rsidRPr="00D4652B" w:rsidRDefault="0016546A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46A" w:rsidRDefault="0016546A">
      <w:r>
        <w:separator/>
      </w:r>
    </w:p>
  </w:endnote>
  <w:endnote w:type="continuationSeparator" w:id="0">
    <w:p w:rsidR="0016546A" w:rsidRDefault="00165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6A" w:rsidRPr="000F5E56" w:rsidRDefault="009864A0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16546A" w:rsidRPr="000F5E56">
      <w:tab/>
    </w:r>
    <w:r w:rsidR="0016546A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46A" w:rsidRDefault="0016546A">
      <w:r>
        <w:separator/>
      </w:r>
    </w:p>
  </w:footnote>
  <w:footnote w:type="continuationSeparator" w:id="0">
    <w:p w:rsidR="0016546A" w:rsidRDefault="00165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6A" w:rsidRDefault="0016546A" w:rsidP="000B3CED">
    <w:pPr>
      <w:pStyle w:val="vKapitel"/>
      <w:tabs>
        <w:tab w:val="right" w:pos="9072"/>
      </w:tabs>
    </w:pPr>
    <w:r>
      <w:t xml:space="preserve">Themenbereich 14: </w:t>
    </w:r>
    <w:r w:rsidRPr="00057159">
      <w:t>Schule und Bildung</w:t>
    </w:r>
    <w:r>
      <w:t xml:space="preserve">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57159"/>
    <w:rsid w:val="00080849"/>
    <w:rsid w:val="00080A28"/>
    <w:rsid w:val="000B1BEF"/>
    <w:rsid w:val="000B3CED"/>
    <w:rsid w:val="000B5668"/>
    <w:rsid w:val="000D4C62"/>
    <w:rsid w:val="000F41FD"/>
    <w:rsid w:val="000F5E56"/>
    <w:rsid w:val="0010620F"/>
    <w:rsid w:val="00126853"/>
    <w:rsid w:val="00151404"/>
    <w:rsid w:val="0016546A"/>
    <w:rsid w:val="00176D7D"/>
    <w:rsid w:val="00193F3A"/>
    <w:rsid w:val="001B2EFC"/>
    <w:rsid w:val="002108BC"/>
    <w:rsid w:val="00212CB8"/>
    <w:rsid w:val="0023441E"/>
    <w:rsid w:val="002417E1"/>
    <w:rsid w:val="0026060A"/>
    <w:rsid w:val="00266677"/>
    <w:rsid w:val="002978CC"/>
    <w:rsid w:val="003333E5"/>
    <w:rsid w:val="00394669"/>
    <w:rsid w:val="00396F38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570B7"/>
    <w:rsid w:val="005B02CD"/>
    <w:rsid w:val="00642E84"/>
    <w:rsid w:val="00651428"/>
    <w:rsid w:val="00652F51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864A0"/>
    <w:rsid w:val="009910F8"/>
    <w:rsid w:val="009B1459"/>
    <w:rsid w:val="009B6D61"/>
    <w:rsid w:val="009C17CE"/>
    <w:rsid w:val="009C1E68"/>
    <w:rsid w:val="009F4BC5"/>
    <w:rsid w:val="00A00173"/>
    <w:rsid w:val="00A03C99"/>
    <w:rsid w:val="00A218EB"/>
    <w:rsid w:val="00A46E9E"/>
    <w:rsid w:val="00A50429"/>
    <w:rsid w:val="00A51F5B"/>
    <w:rsid w:val="00A61089"/>
    <w:rsid w:val="00A64E88"/>
    <w:rsid w:val="00A8252B"/>
    <w:rsid w:val="00AD19D5"/>
    <w:rsid w:val="00AE380F"/>
    <w:rsid w:val="00B31121"/>
    <w:rsid w:val="00B422B8"/>
    <w:rsid w:val="00B44C1F"/>
    <w:rsid w:val="00B87AE3"/>
    <w:rsid w:val="00BE0D66"/>
    <w:rsid w:val="00BE3019"/>
    <w:rsid w:val="00BF4702"/>
    <w:rsid w:val="00BF75EB"/>
    <w:rsid w:val="00C01BBC"/>
    <w:rsid w:val="00C26839"/>
    <w:rsid w:val="00C35D86"/>
    <w:rsid w:val="00C63346"/>
    <w:rsid w:val="00C70B77"/>
    <w:rsid w:val="00CB2252"/>
    <w:rsid w:val="00CC0E89"/>
    <w:rsid w:val="00CC723C"/>
    <w:rsid w:val="00CD286D"/>
    <w:rsid w:val="00CF70A1"/>
    <w:rsid w:val="00D020E4"/>
    <w:rsid w:val="00D20B8D"/>
    <w:rsid w:val="00D3199D"/>
    <w:rsid w:val="00D32284"/>
    <w:rsid w:val="00D821C2"/>
    <w:rsid w:val="00D87546"/>
    <w:rsid w:val="00DF125D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76B8D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781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2001-01-01T23:29:00Z</dcterms:created>
  <dcterms:modified xsi:type="dcterms:W3CDTF">2015-10-06T18:28:00Z</dcterms:modified>
</cp:coreProperties>
</file>