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pPr w:leftFromText="141" w:rightFromText="141" w:vertAnchor="page" w:horzAnchor="page" w:tblpX="1630" w:tblpY="1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433"/>
      </w:tblGrid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082F38">
              <w:rPr>
                <w:lang w:val="es-ES"/>
              </w:rPr>
              <w:t>bono</w:t>
            </w:r>
            <w:r>
              <w:rPr>
                <w:lang w:val="es-ES"/>
              </w:rPr>
              <w:t xml:space="preserve"> (m) artificial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CE0FC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(künstliche</w:t>
            </w:r>
            <w:r w:rsidR="00D34983">
              <w:rPr>
                <w:lang w:val="es-ES"/>
              </w:rPr>
              <w:t xml:space="preserve">) </w:t>
            </w:r>
            <w:r w:rsidR="00D34983" w:rsidRPr="00082F38">
              <w:rPr>
                <w:lang w:val="es-ES"/>
              </w:rPr>
              <w:t>Düngemittel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 xml:space="preserve">abastecer de energía (f) 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mit Energie versorgen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agricultura (f)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Landwirtschaft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ag</w:t>
            </w:r>
            <w:r w:rsidRPr="00082F38">
              <w:rPr>
                <w:lang w:val="es-ES"/>
              </w:rPr>
              <w:t xml:space="preserve">ujero </w:t>
            </w:r>
            <w:r>
              <w:rPr>
                <w:lang w:val="es-ES"/>
              </w:rPr>
              <w:t xml:space="preserve">(m) </w:t>
            </w:r>
            <w:r w:rsidRPr="00082F38">
              <w:rPr>
                <w:lang w:val="es-ES"/>
              </w:rPr>
              <w:t>de ozono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Ozonloch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515C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ahorrar / </w:t>
            </w:r>
            <w:r w:rsidR="00CE0FC2">
              <w:rPr>
                <w:lang w:val="es-ES"/>
              </w:rPr>
              <w:t>desperdiciar /</w:t>
            </w:r>
            <w:r w:rsidR="00D34983">
              <w:rPr>
                <w:lang w:val="es-ES"/>
              </w:rPr>
              <w:t xml:space="preserve"> malgastar energía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Energie sparen </w:t>
            </w:r>
            <w:r w:rsidR="00CE0FC2">
              <w:rPr>
                <w:lang w:val="es-ES"/>
              </w:rPr>
              <w:t>/</w:t>
            </w:r>
            <w:r>
              <w:rPr>
                <w:lang w:val="es-ES"/>
              </w:rPr>
              <w:t xml:space="preserve"> verschwenden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arbusto (m)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Strauch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atmósfera (f)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Atmosphäre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Pr="00082F38">
              <w:rPr>
                <w:lang w:val="es-ES"/>
              </w:rPr>
              <w:t xml:space="preserve">asura </w:t>
            </w:r>
            <w:r>
              <w:rPr>
                <w:lang w:val="es-ES"/>
              </w:rPr>
              <w:t xml:space="preserve">(f) </w:t>
            </w:r>
            <w:r w:rsidRPr="00082F38">
              <w:rPr>
                <w:lang w:val="es-ES"/>
              </w:rPr>
              <w:t>industrial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Industriemüll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 xml:space="preserve">bosque (m) / </w:t>
            </w:r>
            <w:r w:rsidR="009541DF">
              <w:t xml:space="preserve">jungla (f) / </w:t>
            </w:r>
            <w:r>
              <w:t>selva (f)</w:t>
            </w:r>
          </w:p>
        </w:tc>
        <w:tc>
          <w:tcPr>
            <w:tcW w:w="4433" w:type="dxa"/>
          </w:tcPr>
          <w:p w:rsidR="00D34983" w:rsidRPr="001E50FA" w:rsidRDefault="00CE0FC2" w:rsidP="00CE0FC2">
            <w:pPr>
              <w:pStyle w:val="KeinLeerraum"/>
            </w:pPr>
            <w:r>
              <w:t>Wald / Dschungel /</w:t>
            </w:r>
            <w:r w:rsidR="00D34983">
              <w:t xml:space="preserve"> Urwald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cadena (f) alimenticia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Nahrungskette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>campo (m) / campesino</w:t>
            </w:r>
            <w:r w:rsidR="00CE0FC2">
              <w:t>/-a</w:t>
            </w:r>
          </w:p>
        </w:tc>
        <w:tc>
          <w:tcPr>
            <w:tcW w:w="4433" w:type="dxa"/>
          </w:tcPr>
          <w:p w:rsidR="00D34983" w:rsidRPr="001E50FA" w:rsidRDefault="00515C83" w:rsidP="00CE0FC2">
            <w:pPr>
              <w:pStyle w:val="KeinLeerraum"/>
            </w:pPr>
            <w:r>
              <w:t>Land /</w:t>
            </w:r>
            <w:r w:rsidR="00D34983">
              <w:t xml:space="preserve"> Feld</w:t>
            </w:r>
            <w:r w:rsidR="00CE0FC2">
              <w:t xml:space="preserve"> </w:t>
            </w:r>
            <w:r>
              <w:t xml:space="preserve">/ Bauer / </w:t>
            </w:r>
            <w:r w:rsidR="00D34983">
              <w:t>Bäuerin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capturar</w:t>
            </w:r>
          </w:p>
        </w:tc>
        <w:tc>
          <w:tcPr>
            <w:tcW w:w="4433" w:type="dxa"/>
          </w:tcPr>
          <w:p w:rsidR="00D34983" w:rsidRPr="00DB2D07" w:rsidRDefault="00515C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ergreifen /</w:t>
            </w:r>
            <w:r w:rsidR="00D34983" w:rsidRPr="00DB2D07">
              <w:rPr>
                <w:lang w:val="es-ES"/>
              </w:rPr>
              <w:t xml:space="preserve"> festnehmen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carburantes (m) fósiles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fossile Kraftstoffe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515C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catástrofe (f) </w:t>
            </w:r>
            <w:r w:rsidR="00D34983" w:rsidRPr="00D34983">
              <w:rPr>
                <w:lang w:val="es-ES"/>
              </w:rPr>
              <w:t>(natural)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(Natur-) K</w:t>
            </w:r>
            <w:r w:rsidR="00D34983" w:rsidRPr="00D34983">
              <w:rPr>
                <w:lang w:val="es-ES"/>
              </w:rPr>
              <w:t>atastrophe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515C83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caza</w:t>
            </w:r>
            <w:r w:rsidR="00515C83">
              <w:rPr>
                <w:lang w:val="es-ES"/>
              </w:rPr>
              <w:t xml:space="preserve"> </w:t>
            </w:r>
            <w:r w:rsidRPr="00D34983">
              <w:rPr>
                <w:lang w:val="es-ES"/>
              </w:rPr>
              <w:t>/</w:t>
            </w:r>
            <w:r w:rsidR="00515C83">
              <w:rPr>
                <w:lang w:val="es-ES"/>
              </w:rPr>
              <w:t xml:space="preserve"> </w:t>
            </w:r>
            <w:r w:rsidR="000276D2">
              <w:rPr>
                <w:lang w:val="es-ES"/>
              </w:rPr>
              <w:t>cazador/-a</w:t>
            </w:r>
            <w:r w:rsidRPr="00D34983">
              <w:rPr>
                <w:lang w:val="es-ES"/>
              </w:rPr>
              <w:t xml:space="preserve"> (f) 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515C83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Jagd</w:t>
            </w:r>
            <w:r w:rsidR="000276D2">
              <w:rPr>
                <w:lang w:val="es-ES"/>
              </w:rPr>
              <w:t xml:space="preserve"> </w:t>
            </w:r>
            <w:r w:rsidRPr="00D34983">
              <w:rPr>
                <w:lang w:val="es-ES"/>
              </w:rPr>
              <w:t>/ Jäger</w:t>
            </w:r>
            <w:r w:rsidR="000276D2">
              <w:rPr>
                <w:lang w:val="es-ES"/>
              </w:rPr>
              <w:t>in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0276D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cazar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jagen 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0276D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 xml:space="preserve">central </w:t>
            </w:r>
            <w:r w:rsidR="009541DF">
              <w:rPr>
                <w:lang w:val="es-ES"/>
              </w:rPr>
              <w:t xml:space="preserve">(f) </w:t>
            </w:r>
            <w:r w:rsidRPr="00D34983">
              <w:rPr>
                <w:lang w:val="es-ES"/>
              </w:rPr>
              <w:t>nuclear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Atomkraftwerk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certificado (m) ecológico</w:t>
            </w:r>
          </w:p>
        </w:tc>
        <w:tc>
          <w:tcPr>
            <w:tcW w:w="4433" w:type="dxa"/>
          </w:tcPr>
          <w:p w:rsidR="00D34983" w:rsidRPr="00D34983" w:rsidRDefault="00D501CC" w:rsidP="00CE0FC2">
            <w:pPr>
              <w:pStyle w:val="KeinLeerraum"/>
              <w:rPr>
                <w:lang w:val="es-ES"/>
              </w:rPr>
            </w:pPr>
            <w:hyperlink r:id="rId7" w:history="1">
              <w:r w:rsidR="00D34983" w:rsidRPr="00D34983">
                <w:rPr>
                  <w:lang w:val="es-ES"/>
                </w:rPr>
                <w:t>Umweltverträglichkeitsbescheinigung</w:t>
              </w:r>
            </w:hyperlink>
          </w:p>
          <w:p w:rsidR="00D34983" w:rsidRPr="00D34983" w:rsidRDefault="00D501CC" w:rsidP="00CE0FC2">
            <w:pPr>
              <w:pStyle w:val="KeinLeerraum"/>
              <w:rPr>
                <w:lang w:val="es-ES"/>
              </w:rPr>
            </w:pPr>
            <w:hyperlink r:id="rId8" w:history="1">
              <w:r w:rsidR="00D34983" w:rsidRPr="00D34983">
                <w:rPr>
                  <w:rFonts w:hint="eastAsia"/>
                  <w:lang w:val="es-ES"/>
                </w:rPr>
                <w:br/>
              </w:r>
            </w:hyperlink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contaminación (f) /</w:t>
            </w:r>
            <w:r w:rsidR="00D34983" w:rsidRPr="00D34983">
              <w:rPr>
                <w:lang w:val="es-ES"/>
              </w:rPr>
              <w:t xml:space="preserve"> polución (f)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Verschmutzung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cubo (m) de basura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Abfalleimer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deforestación (f)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Waldsterben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desierto (m) / desértico</w:t>
            </w:r>
            <w:r w:rsidR="000276D2">
              <w:rPr>
                <w:lang w:val="es-ES"/>
              </w:rPr>
              <w:t>/-a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Wüste</w:t>
            </w:r>
            <w:r w:rsidR="000276D2">
              <w:rPr>
                <w:lang w:val="es-ES"/>
              </w:rPr>
              <w:t xml:space="preserve"> / Wüsten- /</w:t>
            </w:r>
            <w:r>
              <w:rPr>
                <w:lang w:val="es-ES"/>
              </w:rPr>
              <w:t xml:space="preserve"> verlassen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Default="00D34983" w:rsidP="00CE0FC2">
            <w:pPr>
              <w:pStyle w:val="KeinLeerraum"/>
            </w:pPr>
            <w:r>
              <w:t>desperdicio (m)</w:t>
            </w:r>
          </w:p>
        </w:tc>
        <w:tc>
          <w:tcPr>
            <w:tcW w:w="4433" w:type="dxa"/>
          </w:tcPr>
          <w:p w:rsidR="00D34983" w:rsidRDefault="00D34983" w:rsidP="00CE0FC2">
            <w:pPr>
              <w:pStyle w:val="KeinLeerraum"/>
            </w:pPr>
            <w:r>
              <w:t>Verschwendung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9541DF">
              <w:rPr>
                <w:lang w:val="es-ES"/>
              </w:rPr>
              <w:t>etergente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Putzmittel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>deterioro (m)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Verschlechterung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detrimento (m)</w:t>
            </w:r>
            <w:r w:rsidR="009541DF">
              <w:t xml:space="preserve"> / daño (m)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Schaden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</w:pPr>
            <w:r w:rsidRPr="00D34983">
              <w:t>ecológico</w:t>
            </w:r>
            <w:r w:rsidR="000276D2">
              <w:t>/-a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</w:pPr>
            <w:r w:rsidRPr="00D34983">
              <w:t>ökologisch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ecoturismo (m)</w:t>
            </w:r>
          </w:p>
        </w:tc>
        <w:tc>
          <w:tcPr>
            <w:tcW w:w="4433" w:type="dxa"/>
          </w:tcPr>
          <w:p w:rsidR="00D34983" w:rsidRPr="00D34983" w:rsidRDefault="000276D2" w:rsidP="00CE0FC2">
            <w:pPr>
              <w:pStyle w:val="KeinLeerraum"/>
            </w:pPr>
            <w:r>
              <w:t>Ökotourismus /</w:t>
            </w:r>
            <w:r w:rsidR="00D34983" w:rsidRPr="00D34983">
              <w:t xml:space="preserve"> sanfter Tourismus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</w:pPr>
            <w:r w:rsidRPr="00D34983">
              <w:t>efecto (m) invernadero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D34983" w:rsidRDefault="00D34983" w:rsidP="00CE0FC2">
            <w:pPr>
              <w:pStyle w:val="KeinLeerraum"/>
            </w:pPr>
            <w:r w:rsidRPr="00D34983">
              <w:t>Treibhauseffekt</w:t>
            </w:r>
          </w:p>
        </w:tc>
      </w:tr>
      <w:tr w:rsidR="00D34983" w:rsidRPr="001E521D" w:rsidTr="00CE0FC2">
        <w:trPr>
          <w:trHeight w:hRule="exact" w:val="283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electrodoméstico (m) en desuso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nicht (mehr) gebrauchte Geräte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CE0FC2" w:rsidRDefault="000276D2" w:rsidP="00CE0FC2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energía (f) eólica / solar /</w:t>
            </w:r>
            <w:r w:rsidR="00D34983" w:rsidRPr="00CE0FC2">
              <w:rPr>
                <w:lang w:val="en-US"/>
              </w:rPr>
              <w:t xml:space="preserve"> nuclear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Wind-, Sonnen-, Nuklearenergie</w:t>
            </w:r>
          </w:p>
        </w:tc>
      </w:tr>
      <w:tr w:rsidR="00D34983" w:rsidRPr="00174FF8" w:rsidTr="00CE0FC2">
        <w:trPr>
          <w:trHeight w:hRule="exact" w:val="283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energía (no) renovable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(nicht) erneuerbare Energien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entorno (m)</w:t>
            </w:r>
          </w:p>
        </w:tc>
        <w:tc>
          <w:tcPr>
            <w:tcW w:w="4433" w:type="dxa"/>
          </w:tcPr>
          <w:p w:rsidR="00D34983" w:rsidRPr="00D34983" w:rsidRDefault="000276D2" w:rsidP="00CE0FC2">
            <w:pPr>
              <w:pStyle w:val="KeinLeerraum"/>
            </w:pPr>
            <w:r>
              <w:t>Umgebung /</w:t>
            </w:r>
            <w:r w:rsidR="00D34983" w:rsidRPr="00D34983">
              <w:t xml:space="preserve"> Milieu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entramado (m)</w:t>
            </w:r>
          </w:p>
        </w:tc>
        <w:tc>
          <w:tcPr>
            <w:tcW w:w="4433" w:type="dxa"/>
          </w:tcPr>
          <w:p w:rsidR="00D34983" w:rsidRPr="00D34983" w:rsidRDefault="00D34983" w:rsidP="00CE0FC2">
            <w:pPr>
              <w:pStyle w:val="KeinLeerraum"/>
            </w:pPr>
            <w:r w:rsidRPr="00D34983">
              <w:t>Verflechtung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envase (m) no r</w:t>
            </w:r>
            <w:r w:rsidRPr="00082F38">
              <w:rPr>
                <w:lang w:val="es-ES"/>
              </w:rPr>
              <w:t>etornable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t>Einwegsverpackung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 xml:space="preserve">equilibrio </w:t>
            </w:r>
            <w:r w:rsidR="003B7C2E">
              <w:t xml:space="preserve"> (m) </w:t>
            </w:r>
            <w:r>
              <w:t>ecológico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ökologisches Gleichgewicht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eros</w:t>
            </w:r>
            <w:r w:rsidR="000276D2">
              <w:rPr>
                <w:lang w:val="es-ES"/>
              </w:rPr>
              <w:t>ión (f) /</w:t>
            </w:r>
            <w:r>
              <w:rPr>
                <w:lang w:val="es-ES"/>
              </w:rPr>
              <w:t xml:space="preserve"> emisión (f)</w:t>
            </w:r>
          </w:p>
        </w:tc>
        <w:tc>
          <w:tcPr>
            <w:tcW w:w="4433" w:type="dxa"/>
          </w:tcPr>
          <w:p w:rsidR="00D34983" w:rsidRPr="00174FF8" w:rsidRDefault="000276D2" w:rsidP="000276D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Erosion /</w:t>
            </w:r>
            <w:r w:rsidR="00D34983">
              <w:rPr>
                <w:lang w:val="es-ES"/>
              </w:rPr>
              <w:t xml:space="preserve"> Abgabe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escala (f)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Skala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>escasez (f)</w:t>
            </w:r>
            <w:r w:rsidR="000276D2">
              <w:t xml:space="preserve"> </w:t>
            </w:r>
            <w:r>
              <w:t>/ escaso</w:t>
            </w:r>
            <w:r w:rsidR="000276D2">
              <w:t>/-a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Knappheit</w:t>
            </w:r>
            <w:r w:rsidR="000276D2">
              <w:t xml:space="preserve"> / </w:t>
            </w:r>
            <w:r>
              <w:t>knapp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082F38">
              <w:rPr>
                <w:lang w:val="es-ES"/>
              </w:rPr>
              <w:t>vitar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Pr="00082F38">
              <w:rPr>
                <w:lang w:val="es-ES"/>
              </w:rPr>
              <w:t>ermeiden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fertilizantes (m) artificiales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künstlicher Dünger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9E56D9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florecer /</w:t>
            </w:r>
            <w:r w:rsidR="00D34983" w:rsidRPr="009E56D9">
              <w:rPr>
                <w:lang w:val="es-ES"/>
              </w:rPr>
              <w:t xml:space="preserve"> estar en flor (f)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blühen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ganadería (f)</w:t>
            </w:r>
            <w:r w:rsidR="000276D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ganado (f)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Viehzucht</w:t>
            </w:r>
            <w:r w:rsidR="000276D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Vieh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082F38">
              <w:rPr>
                <w:lang w:val="es-ES"/>
              </w:rPr>
              <w:t>a</w:t>
            </w:r>
            <w:r>
              <w:rPr>
                <w:lang w:val="es-ES"/>
              </w:rPr>
              <w:t>se</w:t>
            </w:r>
            <w:r w:rsidRPr="00082F38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(m) </w:t>
            </w:r>
            <w:r w:rsidRPr="00082F38">
              <w:rPr>
                <w:lang w:val="es-ES"/>
              </w:rPr>
              <w:t>de escape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Abgase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generar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erzeugen</w:t>
            </w:r>
          </w:p>
        </w:tc>
      </w:tr>
      <w:tr w:rsidR="000276D2" w:rsidRPr="00174FF8" w:rsidTr="00CE0FC2">
        <w:trPr>
          <w:trHeight w:hRule="exact" w:val="284"/>
        </w:trPr>
        <w:tc>
          <w:tcPr>
            <w:tcW w:w="4606" w:type="dxa"/>
          </w:tcPr>
          <w:p w:rsidR="000276D2" w:rsidRDefault="000276D2" w:rsidP="00CE0FC2">
            <w:pPr>
              <w:pStyle w:val="KeinLeerraum"/>
              <w:rPr>
                <w:lang w:val="es-ES"/>
              </w:rPr>
            </w:pPr>
            <w:r w:rsidRPr="009C497C">
              <w:rPr>
                <w:lang w:val="es-ES"/>
              </w:rPr>
              <w:t>glaciar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33" w:type="dxa"/>
          </w:tcPr>
          <w:p w:rsidR="000276D2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Gletscher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  <w:rPr>
                <w:lang w:val="pt-BR"/>
              </w:rPr>
            </w:pPr>
            <w:r w:rsidRPr="003B7C2E">
              <w:rPr>
                <w:lang w:val="es-ES"/>
              </w:rPr>
              <w:t>granja (f) / granjero</w:t>
            </w:r>
            <w:r w:rsidR="000276D2">
              <w:rPr>
                <w:lang w:val="es-ES"/>
              </w:rPr>
              <w:t>/-a</w:t>
            </w:r>
          </w:p>
        </w:tc>
        <w:tc>
          <w:tcPr>
            <w:tcW w:w="4433" w:type="dxa"/>
          </w:tcPr>
          <w:p w:rsidR="00D34983" w:rsidRPr="001E50FA" w:rsidRDefault="000276D2" w:rsidP="00CE0FC2">
            <w:pPr>
              <w:pStyle w:val="KeinLeerraum"/>
            </w:pPr>
            <w:r>
              <w:t>Bauernhof /</w:t>
            </w:r>
            <w:r w:rsidR="00D34983">
              <w:t xml:space="preserve"> Farm</w:t>
            </w:r>
            <w:r>
              <w:t xml:space="preserve"> / Bauer /</w:t>
            </w:r>
            <w:r w:rsidR="00D34983">
              <w:t xml:space="preserve"> Bäuerin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79470A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há</w:t>
            </w:r>
            <w:r w:rsidR="00D34983">
              <w:rPr>
                <w:lang w:val="es-ES"/>
              </w:rPr>
              <w:t>bitat (m)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Lebensraum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lastRenderedPageBreak/>
              <w:t>implicar</w:t>
            </w:r>
          </w:p>
        </w:tc>
        <w:tc>
          <w:tcPr>
            <w:tcW w:w="4433" w:type="dxa"/>
          </w:tcPr>
          <w:p w:rsidR="00D34983" w:rsidRPr="001E50FA" w:rsidRDefault="000276D2" w:rsidP="00CE0FC2">
            <w:pPr>
              <w:pStyle w:val="KeinLeerraum"/>
            </w:pPr>
            <w:r>
              <w:t>beinhalten /</w:t>
            </w:r>
            <w:r w:rsidR="00D34983">
              <w:t xml:space="preserve"> implizieren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incendio (m)</w:t>
            </w:r>
          </w:p>
        </w:tc>
        <w:tc>
          <w:tcPr>
            <w:tcW w:w="4433" w:type="dxa"/>
          </w:tcPr>
          <w:p w:rsidR="00D34983" w:rsidRPr="00174FF8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Brand / </w:t>
            </w:r>
            <w:r w:rsidR="00D34983">
              <w:rPr>
                <w:lang w:val="es-ES"/>
              </w:rPr>
              <w:t>Feuer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B2D07" w:rsidRDefault="00D34983" w:rsidP="00CE0FC2">
            <w:pPr>
              <w:pStyle w:val="KeinLeerraum"/>
              <w:rPr>
                <w:lang w:val="es-ES"/>
              </w:rPr>
            </w:pPr>
            <w:r w:rsidRPr="00DB2D07">
              <w:rPr>
                <w:lang w:val="es-ES"/>
              </w:rPr>
              <w:t>litoral (m)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Küste</w:t>
            </w:r>
            <w:r w:rsidR="000276D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Küsten-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082F38">
              <w:rPr>
                <w:lang w:val="es-ES"/>
              </w:rPr>
              <w:t xml:space="preserve">luvia </w:t>
            </w:r>
            <w:r>
              <w:rPr>
                <w:lang w:val="es-ES"/>
              </w:rPr>
              <w:t xml:space="preserve">(f) </w:t>
            </w:r>
            <w:r w:rsidRPr="00082F38">
              <w:rPr>
                <w:lang w:val="es-ES"/>
              </w:rPr>
              <w:t>ácida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082F38">
              <w:rPr>
                <w:lang w:val="es-ES"/>
              </w:rPr>
              <w:t>aurer Regen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9E56D9" w:rsidRDefault="00D34983" w:rsidP="00CE0FC2">
            <w:pPr>
              <w:pStyle w:val="KeinLeerraum"/>
              <w:rPr>
                <w:lang w:val="es-ES"/>
              </w:rPr>
            </w:pPr>
            <w:r w:rsidRPr="009E56D9">
              <w:rPr>
                <w:lang w:val="es-ES"/>
              </w:rPr>
              <w:t>lujo (m)</w:t>
            </w:r>
            <w:r w:rsidR="000276D2">
              <w:rPr>
                <w:lang w:val="es-ES"/>
              </w:rPr>
              <w:t xml:space="preserve"> / lujoso/-a</w:t>
            </w:r>
          </w:p>
        </w:tc>
        <w:tc>
          <w:tcPr>
            <w:tcW w:w="4433" w:type="dxa"/>
          </w:tcPr>
          <w:p w:rsidR="00D34983" w:rsidRPr="009E56D9" w:rsidRDefault="00D34983" w:rsidP="00CE0FC2">
            <w:pPr>
              <w:pStyle w:val="KeinLeerraum"/>
              <w:rPr>
                <w:lang w:val="es-ES"/>
              </w:rPr>
            </w:pPr>
            <w:r w:rsidRPr="009E56D9">
              <w:rPr>
                <w:lang w:val="es-ES"/>
              </w:rPr>
              <w:t>Luxus</w:t>
            </w:r>
            <w:r w:rsidR="000276D2">
              <w:rPr>
                <w:lang w:val="es-ES"/>
              </w:rPr>
              <w:t xml:space="preserve"> </w:t>
            </w:r>
            <w:r w:rsidRPr="009E56D9">
              <w:rPr>
                <w:lang w:val="es-ES"/>
              </w:rPr>
              <w:t>/</w:t>
            </w:r>
            <w:r w:rsidR="000276D2">
              <w:rPr>
                <w:lang w:val="es-ES"/>
              </w:rPr>
              <w:t xml:space="preserve"> </w:t>
            </w:r>
            <w:r w:rsidRPr="009E56D9">
              <w:rPr>
                <w:lang w:val="es-ES"/>
              </w:rPr>
              <w:t>luxuriös</w:t>
            </w:r>
          </w:p>
        </w:tc>
      </w:tr>
      <w:tr w:rsidR="00CD6B72" w:rsidRPr="00174FF8" w:rsidTr="00CE0FC2">
        <w:trPr>
          <w:trHeight w:hRule="exact" w:val="284"/>
        </w:trPr>
        <w:tc>
          <w:tcPr>
            <w:tcW w:w="4606" w:type="dxa"/>
          </w:tcPr>
          <w:p w:rsidR="00CD6B72" w:rsidRPr="009E56D9" w:rsidRDefault="00CD6B72" w:rsidP="00CE0FC2">
            <w:pPr>
              <w:pStyle w:val="KeinLeerraum"/>
              <w:rPr>
                <w:lang w:val="es-ES"/>
              </w:rPr>
            </w:pPr>
            <w:r>
              <w:t>marchitarse</w:t>
            </w:r>
          </w:p>
        </w:tc>
        <w:tc>
          <w:tcPr>
            <w:tcW w:w="4433" w:type="dxa"/>
          </w:tcPr>
          <w:p w:rsidR="00CD6B72" w:rsidRPr="009E56D9" w:rsidRDefault="00CD6B7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verwelken</w:t>
            </w:r>
          </w:p>
        </w:tc>
      </w:tr>
      <w:tr w:rsidR="00D34983" w:rsidRPr="00174FF8" w:rsidTr="000276D2">
        <w:trPr>
          <w:trHeight w:hRule="exact" w:val="575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medio (m) ambiente</w:t>
            </w:r>
            <w:r w:rsidR="000276D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ambientalista</w:t>
            </w:r>
          </w:p>
        </w:tc>
        <w:tc>
          <w:tcPr>
            <w:tcW w:w="4433" w:type="dxa"/>
          </w:tcPr>
          <w:p w:rsidR="00D34983" w:rsidRPr="00174FF8" w:rsidRDefault="00D34983" w:rsidP="000276D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Umwelt</w:t>
            </w:r>
            <w:r w:rsidR="000276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="000276D2">
              <w:rPr>
                <w:lang w:val="es-ES"/>
              </w:rPr>
              <w:t>Umwelt</w:t>
            </w:r>
            <w:r>
              <w:rPr>
                <w:lang w:val="es-ES"/>
              </w:rPr>
              <w:t>schützer</w:t>
            </w:r>
            <w:r w:rsidR="000276D2">
              <w:rPr>
                <w:lang w:val="es-ES"/>
              </w:rPr>
              <w:t xml:space="preserve"> / Umweltschützerin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microclima (m)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Mikroklima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movimiento (m) ecologista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Umweltschutzbewegung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082F38">
              <w:rPr>
                <w:lang w:val="es-ES"/>
              </w:rPr>
              <w:t>ulta</w:t>
            </w:r>
            <w:r>
              <w:rPr>
                <w:lang w:val="es-ES"/>
              </w:rPr>
              <w:t xml:space="preserve"> (f) / castigo (m)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D34983" w:rsidRPr="00082F38">
              <w:rPr>
                <w:lang w:val="es-ES"/>
              </w:rPr>
              <w:t>trafe</w:t>
            </w:r>
            <w:r>
              <w:rPr>
                <w:lang w:val="es-ES"/>
              </w:rPr>
              <w:t xml:space="preserve"> </w:t>
            </w:r>
            <w:r w:rsidR="00D34983">
              <w:rPr>
                <w:lang w:val="es-ES"/>
              </w:rPr>
              <w:t>/</w:t>
            </w:r>
            <w:r>
              <w:rPr>
                <w:lang w:val="es-ES"/>
              </w:rPr>
              <w:t xml:space="preserve"> Geldstrafe / </w:t>
            </w:r>
            <w:r w:rsidR="00D34983">
              <w:rPr>
                <w:lang w:val="es-ES"/>
              </w:rPr>
              <w:t>Bestrafung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Pr="00082F38">
              <w:rPr>
                <w:lang w:val="es-ES"/>
              </w:rPr>
              <w:t>aturaleza</w:t>
            </w:r>
            <w:r>
              <w:rPr>
                <w:lang w:val="es-ES"/>
              </w:rPr>
              <w:t xml:space="preserve"> (f)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Natur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paraje (m)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Ort, Stelle, Zustand</w:t>
            </w:r>
            <w:r w:rsidR="00B3633B">
              <w:rPr>
                <w:lang w:val="es-ES"/>
              </w:rPr>
              <w:t>, Gegend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parque (m) automovilístico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Fuhrpark</w:t>
            </w:r>
          </w:p>
        </w:tc>
      </w:tr>
      <w:tr w:rsidR="00515C83" w:rsidRPr="00174FF8" w:rsidTr="00CE0FC2">
        <w:trPr>
          <w:trHeight w:hRule="exact" w:val="284"/>
        </w:trPr>
        <w:tc>
          <w:tcPr>
            <w:tcW w:w="4606" w:type="dxa"/>
          </w:tcPr>
          <w:p w:rsidR="00515C83" w:rsidRPr="003B7C2E" w:rsidRDefault="00515C83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pesca</w:t>
            </w:r>
            <w:r w:rsidR="000276D2">
              <w:rPr>
                <w:lang w:val="es-ES"/>
              </w:rPr>
              <w:t xml:space="preserve"> </w:t>
            </w:r>
            <w:r w:rsidR="009541DF">
              <w:rPr>
                <w:lang w:val="es-ES"/>
              </w:rPr>
              <w:t xml:space="preserve">(f) </w:t>
            </w:r>
            <w:r w:rsidRPr="00D34983">
              <w:rPr>
                <w:lang w:val="es-ES"/>
              </w:rPr>
              <w:t>/</w:t>
            </w:r>
            <w:r w:rsidR="000276D2">
              <w:rPr>
                <w:lang w:val="es-ES"/>
              </w:rPr>
              <w:t xml:space="preserve"> pescador/-a</w:t>
            </w:r>
            <w:r w:rsidRPr="00D34983">
              <w:rPr>
                <w:lang w:val="es-ES"/>
              </w:rPr>
              <w:t xml:space="preserve"> (f)</w:t>
            </w:r>
            <w:r w:rsidR="000276D2">
              <w:rPr>
                <w:lang w:val="es-ES"/>
              </w:rPr>
              <w:t xml:space="preserve"> /</w:t>
            </w:r>
            <w:r w:rsidR="000276D2" w:rsidRPr="00D34983">
              <w:rPr>
                <w:lang w:val="es-ES"/>
              </w:rPr>
              <w:t xml:space="preserve"> pescar</w:t>
            </w:r>
          </w:p>
        </w:tc>
        <w:tc>
          <w:tcPr>
            <w:tcW w:w="4433" w:type="dxa"/>
          </w:tcPr>
          <w:p w:rsidR="00515C83" w:rsidRPr="003B7C2E" w:rsidRDefault="000276D2" w:rsidP="00CE0FC2">
            <w:pPr>
              <w:pStyle w:val="KeinLeerraum"/>
              <w:rPr>
                <w:lang w:val="es-ES"/>
              </w:rPr>
            </w:pPr>
            <w:r w:rsidRPr="00D34983">
              <w:rPr>
                <w:lang w:val="es-ES"/>
              </w:rPr>
              <w:t>Fischfang</w:t>
            </w:r>
            <w:r>
              <w:rPr>
                <w:lang w:val="es-ES"/>
              </w:rPr>
              <w:t xml:space="preserve"> </w:t>
            </w:r>
            <w:r w:rsidRPr="00D34983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Pr="00D34983">
              <w:rPr>
                <w:lang w:val="es-ES"/>
              </w:rPr>
              <w:t>Fischer</w:t>
            </w:r>
            <w:r>
              <w:rPr>
                <w:lang w:val="es-ES"/>
              </w:rPr>
              <w:t xml:space="preserve"> / Fischerin</w:t>
            </w:r>
            <w:r w:rsidR="009541DF">
              <w:rPr>
                <w:lang w:val="es-ES"/>
              </w:rPr>
              <w:t xml:space="preserve"> / fischen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DB2D07" w:rsidRDefault="00D34983" w:rsidP="00CE0FC2">
            <w:pPr>
              <w:pStyle w:val="KeinLeerraum"/>
              <w:rPr>
                <w:lang w:val="es-ES"/>
              </w:rPr>
            </w:pPr>
            <w:r w:rsidRPr="00DB2D07">
              <w:rPr>
                <w:lang w:val="es-ES"/>
              </w:rPr>
              <w:t xml:space="preserve">pesticidas (f) </w:t>
            </w:r>
          </w:p>
        </w:tc>
        <w:tc>
          <w:tcPr>
            <w:tcW w:w="4433" w:type="dxa"/>
          </w:tcPr>
          <w:p w:rsidR="00D34983" w:rsidRPr="00DB2D07" w:rsidRDefault="00D34983" w:rsidP="00CE0FC2">
            <w:pPr>
              <w:pStyle w:val="KeinLeerraum"/>
              <w:rPr>
                <w:lang w:val="es-ES"/>
              </w:rPr>
            </w:pPr>
            <w:r w:rsidRPr="00DB2D07">
              <w:rPr>
                <w:lang w:val="es-ES"/>
              </w:rPr>
              <w:t>Schädlingsbekämpfungsmittel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0276D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placa (</w:t>
            </w:r>
            <w:r w:rsidR="00D34983" w:rsidRPr="003B7C2E">
              <w:rPr>
                <w:lang w:val="es-ES"/>
              </w:rPr>
              <w:t>f) solar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Solarzelle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plantación (f) forestal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Forstbepflanzung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platanero (m)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Bananenstaude</w:t>
            </w:r>
          </w:p>
        </w:tc>
      </w:tr>
      <w:tr w:rsidR="00D34983" w:rsidRPr="009C497C" w:rsidTr="00CE0FC2">
        <w:trPr>
          <w:trHeight w:hRule="exact" w:val="284"/>
        </w:trPr>
        <w:tc>
          <w:tcPr>
            <w:tcW w:w="4606" w:type="dxa"/>
          </w:tcPr>
          <w:p w:rsidR="00D34983" w:rsidRPr="009C497C" w:rsidRDefault="00D34983" w:rsidP="000276D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9C497C">
              <w:rPr>
                <w:lang w:val="es-ES"/>
              </w:rPr>
              <w:t xml:space="preserve">olo </w:t>
            </w:r>
            <w:r>
              <w:rPr>
                <w:lang w:val="es-ES"/>
              </w:rPr>
              <w:t xml:space="preserve">(m) </w:t>
            </w:r>
            <w:r w:rsidR="000276D2">
              <w:rPr>
                <w:lang w:val="es-ES"/>
              </w:rPr>
              <w:t>norte /</w:t>
            </w:r>
            <w:r w:rsidRPr="009C497C">
              <w:rPr>
                <w:lang w:val="es-ES"/>
              </w:rPr>
              <w:t xml:space="preserve"> polo sur</w:t>
            </w:r>
            <w:r w:rsidR="000276D2">
              <w:rPr>
                <w:lang w:val="es-ES"/>
              </w:rPr>
              <w:t xml:space="preserve"> </w:t>
            </w:r>
          </w:p>
        </w:tc>
        <w:tc>
          <w:tcPr>
            <w:tcW w:w="4433" w:type="dxa"/>
          </w:tcPr>
          <w:p w:rsidR="00D34983" w:rsidRPr="009C497C" w:rsidRDefault="000276D2" w:rsidP="000276D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Nordpol / </w:t>
            </w:r>
            <w:r w:rsidR="00D34983">
              <w:rPr>
                <w:lang w:val="es-ES"/>
              </w:rPr>
              <w:t>Südpol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0276D2">
            <w:pPr>
              <w:pStyle w:val="KeinLeerraum"/>
            </w:pPr>
            <w:r>
              <w:t xml:space="preserve">presa (f) </w:t>
            </w:r>
            <w:r w:rsidR="000276D2">
              <w:t>/</w:t>
            </w:r>
            <w:r>
              <w:t xml:space="preserve"> pantano (m)</w:t>
            </w:r>
          </w:p>
        </w:tc>
        <w:tc>
          <w:tcPr>
            <w:tcW w:w="4433" w:type="dxa"/>
          </w:tcPr>
          <w:p w:rsidR="00D34983" w:rsidRPr="001E50FA" w:rsidRDefault="000276D2" w:rsidP="00CE0FC2">
            <w:pPr>
              <w:pStyle w:val="KeinLeerraum"/>
            </w:pPr>
            <w:r>
              <w:t>Staudamm /</w:t>
            </w:r>
            <w:r w:rsidR="00D34983">
              <w:rPr>
                <w:lang w:val="es-ES"/>
              </w:rPr>
              <w:t xml:space="preserve"> Stausee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3B7C2E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D34983" w:rsidRPr="00082F38">
              <w:rPr>
                <w:lang w:val="es-ES"/>
              </w:rPr>
              <w:t>roteger</w:t>
            </w:r>
            <w:r w:rsidR="00D34983">
              <w:rPr>
                <w:lang w:val="es-ES"/>
              </w:rPr>
              <w:t xml:space="preserve"> /</w:t>
            </w:r>
            <w:r w:rsidR="000276D2">
              <w:rPr>
                <w:lang w:val="es-ES"/>
              </w:rPr>
              <w:t xml:space="preserve"> </w:t>
            </w:r>
            <w:r w:rsidR="00D34983">
              <w:rPr>
                <w:lang w:val="es-ES"/>
              </w:rPr>
              <w:t>protección (f)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EC42F1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(be</w:t>
            </w:r>
            <w:r w:rsidR="00CD6B72">
              <w:rPr>
                <w:lang w:val="es-ES"/>
              </w:rPr>
              <w:t>-)</w:t>
            </w:r>
            <w:r w:rsidRPr="00EC42F1">
              <w:rPr>
                <w:lang w:val="es-ES"/>
              </w:rPr>
              <w:t>schützen / Schutz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radiación</w:t>
            </w:r>
            <w:r w:rsidR="00CD6B72">
              <w:rPr>
                <w:lang w:val="es-ES"/>
              </w:rPr>
              <w:t xml:space="preserve"> </w:t>
            </w:r>
            <w:r>
              <w:rPr>
                <w:lang w:val="es-ES"/>
              </w:rPr>
              <w:t>(f) radioactiva</w:t>
            </w:r>
          </w:p>
        </w:tc>
        <w:tc>
          <w:tcPr>
            <w:tcW w:w="4433" w:type="dxa"/>
          </w:tcPr>
          <w:p w:rsidR="00D34983" w:rsidRPr="00174FF8" w:rsidRDefault="00CD6B72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D34983">
              <w:rPr>
                <w:lang w:val="es-ES"/>
              </w:rPr>
              <w:t>adioaktive Strahlung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D6B7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082F38">
              <w:rPr>
                <w:lang w:val="es-ES"/>
              </w:rPr>
              <w:t>eciclaje</w:t>
            </w:r>
            <w:r w:rsidR="00CD6B72">
              <w:rPr>
                <w:lang w:val="es-ES"/>
              </w:rPr>
              <w:t xml:space="preserve"> (m)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Wiederverwertung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082F38">
              <w:rPr>
                <w:lang w:val="es-ES"/>
              </w:rPr>
              <w:t>eciclar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</w:t>
            </w:r>
            <w:r w:rsidRPr="00082F38">
              <w:rPr>
                <w:lang w:val="es-ES"/>
              </w:rPr>
              <w:t>iederverwerten</w:t>
            </w:r>
            <w:r w:rsidR="00CD6B72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</w:t>
            </w:r>
            <w:r w:rsidRPr="009E56D9">
              <w:rPr>
                <w:lang w:val="es-ES"/>
              </w:rPr>
              <w:t xml:space="preserve">recyclen 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recursos (m)</w:t>
            </w:r>
          </w:p>
        </w:tc>
        <w:tc>
          <w:tcPr>
            <w:tcW w:w="4433" w:type="dxa"/>
          </w:tcPr>
          <w:p w:rsidR="00D34983" w:rsidRPr="00DB2D07" w:rsidRDefault="00D34983" w:rsidP="00CE0FC2">
            <w:pPr>
              <w:pStyle w:val="KeinLeerraum"/>
              <w:rPr>
                <w:lang w:val="es-ES"/>
              </w:rPr>
            </w:pPr>
            <w:r w:rsidRPr="00DB2D07">
              <w:rPr>
                <w:lang w:val="es-ES"/>
              </w:rPr>
              <w:t>Ressourcen, Vorräte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D6B7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residuos (m)</w:t>
            </w:r>
            <w:r w:rsidR="00CD6B72">
              <w:rPr>
                <w:lang w:val="es-ES"/>
              </w:rPr>
              <w:t xml:space="preserve"> / </w:t>
            </w:r>
            <w:r>
              <w:rPr>
                <w:lang w:val="es-ES"/>
              </w:rPr>
              <w:t>desechos (m) industriales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Industrieabfall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CD6B72" w:rsidP="00CD6B72">
            <w:pPr>
              <w:pStyle w:val="KeinLeerraum"/>
            </w:pPr>
            <w:r>
              <w:t>secarse</w:t>
            </w:r>
            <w:r w:rsidR="00D34983">
              <w:t xml:space="preserve"> </w:t>
            </w:r>
          </w:p>
        </w:tc>
        <w:tc>
          <w:tcPr>
            <w:tcW w:w="4433" w:type="dxa"/>
          </w:tcPr>
          <w:p w:rsidR="00D34983" w:rsidRPr="001E50FA" w:rsidRDefault="00D34983" w:rsidP="00CD6B72">
            <w:pPr>
              <w:pStyle w:val="KeinLeerraum"/>
            </w:pPr>
            <w:r>
              <w:t>austrocknen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sobrevivir</w:t>
            </w:r>
            <w:r w:rsidR="00CD6B72">
              <w:rPr>
                <w:lang w:val="es-ES"/>
              </w:rPr>
              <w:t xml:space="preserve"> </w:t>
            </w:r>
            <w:r>
              <w:rPr>
                <w:lang w:val="es-ES"/>
              </w:rPr>
              <w:t>/ sobreviviente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überleben</w:t>
            </w:r>
            <w:r w:rsidR="00CD6B72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CD6B72">
              <w:rPr>
                <w:lang w:val="es-ES"/>
              </w:rPr>
              <w:t xml:space="preserve"> </w:t>
            </w:r>
            <w:r>
              <w:rPr>
                <w:lang w:val="es-ES"/>
              </w:rPr>
              <w:t>Überlebender</w:t>
            </w:r>
            <w:r w:rsidR="00CD6B72">
              <w:rPr>
                <w:lang w:val="es-ES"/>
              </w:rPr>
              <w:t xml:space="preserve"> / Überlebende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>sometimiento (m)</w:t>
            </w:r>
            <w:r w:rsidR="00CD6B72">
              <w:t xml:space="preserve"> </w:t>
            </w:r>
            <w:r>
              <w:t>/ someter</w:t>
            </w:r>
          </w:p>
        </w:tc>
        <w:tc>
          <w:tcPr>
            <w:tcW w:w="4433" w:type="dxa"/>
          </w:tcPr>
          <w:p w:rsidR="00D34983" w:rsidRPr="001E50FA" w:rsidRDefault="00CD6B72" w:rsidP="00CE0FC2">
            <w:pPr>
              <w:pStyle w:val="KeinLeerraum"/>
            </w:pPr>
            <w:r>
              <w:t xml:space="preserve">Fügung / </w:t>
            </w:r>
            <w:r w:rsidR="00D34983">
              <w:t>Unterwerfung</w:t>
            </w:r>
            <w:r>
              <w:t xml:space="preserve"> </w:t>
            </w:r>
            <w:r w:rsidR="00D34983">
              <w:t>/</w:t>
            </w:r>
            <w:r>
              <w:t xml:space="preserve"> </w:t>
            </w:r>
            <w:r w:rsidR="00D34983">
              <w:t>unterwerfen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sostenible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nachhaltig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D34983" w:rsidP="00CE0FC2">
            <w:pPr>
              <w:pStyle w:val="KeinLeerraum"/>
            </w:pPr>
            <w:r>
              <w:t>suelo (m)</w:t>
            </w:r>
          </w:p>
        </w:tc>
        <w:tc>
          <w:tcPr>
            <w:tcW w:w="4433" w:type="dxa"/>
          </w:tcPr>
          <w:p w:rsidR="00D34983" w:rsidRPr="001E50FA" w:rsidRDefault="00D34983" w:rsidP="00CE0FC2">
            <w:pPr>
              <w:pStyle w:val="KeinLeerraum"/>
            </w:pPr>
            <w:r>
              <w:t>Boden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1E50FA" w:rsidRDefault="003B7C2E" w:rsidP="00CD6B72">
            <w:pPr>
              <w:pStyle w:val="KeinLeerraum"/>
            </w:pPr>
            <w:r>
              <w:t>sustitui</w:t>
            </w:r>
            <w:r w:rsidR="00D34983">
              <w:t>r</w:t>
            </w:r>
            <w:r>
              <w:t xml:space="preserve"> </w:t>
            </w:r>
            <w:r w:rsidR="00D34983">
              <w:t>/</w:t>
            </w:r>
            <w:r>
              <w:t xml:space="preserve"> </w:t>
            </w:r>
            <w:r w:rsidR="00D34983">
              <w:t>sustitución (f)</w:t>
            </w:r>
            <w:r w:rsidR="00CD6B72">
              <w:t xml:space="preserve"> </w:t>
            </w:r>
          </w:p>
        </w:tc>
        <w:tc>
          <w:tcPr>
            <w:tcW w:w="4433" w:type="dxa"/>
          </w:tcPr>
          <w:p w:rsidR="00D34983" w:rsidRPr="001E50FA" w:rsidRDefault="00D34983" w:rsidP="00CD6B72">
            <w:pPr>
              <w:pStyle w:val="KeinLeerraum"/>
            </w:pPr>
            <w:r>
              <w:t>ersetzen</w:t>
            </w:r>
            <w:r w:rsidR="00CD6B72">
              <w:t xml:space="preserve"> </w:t>
            </w:r>
            <w:r>
              <w:t>/</w:t>
            </w:r>
            <w:r w:rsidR="00CD6B72">
              <w:t xml:space="preserve"> </w:t>
            </w:r>
            <w:r>
              <w:t>Ersatz</w:t>
            </w:r>
          </w:p>
        </w:tc>
      </w:tr>
      <w:tr w:rsidR="00D34983" w:rsidRPr="00174FF8" w:rsidTr="00CE0FC2">
        <w:trPr>
          <w:trHeight w:hRule="exact" w:val="284"/>
        </w:trPr>
        <w:tc>
          <w:tcPr>
            <w:tcW w:w="4606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tejado (m)</w:t>
            </w:r>
          </w:p>
        </w:tc>
        <w:tc>
          <w:tcPr>
            <w:tcW w:w="4433" w:type="dxa"/>
          </w:tcPr>
          <w:p w:rsidR="00D34983" w:rsidRPr="00174FF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Dach</w:t>
            </w:r>
          </w:p>
        </w:tc>
      </w:tr>
      <w:tr w:rsidR="00D34983" w:rsidTr="00CE0FC2">
        <w:trPr>
          <w:trHeight w:hRule="exact" w:val="284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082F38">
              <w:rPr>
                <w:lang w:val="es-ES"/>
              </w:rPr>
              <w:t>erremoto</w:t>
            </w:r>
            <w:r>
              <w:rPr>
                <w:lang w:val="es-ES"/>
              </w:rPr>
              <w:t xml:space="preserve"> (m)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983" w:rsidRPr="00082F38" w:rsidRDefault="00D34983" w:rsidP="00CE0FC2">
            <w:pPr>
              <w:pStyle w:val="KeinLeerraum"/>
              <w:rPr>
                <w:lang w:val="es-ES"/>
              </w:rPr>
            </w:pPr>
            <w:r w:rsidRPr="00082F38">
              <w:rPr>
                <w:lang w:val="es-ES"/>
              </w:rPr>
              <w:t>Erdbeben</w:t>
            </w:r>
          </w:p>
        </w:tc>
      </w:tr>
      <w:tr w:rsidR="00D34983" w:rsidRPr="00174FF8" w:rsidTr="00CD6B72">
        <w:trPr>
          <w:trHeight w:hRule="exact" w:val="283"/>
        </w:trPr>
        <w:tc>
          <w:tcPr>
            <w:tcW w:w="4606" w:type="dxa"/>
            <w:tcBorders>
              <w:bottom w:val="single" w:sz="4" w:space="0" w:color="auto"/>
            </w:tcBorders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veda (f) biológica</w:t>
            </w:r>
          </w:p>
        </w:tc>
        <w:tc>
          <w:tcPr>
            <w:tcW w:w="4433" w:type="dxa"/>
            <w:tcBorders>
              <w:bottom w:val="single" w:sz="4" w:space="0" w:color="auto"/>
            </w:tcBorders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fangfreie Zone</w:t>
            </w:r>
          </w:p>
        </w:tc>
      </w:tr>
      <w:tr w:rsidR="00D34983" w:rsidRPr="001E50FA" w:rsidTr="00CE0FC2">
        <w:trPr>
          <w:trHeight w:hRule="exact" w:val="284"/>
        </w:trPr>
        <w:tc>
          <w:tcPr>
            <w:tcW w:w="4606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veneno (m) / venenoso</w:t>
            </w:r>
            <w:r w:rsidR="00CD6B72">
              <w:rPr>
                <w:lang w:val="es-ES"/>
              </w:rPr>
              <w:t>/-a</w:t>
            </w:r>
          </w:p>
        </w:tc>
        <w:tc>
          <w:tcPr>
            <w:tcW w:w="4433" w:type="dxa"/>
          </w:tcPr>
          <w:p w:rsidR="00D34983" w:rsidRPr="003B7C2E" w:rsidRDefault="00D34983" w:rsidP="00CE0FC2">
            <w:pPr>
              <w:pStyle w:val="KeinLeerraum"/>
              <w:rPr>
                <w:lang w:val="es-ES"/>
              </w:rPr>
            </w:pPr>
            <w:r w:rsidRPr="003B7C2E">
              <w:rPr>
                <w:lang w:val="es-ES"/>
              </w:rPr>
              <w:t>Gift /</w:t>
            </w:r>
            <w:r w:rsidR="00CD6B72">
              <w:rPr>
                <w:lang w:val="es-ES"/>
              </w:rPr>
              <w:t xml:space="preserve"> </w:t>
            </w:r>
            <w:r w:rsidRPr="003B7C2E">
              <w:rPr>
                <w:lang w:val="es-ES"/>
              </w:rPr>
              <w:t>giftig</w:t>
            </w:r>
          </w:p>
        </w:tc>
      </w:tr>
    </w:tbl>
    <w:p w:rsidR="00CD6B72" w:rsidRDefault="00CD6B72" w:rsidP="00000D5D">
      <w:pPr>
        <w:pStyle w:val="berschriftKompetenz"/>
        <w:rPr>
          <w:rFonts w:eastAsiaTheme="minorHAnsi" w:cs="Arial"/>
          <w:b w:val="0"/>
          <w:color w:val="auto"/>
          <w:sz w:val="20"/>
          <w:szCs w:val="22"/>
          <w:lang w:val="es-ES_tradnl" w:eastAsia="en-US"/>
        </w:rPr>
      </w:pPr>
    </w:p>
    <w:tbl>
      <w:tblPr>
        <w:tblStyle w:val="Tabellengitternetz"/>
        <w:tblW w:w="0" w:type="auto"/>
        <w:tblInd w:w="250" w:type="dxa"/>
        <w:tblLook w:val="04A0"/>
      </w:tblPr>
      <w:tblGrid>
        <w:gridCol w:w="4536"/>
        <w:gridCol w:w="4426"/>
      </w:tblGrid>
      <w:tr w:rsidR="00CE0FC2" w:rsidTr="00CD6B72">
        <w:tc>
          <w:tcPr>
            <w:tcW w:w="4536" w:type="dxa"/>
          </w:tcPr>
          <w:p w:rsidR="00CE0FC2" w:rsidRPr="00CE0FC2" w:rsidRDefault="00CE0FC2" w:rsidP="00CE0FC2">
            <w:pPr>
              <w:pStyle w:val="KeinLeerraum"/>
            </w:pPr>
            <w:r w:rsidRPr="00196734">
              <w:rPr>
                <w:b/>
                <w:lang w:val="es-ES"/>
              </w:rPr>
              <w:t>Frases útiles</w:t>
            </w:r>
          </w:p>
        </w:tc>
        <w:tc>
          <w:tcPr>
            <w:tcW w:w="4426" w:type="dxa"/>
          </w:tcPr>
          <w:p w:rsidR="00CE0FC2" w:rsidRPr="00CE0FC2" w:rsidRDefault="00CE0FC2" w:rsidP="00CE0FC2">
            <w:pPr>
              <w:pStyle w:val="KeinLeerraum"/>
            </w:pP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"/>
              </w:rPr>
            </w:pPr>
            <w:r w:rsidRPr="00970B7E">
              <w:rPr>
                <w:lang w:val="es-ES"/>
              </w:rPr>
              <w:t>Hay muchas especies en peligro de extinción.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970B7E">
              <w:t>Es gibt viele vom Aussterben bedrohte Arten</w:t>
            </w:r>
            <w:r w:rsidR="00CD6B72"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"/>
              </w:rPr>
            </w:pPr>
            <w:r w:rsidRPr="00970B7E">
              <w:rPr>
                <w:lang w:val="es-ES"/>
              </w:rPr>
              <w:t>Mi pueblo está rodeado de montañas.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970B7E">
              <w:t>Mein Wohnort ist von Bergen umgeben.</w:t>
            </w: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"/>
              </w:rPr>
            </w:pPr>
            <w:r w:rsidRPr="00970B7E">
              <w:rPr>
                <w:lang w:val="es-ES_tradnl"/>
              </w:rPr>
              <w:t>El tráfico contamina el aire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970B7E" w:rsidRDefault="00C1762E" w:rsidP="00CE0FC2">
            <w:pPr>
              <w:pStyle w:val="KeinLeerraum"/>
            </w:pPr>
            <w:r>
              <w:t xml:space="preserve">Der Verkehr verschmutzt die </w:t>
            </w:r>
            <w:r w:rsidR="00CE0FC2" w:rsidRPr="00970B7E">
              <w:t>Luft</w:t>
            </w:r>
            <w:r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_tradnl"/>
              </w:rPr>
            </w:pPr>
            <w:r w:rsidRPr="00970B7E">
              <w:rPr>
                <w:lang w:val="es-ES_tradnl"/>
              </w:rPr>
              <w:t>La energía solar se tiene que desarrollar todavía más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970B7E">
              <w:t>Die Sonnenenergie</w:t>
            </w:r>
            <w:r>
              <w:t xml:space="preserve"> muss noch</w:t>
            </w:r>
            <w:r w:rsidR="00C1762E">
              <w:t xml:space="preserve"> </w:t>
            </w:r>
            <w:r w:rsidRPr="00970B7E">
              <w:t>weiterentwickelt werden</w:t>
            </w:r>
            <w:r w:rsidR="00C1762E"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_tradnl"/>
              </w:rPr>
            </w:pPr>
            <w:r>
              <w:rPr>
                <w:lang w:val="es-ES_tradnl"/>
              </w:rPr>
              <w:t>El agu</w:t>
            </w:r>
            <w:r w:rsidRPr="00970B7E">
              <w:rPr>
                <w:lang w:val="es-ES_tradnl"/>
              </w:rPr>
              <w:t>jero del ozono es una</w:t>
            </w:r>
            <w:r>
              <w:rPr>
                <w:lang w:val="es-ES_tradnl"/>
              </w:rPr>
              <w:t xml:space="preserve"> consecue</w:t>
            </w:r>
            <w:r w:rsidRPr="00970B7E">
              <w:rPr>
                <w:lang w:val="es-ES_tradnl"/>
              </w:rPr>
              <w:t>ncia de la contaminación del aire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970B7E">
              <w:t xml:space="preserve">Das Ozonloch ist eine Folge der </w:t>
            </w:r>
          </w:p>
          <w:p w:rsidR="00CE0FC2" w:rsidRPr="00970B7E" w:rsidRDefault="00CE0FC2" w:rsidP="00CE0FC2">
            <w:pPr>
              <w:pStyle w:val="KeinLeerraum"/>
            </w:pPr>
            <w:r w:rsidRPr="00970B7E">
              <w:t>Luftverschmutzung</w:t>
            </w:r>
            <w:r w:rsidR="00C1762E">
              <w:t>.</w:t>
            </w:r>
          </w:p>
        </w:tc>
      </w:tr>
      <w:tr w:rsidR="00CE0FC2" w:rsidTr="00CD6B72">
        <w:trPr>
          <w:trHeight w:val="573"/>
        </w:trPr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_tradnl"/>
              </w:rPr>
            </w:pPr>
            <w:r w:rsidRPr="00970B7E">
              <w:rPr>
                <w:lang w:val="es-ES_tradnl"/>
              </w:rPr>
              <w:lastRenderedPageBreak/>
              <w:t>La energía nuclear supone un peligro para la tierra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970B7E">
              <w:t>Die Kernenergie stellt eine Gefahr für die Erde dar</w:t>
            </w:r>
            <w:r w:rsidR="00C1762E"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3B7C2E" w:rsidRDefault="00CE0FC2" w:rsidP="00CE0FC2">
            <w:pPr>
              <w:pStyle w:val="KeinLeerraum"/>
              <w:rPr>
                <w:lang w:val="es-ES_tradnl"/>
              </w:rPr>
            </w:pPr>
            <w:r w:rsidRPr="003B7C2E">
              <w:rPr>
                <w:lang w:val="es-ES_tradnl"/>
              </w:rPr>
              <w:t>El papel y el cristal se pueden reciclar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3B7C2E" w:rsidRDefault="00CE0FC2" w:rsidP="00CE0FC2">
            <w:pPr>
              <w:pStyle w:val="KeinLeerraum"/>
              <w:rPr>
                <w:lang w:val="es-ES_tradnl"/>
              </w:rPr>
            </w:pPr>
            <w:r w:rsidRPr="003B7C2E">
              <w:rPr>
                <w:lang w:val="es-ES_tradnl"/>
              </w:rPr>
              <w:t>Papier und Glas kann man wiederverwerten</w:t>
            </w:r>
            <w:r w:rsidR="00C1762E">
              <w:rPr>
                <w:lang w:val="es-ES_tradnl"/>
              </w:rPr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970B7E" w:rsidRDefault="00CE0FC2" w:rsidP="00CE0FC2">
            <w:pPr>
              <w:pStyle w:val="KeinLeerraum"/>
              <w:rPr>
                <w:lang w:val="es-ES_tradnl"/>
              </w:rPr>
            </w:pPr>
            <w:r w:rsidRPr="003B7C2E">
              <w:rPr>
                <w:lang w:val="es-ES_tradnl"/>
              </w:rPr>
              <w:t>En el campo el aire es más puro que en la cuidad</w:t>
            </w:r>
            <w:r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970B7E" w:rsidRDefault="00CE0FC2" w:rsidP="00CE0FC2">
            <w:pPr>
              <w:pStyle w:val="KeinLeerraum"/>
            </w:pPr>
            <w:r w:rsidRPr="003B7C2E">
              <w:rPr>
                <w:lang w:val="es-ES_tradnl"/>
              </w:rPr>
              <w:t>Auf dem Land ist die Luft reiner als in der Stadt</w:t>
            </w:r>
            <w:r w:rsidR="00C1762E">
              <w:rPr>
                <w:lang w:val="es-ES_tradnl"/>
              </w:rPr>
              <w:t>.</w:t>
            </w:r>
          </w:p>
        </w:tc>
      </w:tr>
      <w:tr w:rsidR="00CE0FC2" w:rsidTr="00CD6B72">
        <w:tc>
          <w:tcPr>
            <w:tcW w:w="4536" w:type="dxa"/>
          </w:tcPr>
          <w:p w:rsidR="00CE0FC2" w:rsidRPr="003B7C2E" w:rsidRDefault="00CE0FC2" w:rsidP="00CE0FC2">
            <w:pPr>
              <w:pStyle w:val="KeinLeerraum"/>
              <w:rPr>
                <w:lang w:val="es-ES_tradnl"/>
              </w:rPr>
            </w:pPr>
            <w:r w:rsidRPr="003B7C2E">
              <w:rPr>
                <w:lang w:val="es-ES_tradnl"/>
              </w:rPr>
              <w:t>La contaminación del medio ambiente es un problema cada vez más grave</w:t>
            </w:r>
            <w:r w:rsidR="00C1762E">
              <w:rPr>
                <w:lang w:val="es-ES_tradnl"/>
              </w:rPr>
              <w:t>.</w:t>
            </w:r>
          </w:p>
        </w:tc>
        <w:tc>
          <w:tcPr>
            <w:tcW w:w="4426" w:type="dxa"/>
          </w:tcPr>
          <w:p w:rsidR="00CE0FC2" w:rsidRPr="003B7C2E" w:rsidRDefault="00CE0FC2" w:rsidP="00CE0FC2">
            <w:pPr>
              <w:pStyle w:val="KeinLeerraum"/>
              <w:rPr>
                <w:lang w:val="es-ES_tradnl"/>
              </w:rPr>
            </w:pPr>
            <w:r w:rsidRPr="003B7C2E">
              <w:rPr>
                <w:lang w:val="es-ES_tradnl"/>
              </w:rPr>
              <w:t>Die Umweltverschmutzung wird zu einem immer größeren Problem</w:t>
            </w:r>
            <w:r w:rsidR="00C1762E">
              <w:rPr>
                <w:lang w:val="es-ES_tradnl"/>
              </w:rPr>
              <w:t>.</w:t>
            </w:r>
          </w:p>
        </w:tc>
      </w:tr>
    </w:tbl>
    <w:p w:rsidR="00814428" w:rsidRPr="00CE0FC2" w:rsidRDefault="00D501CC" w:rsidP="00CE0FC2">
      <w:pPr>
        <w:pStyle w:val="KeinLeerraum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0276D2" w:rsidRDefault="000276D2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0276D2" w:rsidRPr="002F4E77" w:rsidRDefault="000276D2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0276D2" w:rsidRPr="00D4652B" w:rsidRDefault="000276D2" w:rsidP="000B3CED"/>
              </w:txbxContent>
            </v:textbox>
            <w10:wrap anchorx="page" anchory="page"/>
            <w10:anchorlock/>
          </v:shape>
        </w:pict>
      </w:r>
    </w:p>
    <w:sectPr w:rsidR="00814428" w:rsidRPr="00CE0FC2" w:rsidSect="0023441E">
      <w:headerReference w:type="default" r:id="rId9"/>
      <w:footerReference w:type="default" r:id="rId10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D2" w:rsidRDefault="000276D2">
      <w:r>
        <w:separator/>
      </w:r>
    </w:p>
  </w:endnote>
  <w:endnote w:type="continuationSeparator" w:id="0">
    <w:p w:rsidR="000276D2" w:rsidRDefault="00027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D2" w:rsidRPr="000F5E56" w:rsidRDefault="00CD525B" w:rsidP="00A218EB">
    <w:pPr>
      <w:pStyle w:val="CopyrightFuzeile"/>
    </w:pPr>
    <w:r>
      <w:t>© VERITAS-Verlag, Perspectivas Austria. Neue Reifeprüfung schriftlich</w:t>
    </w:r>
    <w:r w:rsidR="000276D2" w:rsidRPr="000F5E56">
      <w:tab/>
    </w:r>
    <w:r w:rsidR="000276D2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D2" w:rsidRDefault="000276D2">
      <w:r>
        <w:separator/>
      </w:r>
    </w:p>
  </w:footnote>
  <w:footnote w:type="continuationSeparator" w:id="0">
    <w:p w:rsidR="000276D2" w:rsidRDefault="000276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D2" w:rsidRDefault="000276D2" w:rsidP="000B3CED">
    <w:pPr>
      <w:pStyle w:val="vKapitel"/>
      <w:tabs>
        <w:tab w:val="right" w:pos="9072"/>
      </w:tabs>
    </w:pPr>
    <w:r>
      <w:t xml:space="preserve">Themenbereich 19: </w:t>
    </w:r>
    <w:r>
      <w:rPr>
        <w:rFonts w:cs="Arial"/>
        <w:lang w:val="es-ES"/>
      </w:rPr>
      <w:t xml:space="preserve">Natur </w:t>
    </w:r>
    <w:r>
      <w:t>(Vocabulario)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276D2"/>
    <w:rsid w:val="0003441B"/>
    <w:rsid w:val="00040C15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3A4D26"/>
    <w:rsid w:val="003B7C2E"/>
    <w:rsid w:val="004279D1"/>
    <w:rsid w:val="004316F8"/>
    <w:rsid w:val="00477596"/>
    <w:rsid w:val="004913BC"/>
    <w:rsid w:val="00492A7F"/>
    <w:rsid w:val="00496B80"/>
    <w:rsid w:val="004E6328"/>
    <w:rsid w:val="004F006C"/>
    <w:rsid w:val="004F7469"/>
    <w:rsid w:val="00515C83"/>
    <w:rsid w:val="005377D3"/>
    <w:rsid w:val="005570B7"/>
    <w:rsid w:val="00597760"/>
    <w:rsid w:val="005B02CD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9470A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41DF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D19D5"/>
    <w:rsid w:val="00AE380F"/>
    <w:rsid w:val="00B31121"/>
    <w:rsid w:val="00B3633B"/>
    <w:rsid w:val="00B44C1F"/>
    <w:rsid w:val="00B87AE3"/>
    <w:rsid w:val="00BE0D66"/>
    <w:rsid w:val="00BF4702"/>
    <w:rsid w:val="00BF75EB"/>
    <w:rsid w:val="00C01BBC"/>
    <w:rsid w:val="00C1762E"/>
    <w:rsid w:val="00C26839"/>
    <w:rsid w:val="00C35D86"/>
    <w:rsid w:val="00C63346"/>
    <w:rsid w:val="00C70B77"/>
    <w:rsid w:val="00CC0E89"/>
    <w:rsid w:val="00CC723C"/>
    <w:rsid w:val="00CD286D"/>
    <w:rsid w:val="00CD525B"/>
    <w:rsid w:val="00CD6B72"/>
    <w:rsid w:val="00CE0FC2"/>
    <w:rsid w:val="00CF70A1"/>
    <w:rsid w:val="00D020E4"/>
    <w:rsid w:val="00D3199D"/>
    <w:rsid w:val="00D32284"/>
    <w:rsid w:val="00D34983"/>
    <w:rsid w:val="00D501CC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  <w:rsid w:val="00FE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pons.com/%C3%BCbersetzung?q=certificado+ecol%C3%B3gico&amp;l=dees&amp;in=&amp;lf=d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e.pons.com/%C3%BCbersetzung/deutsch-spanisch/Umweltvertr%C3%A4glichkeitsbescheinigu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2001-01-01T23:53:00Z</dcterms:created>
  <dcterms:modified xsi:type="dcterms:W3CDTF">2015-10-06T19:32:00Z</dcterms:modified>
</cp:coreProperties>
</file>